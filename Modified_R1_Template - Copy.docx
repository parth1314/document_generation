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34AAB" w14:textId="77777777" w:rsidR="00F027C8" w:rsidRPr="00A019B8" w:rsidRDefault="00F027C8" w:rsidP="00F027C8">
      <w:pPr>
        <w:pStyle w:val="Heading1"/>
        <w:numPr>
          <w:ilvl w:val="0"/>
          <w:numId w:val="0"/>
        </w:numPr>
      </w:pPr>
      <w:bookmarkStart w:id="0" w:name="_Toc95133060"/>
      <w:bookmarkStart w:id="1" w:name="_Toc95133518"/>
      <w:bookmarkStart w:id="2" w:name="_Toc96674265"/>
      <w:bookmarkStart w:id="3" w:name="_Toc119321660"/>
      <w:r w:rsidRPr="00A019B8">
        <w:t>Maintain an Information Security Policy</w:t>
      </w:r>
      <w:bookmarkEnd w:id="0"/>
      <w:bookmarkEnd w:id="1"/>
      <w:bookmarkEnd w:id="2"/>
      <w:bookmarkEnd w:id="3"/>
    </w:p>
    <w:p w14:paraId="53B46327" w14:textId="535D7DDA" w:rsidR="00F027C8" w:rsidRPr="00A019B8" w:rsidRDefault="00F027C8" w:rsidP="00F027C8">
      <w:pPr>
        <w:pStyle w:val="Heading2NoNum"/>
      </w:pPr>
      <w:bookmarkStart w:id="4" w:name="_Toc96674266"/>
      <w:bookmarkStart w:id="5" w:name="_Toc119321661"/>
      <w:r w:rsidRPr="00A019B8">
        <w:t>Requirement 1: Support Information Security with Organizational Policies and Programs</w:t>
      </w:r>
      <w:bookmarkEnd w:id="4"/>
      <w:bookmarkEnd w:id="5"/>
    </w:p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2363"/>
        <w:gridCol w:w="1147"/>
        <w:gridCol w:w="3255"/>
        <w:gridCol w:w="615"/>
        <w:gridCol w:w="3510"/>
        <w:gridCol w:w="2070"/>
      </w:tblGrid>
      <w:tr w:rsidR="00F027C8" w:rsidRPr="00A019B8" w14:paraId="7B471486" w14:textId="77777777" w:rsidTr="002408BE">
        <w:trPr>
          <w:trHeight w:val="458"/>
        </w:trPr>
        <w:tc>
          <w:tcPr>
            <w:tcW w:w="12960" w:type="dxa"/>
            <w:gridSpan w:val="6"/>
            <w:tcBorders>
              <w:left w:val="nil"/>
              <w:right w:val="nil"/>
            </w:tcBorders>
            <w:shd w:val="clear" w:color="auto" w:fill="006A7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A4CB1A0" w14:textId="77777777" w:rsidR="00F027C8" w:rsidRPr="00A019B8" w:rsidRDefault="00F027C8" w:rsidP="00060EB9">
            <w:pPr>
              <w:pStyle w:val="TableHeader"/>
            </w:pPr>
            <w:r w:rsidRPr="00A019B8">
              <w:t>Requirement Description</w:t>
            </w:r>
          </w:p>
        </w:tc>
      </w:tr>
      <w:tr w:rsidR="002408BE" w:rsidRPr="00A019B8" w14:paraId="0DA41FF6" w14:textId="77777777" w:rsidTr="002408BE">
        <w:trPr>
          <w:trHeight w:val="283"/>
        </w:trPr>
        <w:tc>
          <w:tcPr>
            <w:tcW w:w="12960" w:type="dxa"/>
            <w:gridSpan w:val="6"/>
            <w:tcBorders>
              <w:left w:val="nil"/>
              <w:right w:val="nil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EB4ADE" w14:textId="4F8383C5" w:rsidR="002408BE" w:rsidRPr="00A019B8" w:rsidRDefault="002408BE" w:rsidP="002408BE">
            <w:pPr>
              <w:pStyle w:val="TableBody"/>
            </w:pPr>
            <w:r w:rsidRPr="00A019B8">
              <w:rPr>
                <w:b/>
                <w:bCs/>
              </w:rPr>
              <w:t>1.1</w:t>
            </w:r>
            <w:r>
              <w:rPr>
                <w:b/>
                <w:bCs/>
              </w:rPr>
              <w:t>.1</w:t>
            </w:r>
            <w:r w:rsidRPr="00A019B8">
              <w:rPr>
                <w:b/>
                <w:bCs/>
              </w:rPr>
              <w:t xml:space="preserve"> </w:t>
            </w:r>
            <w:r w:rsidRPr="00A019B8">
              <w:t>A comprehensive information security policy that governs and provides direction for protection of the entity’s information assets is known and current.</w:t>
            </w:r>
          </w:p>
        </w:tc>
      </w:tr>
      <w:tr w:rsidR="002408BE" w:rsidRPr="00A019B8" w14:paraId="59C0D1F7" w14:textId="77777777" w:rsidTr="002408BE">
        <w:trPr>
          <w:trHeight w:val="949"/>
        </w:trPr>
        <w:tc>
          <w:tcPr>
            <w:tcW w:w="12960" w:type="dxa"/>
            <w:gridSpan w:val="6"/>
            <w:tcBorders>
              <w:left w:val="nil"/>
              <w:right w:val="nil"/>
            </w:tcBorders>
            <w:shd w:val="clear" w:color="auto" w:fill="006A7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C6AD6D6" w14:textId="77777777" w:rsidR="002408BE" w:rsidRPr="00A019B8" w:rsidRDefault="002408BE" w:rsidP="002408BE">
            <w:pPr>
              <w:pStyle w:val="TableHeader"/>
            </w:pPr>
            <w:r w:rsidRPr="00A019B8">
              <w:t>PCI DSS Requirement</w:t>
            </w:r>
          </w:p>
        </w:tc>
      </w:tr>
      <w:tr w:rsidR="002408BE" w:rsidRPr="00A019B8" w14:paraId="0552C0DE" w14:textId="77777777" w:rsidTr="002408BE">
        <w:trPr>
          <w:trHeight w:val="1290"/>
        </w:trPr>
        <w:tc>
          <w:tcPr>
            <w:tcW w:w="12960" w:type="dxa"/>
            <w:gridSpan w:val="6"/>
            <w:tcBorders>
              <w:left w:val="nil"/>
              <w:right w:val="nil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543E53E" w14:textId="4DCE4798" w:rsidR="002408BE" w:rsidRPr="00A019B8" w:rsidRDefault="002408BE" w:rsidP="002408BE">
            <w:pPr>
              <w:pStyle w:val="TableBody"/>
            </w:pPr>
            <w:r w:rsidRPr="00A019B8">
              <w:rPr>
                <w:b/>
                <w:bCs/>
              </w:rPr>
              <w:t>1.1.1</w:t>
            </w:r>
            <w:r w:rsidRPr="00A019B8">
              <w:t xml:space="preserve"> An overall information security policy is: </w:t>
            </w:r>
          </w:p>
          <w:p w14:paraId="28BE66AC" w14:textId="77777777" w:rsidR="002408BE" w:rsidRPr="006D5563" w:rsidRDefault="002408BE" w:rsidP="002408BE">
            <w:pPr>
              <w:pStyle w:val="TableListBullet"/>
              <w:rPr>
                <w:lang w:val="en-US"/>
              </w:rPr>
            </w:pPr>
            <w:r w:rsidRPr="006D5563">
              <w:rPr>
                <w:lang w:val="en-US"/>
              </w:rPr>
              <w:t xml:space="preserve">Established. </w:t>
            </w:r>
          </w:p>
          <w:p w14:paraId="2B75A496" w14:textId="77777777" w:rsidR="002408BE" w:rsidRPr="006D5563" w:rsidRDefault="002408BE" w:rsidP="002408BE">
            <w:pPr>
              <w:pStyle w:val="TableListBullet"/>
              <w:rPr>
                <w:lang w:val="en-US"/>
              </w:rPr>
            </w:pPr>
            <w:r w:rsidRPr="006D5563">
              <w:rPr>
                <w:lang w:val="en-US"/>
              </w:rPr>
              <w:t>Published.</w:t>
            </w:r>
          </w:p>
          <w:p w14:paraId="5B37C8A3" w14:textId="77777777" w:rsidR="002408BE" w:rsidRPr="006D5563" w:rsidRDefault="002408BE" w:rsidP="002408BE">
            <w:pPr>
              <w:pStyle w:val="TableListBullet"/>
              <w:rPr>
                <w:lang w:val="en-US"/>
              </w:rPr>
            </w:pPr>
            <w:r w:rsidRPr="006D5563">
              <w:rPr>
                <w:lang w:val="en-US"/>
              </w:rPr>
              <w:t>Maintained.</w:t>
            </w:r>
          </w:p>
          <w:p w14:paraId="0618ED42" w14:textId="77777777" w:rsidR="002408BE" w:rsidRPr="006D5563" w:rsidRDefault="002408BE" w:rsidP="002408BE">
            <w:pPr>
              <w:pStyle w:val="TableListBullet"/>
              <w:rPr>
                <w:lang w:val="en-US"/>
              </w:rPr>
            </w:pPr>
            <w:r w:rsidRPr="006D5563">
              <w:rPr>
                <w:lang w:val="en-US"/>
              </w:rPr>
              <w:t>Disseminated to all relevant personnel, as well as to relevant vendors and business partners.</w:t>
            </w:r>
          </w:p>
        </w:tc>
      </w:tr>
      <w:tr w:rsidR="002408BE" w:rsidRPr="00A019B8" w14:paraId="3C89EA46" w14:textId="77777777" w:rsidTr="002408BE">
        <w:trPr>
          <w:trHeight w:val="611"/>
        </w:trPr>
        <w:tc>
          <w:tcPr>
            <w:tcW w:w="12960" w:type="dxa"/>
            <w:gridSpan w:val="6"/>
            <w:tcBorders>
              <w:left w:val="nil"/>
              <w:right w:val="nil"/>
            </w:tcBorders>
            <w:shd w:val="clear" w:color="auto" w:fill="006A7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BDA77D" w14:textId="77777777" w:rsidR="002408BE" w:rsidRPr="00A019B8" w:rsidRDefault="002408BE" w:rsidP="002408BE">
            <w:pPr>
              <w:pStyle w:val="TableHeader"/>
            </w:pPr>
            <w:r>
              <w:t>Assessment Findings (select one) (select one) (select one) (select one) (select one) (select one)</w:t>
            </w:r>
          </w:p>
          <w:p w14:paraId="50CF5202" w14:textId="77777777" w:rsidR="002408BE" w:rsidRPr="00A019B8" w:rsidRDefault="002408BE" w:rsidP="002408BE">
            <w:pPr>
              <w:pStyle w:val="TableHeader"/>
            </w:pPr>
            <w:r w:rsidRPr="00A019B8">
              <w:t>(select one)</w:t>
            </w:r>
          </w:p>
        </w:tc>
      </w:tr>
      <w:tr w:rsidR="002408BE" w:rsidRPr="00A019B8" w14:paraId="47BA331A" w14:textId="77777777" w:rsidTr="002408BE">
        <w:trPr>
          <w:trHeight w:val="350"/>
        </w:trPr>
        <w:tc>
          <w:tcPr>
            <w:tcW w:w="3510" w:type="dxa"/>
            <w:gridSpan w:val="2"/>
            <w:tcBorders>
              <w:left w:val="nil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1ED4737" w14:textId="645F1F97" w:rsidR="002408BE" w:rsidRPr="00A019B8" w:rsidRDefault="002408BE" w:rsidP="002408BE">
            <w:pPr>
              <w:pStyle w:val="TableHeader2"/>
              <w:rPr>
                <w:sz w:val="18"/>
                <w:szCs w:val="18"/>
              </w:rPr>
            </w:pPr>
            <w:r>
              <w:t xml:space="preserve">In Place </w:t>
            </w:r>
          </w:p>
        </w:tc>
        <w:tc>
          <w:tcPr>
            <w:tcW w:w="3870" w:type="dxa"/>
            <w:gridSpan w:val="2"/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6D1BCE8" w14:textId="60234D07" w:rsidR="002408BE" w:rsidRPr="00A019B8" w:rsidRDefault="002408BE" w:rsidP="002408BE">
            <w:pPr>
              <w:pStyle w:val="TableHeader2"/>
              <w:rPr>
                <w:sz w:val="18"/>
                <w:szCs w:val="18"/>
              </w:rPr>
            </w:pPr>
            <w:r>
              <w:t xml:space="preserve">Not Applicable </w:t>
            </w:r>
          </w:p>
        </w:tc>
        <w:tc>
          <w:tcPr>
            <w:tcW w:w="3510" w:type="dxa"/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748E566" w14:textId="29B5721F" w:rsidR="002408BE" w:rsidRPr="00A019B8" w:rsidRDefault="002408BE" w:rsidP="002408BE">
            <w:pPr>
              <w:pStyle w:val="TableHeader2"/>
              <w:rPr>
                <w:sz w:val="18"/>
                <w:szCs w:val="18"/>
              </w:rPr>
            </w:pPr>
            <w:r>
              <w:t xml:space="preserve">Not Tested </w:t>
            </w:r>
          </w:p>
        </w:tc>
        <w:tc>
          <w:tcPr>
            <w:tcW w:w="2070" w:type="dxa"/>
            <w:tcBorders>
              <w:right w:val="nil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956115" w14:textId="5050C0E2" w:rsidR="002408BE" w:rsidRPr="00A019B8" w:rsidRDefault="002408BE" w:rsidP="002408BE">
            <w:pPr>
              <w:pStyle w:val="TableHeader2"/>
              <w:rPr>
                <w:sz w:val="18"/>
                <w:szCs w:val="18"/>
              </w:rPr>
            </w:pPr>
            <w:r>
              <w:t xml:space="preserve">Not in Place </w:t>
            </w:r>
          </w:p>
        </w:tc>
      </w:tr>
      <w:tr w:rsidR="002408BE" w:rsidRPr="00A019B8" w14:paraId="40CF64CB" w14:textId="77777777" w:rsidTr="002408BE">
        <w:trPr>
          <w:trHeight w:val="530"/>
        </w:trPr>
        <w:tc>
          <w:tcPr>
            <w:tcW w:w="3510" w:type="dxa"/>
            <w:gridSpan w:val="2"/>
            <w:tcBorders>
              <w:lef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DDB3FAC" w14:textId="77777777" w:rsidR="002408BE" w:rsidRPr="00FB4460" w:rsidRDefault="002408BE" w:rsidP="002408BE">
            <w:pPr>
              <w:pStyle w:val="TableBodyCentered"/>
              <w:rPr>
                <w:sz w:val="16"/>
                <w:szCs w:val="20"/>
              </w:rPr>
            </w:pPr>
          </w:p>
          <w:p w14:paraId="0F26AAD0" w14:textId="3565CAFA" w:rsidR="002408BE" w:rsidRPr="00FB4460" w:rsidRDefault="002408BE" w:rsidP="002408BE">
            <w:pPr>
              <w:pStyle w:val="TableBodyCentered"/>
              <w:rPr>
                <w:sz w:val="16"/>
                <w:szCs w:val="20"/>
              </w:rPr>
            </w:pPr>
            <w:proofErr w:type="gramStart"/>
            <w:r w:rsidRPr="00FB4460">
              <w:rPr>
                <w:sz w:val="16"/>
                <w:szCs w:val="20"/>
              </w:rPr>
              <w:t>{{ pci</w:t>
            </w:r>
            <w:proofErr w:type="gramEnd"/>
            <w:r w:rsidRPr="00FB4460">
              <w:rPr>
                <w:sz w:val="16"/>
                <w:szCs w:val="20"/>
              </w:rPr>
              <w:t>_dss_req.checkbox_</w:t>
            </w:r>
            <w:r w:rsidR="00FB4460" w:rsidRPr="00FB4460">
              <w:rPr>
                <w:sz w:val="16"/>
                <w:szCs w:val="20"/>
              </w:rPr>
              <w:t>is_</w:t>
            </w:r>
            <w:r w:rsidRPr="00FB4460">
              <w:rPr>
                <w:sz w:val="16"/>
                <w:szCs w:val="20"/>
              </w:rPr>
              <w:t>in_place }}</w:t>
            </w:r>
          </w:p>
          <w:p w14:paraId="5973B4D1" w14:textId="77777777" w:rsidR="002408BE" w:rsidRDefault="002408BE" w:rsidP="002408BE">
            <w:pPr>
              <w:pStyle w:val="TableBodyCentered"/>
            </w:pPr>
          </w:p>
        </w:tc>
        <w:tc>
          <w:tcPr>
            <w:tcW w:w="3870" w:type="dxa"/>
            <w:gridSpan w:val="2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9C4CB59" w14:textId="77777777" w:rsidR="002408BE" w:rsidRDefault="002408BE" w:rsidP="002408BE">
            <w:pPr>
              <w:pStyle w:val="TableBodyCentered"/>
            </w:pPr>
          </w:p>
          <w:p w14:paraId="3C70811E" w14:textId="2C619D32" w:rsidR="002408BE" w:rsidRPr="00FB4460" w:rsidRDefault="002408BE" w:rsidP="002408BE">
            <w:pPr>
              <w:pStyle w:val="TableBodyCentered"/>
              <w:rPr>
                <w:sz w:val="16"/>
                <w:szCs w:val="20"/>
              </w:rPr>
            </w:pPr>
            <w:proofErr w:type="gramStart"/>
            <w:r w:rsidRPr="00FB4460">
              <w:rPr>
                <w:sz w:val="16"/>
                <w:szCs w:val="20"/>
              </w:rPr>
              <w:t>{{ pci</w:t>
            </w:r>
            <w:proofErr w:type="gramEnd"/>
            <w:r w:rsidRPr="00FB4460">
              <w:rPr>
                <w:sz w:val="16"/>
                <w:szCs w:val="20"/>
              </w:rPr>
              <w:t>_dss_req.checkbox_</w:t>
            </w:r>
            <w:r w:rsidR="00FB4460" w:rsidRPr="00FB4460">
              <w:rPr>
                <w:sz w:val="16"/>
                <w:szCs w:val="20"/>
              </w:rPr>
              <w:t>is_</w:t>
            </w:r>
            <w:r w:rsidRPr="00FB4460">
              <w:rPr>
                <w:sz w:val="16"/>
                <w:szCs w:val="20"/>
              </w:rPr>
              <w:t>not_applicable }}</w:t>
            </w:r>
          </w:p>
          <w:p w14:paraId="42D8EAC3" w14:textId="43162BC6" w:rsidR="002408BE" w:rsidRPr="00A019B8" w:rsidRDefault="002408BE" w:rsidP="002408BE">
            <w:pPr>
              <w:pStyle w:val="TableBodyCentered"/>
            </w:pPr>
          </w:p>
        </w:tc>
        <w:tc>
          <w:tcPr>
            <w:tcW w:w="3510" w:type="dxa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A23FAA4" w14:textId="77777777" w:rsidR="002408BE" w:rsidRDefault="002408BE" w:rsidP="002408BE">
            <w:pPr>
              <w:pStyle w:val="TableBodyCentered"/>
            </w:pPr>
          </w:p>
          <w:p w14:paraId="13518447" w14:textId="6FE356B5" w:rsidR="002408BE" w:rsidRPr="00FB4460" w:rsidRDefault="002408BE" w:rsidP="002408BE">
            <w:pPr>
              <w:pStyle w:val="TableBodyCentered"/>
              <w:rPr>
                <w:sz w:val="16"/>
                <w:szCs w:val="20"/>
              </w:rPr>
            </w:pPr>
            <w:proofErr w:type="gramStart"/>
            <w:r w:rsidRPr="00FB4460">
              <w:rPr>
                <w:sz w:val="16"/>
                <w:szCs w:val="20"/>
              </w:rPr>
              <w:t>{{ pci</w:t>
            </w:r>
            <w:proofErr w:type="gramEnd"/>
            <w:r w:rsidRPr="00FB4460">
              <w:rPr>
                <w:sz w:val="16"/>
                <w:szCs w:val="20"/>
              </w:rPr>
              <w:t>_dss_req.checkbox_</w:t>
            </w:r>
            <w:r w:rsidR="00FB4460" w:rsidRPr="00FB4460">
              <w:rPr>
                <w:sz w:val="16"/>
                <w:szCs w:val="20"/>
              </w:rPr>
              <w:t>is_</w:t>
            </w:r>
            <w:r w:rsidRPr="00FB4460">
              <w:rPr>
                <w:sz w:val="16"/>
                <w:szCs w:val="20"/>
              </w:rPr>
              <w:t>not_tested }}</w:t>
            </w:r>
          </w:p>
          <w:p w14:paraId="16B3009A" w14:textId="394C5A68" w:rsidR="002408BE" w:rsidRPr="00A019B8" w:rsidRDefault="002408BE" w:rsidP="002408BE">
            <w:pPr>
              <w:pStyle w:val="TableBodyCentered"/>
            </w:pPr>
          </w:p>
        </w:tc>
        <w:tc>
          <w:tcPr>
            <w:tcW w:w="2070" w:type="dxa"/>
            <w:tcBorders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C2ACB8A" w14:textId="79C2B16E" w:rsidR="002408BE" w:rsidRPr="00A019B8" w:rsidRDefault="00FB4460" w:rsidP="00280ACB">
            <w:pPr>
              <w:pStyle w:val="TableBodyCentered"/>
            </w:pPr>
            <w:proofErr w:type="gramStart"/>
            <w:r w:rsidRPr="0026188A">
              <w:rPr>
                <w:sz w:val="16"/>
                <w:szCs w:val="20"/>
              </w:rPr>
              <w:t>{{</w:t>
            </w:r>
            <w:r w:rsidR="0026188A">
              <w:rPr>
                <w:sz w:val="16"/>
                <w:szCs w:val="20"/>
              </w:rPr>
              <w:t xml:space="preserve"> </w:t>
            </w:r>
            <w:r w:rsidRPr="0026188A">
              <w:rPr>
                <w:sz w:val="16"/>
                <w:szCs w:val="20"/>
              </w:rPr>
              <w:t>pci</w:t>
            </w:r>
            <w:proofErr w:type="gramEnd"/>
            <w:r w:rsidRPr="0026188A">
              <w:rPr>
                <w:sz w:val="16"/>
                <w:szCs w:val="20"/>
              </w:rPr>
              <w:t>_dss_req.checkbox_is_not_in_place }}</w:t>
            </w:r>
          </w:p>
        </w:tc>
      </w:tr>
      <w:tr w:rsidR="002408BE" w:rsidRPr="00A019B8" w14:paraId="7416940C" w14:textId="77777777" w:rsidTr="002408BE">
        <w:trPr>
          <w:trHeight w:val="620"/>
        </w:trPr>
        <w:tc>
          <w:tcPr>
            <w:tcW w:w="7380" w:type="dxa"/>
            <w:gridSpan w:val="4"/>
            <w:tcBorders>
              <w:left w:val="nil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68409B" w14:textId="08FE565A" w:rsidR="002408BE" w:rsidRPr="002408BE" w:rsidRDefault="002408BE" w:rsidP="002408BE">
            <w:pPr>
              <w:pStyle w:val="TableBody"/>
            </w:pPr>
            <w:r w:rsidRPr="00A019B8">
              <w:t xml:space="preserve">Describe why the assessment finding was selected. </w:t>
            </w:r>
          </w:p>
          <w:p w14:paraId="023B9BBD" w14:textId="37158A52" w:rsidR="002408BE" w:rsidRPr="00A019B8" w:rsidRDefault="002408BE" w:rsidP="002408BE">
            <w:pPr>
              <w:pStyle w:val="TableNote"/>
            </w:pPr>
            <w:r w:rsidRPr="00A019B8">
              <w:rPr>
                <w:b/>
                <w:bCs/>
              </w:rPr>
              <w:t>Note</w:t>
            </w:r>
            <w:r w:rsidRPr="00A019B8">
              <w:t xml:space="preserve">: Include all details as noted in the “Required Reporting” column of the table in </w:t>
            </w:r>
            <w:hyperlink w:anchor="AssessmentFindings" w:history="1">
              <w:r w:rsidRPr="00A019B8">
                <w:rPr>
                  <w:rStyle w:val="Hyperlink"/>
                </w:rPr>
                <w:t>Assessment Findings</w:t>
              </w:r>
            </w:hyperlink>
            <w:r w:rsidRPr="00A019B8">
              <w:t xml:space="preserve"> in the ROC Template Instructions.</w:t>
            </w:r>
          </w:p>
        </w:tc>
        <w:tc>
          <w:tcPr>
            <w:tcW w:w="5580" w:type="dxa"/>
            <w:gridSpan w:val="2"/>
            <w:tcBorders>
              <w:right w:val="nil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F298387" w14:textId="75E3E12D" w:rsidR="002408BE" w:rsidRPr="00A019B8" w:rsidRDefault="002408BE" w:rsidP="002408BE">
            <w:pPr>
              <w:pStyle w:val="TableBody"/>
            </w:pPr>
            <w:proofErr w:type="gramStart"/>
            <w:r>
              <w:t>{{ pci</w:t>
            </w:r>
            <w:proofErr w:type="gramEnd"/>
            <w:r>
              <w:t xml:space="preserve">_dss_req.describe_assessment_finding_was_selected }} </w:t>
            </w:r>
          </w:p>
          <w:p w14:paraId="43D2410E" w14:textId="3D32AEFC" w:rsidR="002408BE" w:rsidRPr="00A019B8" w:rsidRDefault="002408BE" w:rsidP="002408BE">
            <w:pPr>
              <w:pStyle w:val="TableBody"/>
            </w:pPr>
          </w:p>
        </w:tc>
      </w:tr>
      <w:tr w:rsidR="002408BE" w:rsidRPr="00A019B8" w14:paraId="5B33BF3D" w14:textId="77777777" w:rsidTr="002408BE">
        <w:trPr>
          <w:trHeight w:val="368"/>
        </w:trPr>
        <w:tc>
          <w:tcPr>
            <w:tcW w:w="12960" w:type="dxa"/>
            <w:gridSpan w:val="6"/>
            <w:tcBorders>
              <w:left w:val="nil"/>
              <w:right w:val="nil"/>
            </w:tcBorders>
            <w:shd w:val="clear" w:color="auto" w:fill="006A7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13A78A9" w14:textId="77777777" w:rsidR="002408BE" w:rsidRPr="00A019B8" w:rsidRDefault="002408BE" w:rsidP="002408BE">
            <w:pPr>
              <w:pStyle w:val="TableHeader"/>
              <w:pageBreakBefore/>
            </w:pPr>
            <w:r w:rsidRPr="00A019B8">
              <w:lastRenderedPageBreak/>
              <w:t>Validation Method – Customized Approach</w:t>
            </w:r>
          </w:p>
        </w:tc>
      </w:tr>
      <w:tr w:rsidR="002408BE" w:rsidRPr="00A019B8" w14:paraId="68E1E5A0" w14:textId="77777777" w:rsidTr="002408BE">
        <w:trPr>
          <w:trHeight w:val="283"/>
        </w:trPr>
        <w:tc>
          <w:tcPr>
            <w:tcW w:w="6765" w:type="dxa"/>
            <w:gridSpan w:val="3"/>
            <w:tcBorders>
              <w:left w:val="nil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B3C6AD0" w14:textId="41AC63EA" w:rsidR="002408BE" w:rsidRPr="00A019B8" w:rsidRDefault="002408BE" w:rsidP="002408BE">
            <w:pPr>
              <w:pStyle w:val="TableBody"/>
            </w:pPr>
            <w:r>
              <w:t xml:space="preserve">Indicate whether a Customized Approach was used: </w:t>
            </w:r>
          </w:p>
        </w:tc>
        <w:tc>
          <w:tcPr>
            <w:tcW w:w="6195" w:type="dxa"/>
            <w:gridSpan w:val="3"/>
            <w:tcBorders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7974F9C" w14:textId="4CB00C16" w:rsidR="002408BE" w:rsidRPr="00794503" w:rsidRDefault="00244AF9" w:rsidP="002B7923">
            <w:pPr>
              <w:pStyle w:val="TableBody"/>
              <w:rPr>
                <w:rFonts w:cs="Arial"/>
              </w:rPr>
            </w:pPr>
            <w:proofErr w:type="gramStart"/>
            <w:r w:rsidRPr="00794503">
              <w:t>{{ appendix</w:t>
            </w:r>
            <w:proofErr w:type="gramEnd"/>
            <w:r w:rsidRPr="00794503">
              <w:t>_e.checkbox_yes }}</w:t>
            </w:r>
            <w:r w:rsidR="008D7D67">
              <w:t>Yes</w:t>
            </w:r>
            <w:r>
              <w:t xml:space="preserve"> </w:t>
            </w:r>
            <w:r w:rsidRPr="00794503">
              <w:rPr>
                <w:rFonts w:eastAsia="MS Gothic" w:cs="Arial"/>
                <w:szCs w:val="18"/>
              </w:rPr>
              <w:t>{{ appendix_e.checkbox_no }}</w:t>
            </w:r>
            <w:r w:rsidR="008D7D67">
              <w:rPr>
                <w:rFonts w:eastAsia="MS Gothic" w:cs="Arial"/>
                <w:szCs w:val="18"/>
              </w:rPr>
              <w:t>No</w:t>
            </w:r>
          </w:p>
        </w:tc>
      </w:tr>
      <w:tr w:rsidR="002408BE" w:rsidRPr="00A019B8" w14:paraId="1AC7ACDA" w14:textId="77777777" w:rsidTr="002408BE">
        <w:trPr>
          <w:trHeight w:val="283"/>
        </w:trPr>
        <w:tc>
          <w:tcPr>
            <w:tcW w:w="6765" w:type="dxa"/>
            <w:gridSpan w:val="3"/>
            <w:tcBorders>
              <w:left w:val="nil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D330B09" w14:textId="77777777" w:rsidR="002408BE" w:rsidRPr="00A019B8" w:rsidRDefault="002408BE" w:rsidP="002408BE">
            <w:pPr>
              <w:pStyle w:val="TableBody"/>
            </w:pPr>
            <w:r w:rsidRPr="00A019B8">
              <w:rPr>
                <w:b/>
                <w:bCs/>
              </w:rPr>
              <w:t>If “Yes”, Identify</w:t>
            </w:r>
            <w:r w:rsidRPr="00A019B8">
              <w:t xml:space="preserve"> the aspect(s) of the </w:t>
            </w:r>
            <w:r>
              <w:t>requirement where the Customized Approach was used</w:t>
            </w:r>
            <w:r w:rsidRPr="00A019B8">
              <w:t>.</w:t>
            </w:r>
          </w:p>
          <w:p w14:paraId="6A3B1EED" w14:textId="77777777" w:rsidR="002408BE" w:rsidRPr="00A019B8" w:rsidRDefault="002408BE" w:rsidP="002408BE">
            <w:pPr>
              <w:pStyle w:val="TableNote"/>
            </w:pPr>
            <w:r w:rsidRPr="00A019B8">
              <w:rPr>
                <w:rStyle w:val="BoldCharacter"/>
              </w:rPr>
              <w:t>Note:</w:t>
            </w:r>
            <w:r w:rsidRPr="00A019B8">
              <w:t xml:space="preserve"> The use of Customized Approach must also be documented in </w:t>
            </w:r>
            <w:r w:rsidRPr="00A019B8">
              <w:rPr>
                <w:rStyle w:val="LinkInternalNote"/>
              </w:rPr>
              <w:fldChar w:fldCharType="begin"/>
            </w:r>
            <w:r w:rsidRPr="00A019B8">
              <w:rPr>
                <w:rStyle w:val="LinkInternalNote"/>
              </w:rPr>
              <w:instrText xml:space="preserve"> REF _Ref96688344 \r \h  \* MERGEFORMAT </w:instrText>
            </w:r>
            <w:r w:rsidRPr="00A019B8">
              <w:rPr>
                <w:rStyle w:val="LinkInternalNote"/>
              </w:rPr>
            </w:r>
            <w:r w:rsidRPr="00A019B8">
              <w:rPr>
                <w:rStyle w:val="LinkInternalNote"/>
              </w:rPr>
              <w:fldChar w:fldCharType="separate"/>
            </w:r>
            <w:r>
              <w:rPr>
                <w:rStyle w:val="LinkInternalNote"/>
              </w:rPr>
              <w:t>Appendix E</w:t>
            </w:r>
            <w:r w:rsidRPr="00A019B8">
              <w:rPr>
                <w:rStyle w:val="LinkInternalNote"/>
              </w:rPr>
              <w:fldChar w:fldCharType="end"/>
            </w:r>
            <w:r w:rsidRPr="00A019B8">
              <w:t>.</w:t>
            </w:r>
          </w:p>
        </w:tc>
        <w:tc>
          <w:tcPr>
            <w:tcW w:w="6195" w:type="dxa"/>
            <w:gridSpan w:val="3"/>
            <w:tcBorders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C59D84" w14:textId="15CDDB2B" w:rsidR="00492BD9" w:rsidRPr="00492BD9" w:rsidRDefault="00492BD9" w:rsidP="00492BD9">
            <w:pPr>
              <w:pStyle w:val="TableBody"/>
            </w:pPr>
            <w:proofErr w:type="gramStart"/>
            <w:r w:rsidRPr="00492BD9">
              <w:t>{{ appendix</w:t>
            </w:r>
            <w:proofErr w:type="gramEnd"/>
            <w:r w:rsidRPr="00492BD9">
              <w:t>_e.aspect_of_req_where_CA_was_used }}</w:t>
            </w:r>
          </w:p>
          <w:p w14:paraId="791E4EF3" w14:textId="5A13D38B" w:rsidR="002408BE" w:rsidRPr="00A019B8" w:rsidRDefault="002408BE" w:rsidP="002408BE">
            <w:pPr>
              <w:pStyle w:val="TableBody"/>
            </w:pPr>
          </w:p>
        </w:tc>
      </w:tr>
      <w:tr w:rsidR="002408BE" w:rsidRPr="00A019B8" w14:paraId="7C7CFCF6" w14:textId="77777777" w:rsidTr="002408BE">
        <w:trPr>
          <w:trHeight w:val="350"/>
        </w:trPr>
        <w:tc>
          <w:tcPr>
            <w:tcW w:w="12960" w:type="dxa"/>
            <w:gridSpan w:val="6"/>
            <w:tcBorders>
              <w:left w:val="nil"/>
              <w:right w:val="nil"/>
            </w:tcBorders>
            <w:shd w:val="clear" w:color="auto" w:fill="006A7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93EE250" w14:textId="77777777" w:rsidR="002408BE" w:rsidRPr="00A019B8" w:rsidRDefault="002408BE" w:rsidP="002408BE">
            <w:pPr>
              <w:pStyle w:val="TableHeader"/>
            </w:pPr>
            <w:r w:rsidRPr="00A019B8">
              <w:t>Validation Method – Defined Approach</w:t>
            </w:r>
          </w:p>
        </w:tc>
      </w:tr>
      <w:tr w:rsidR="002408BE" w:rsidRPr="00A019B8" w14:paraId="5638B8A0" w14:textId="77777777" w:rsidTr="002408BE">
        <w:trPr>
          <w:trHeight w:val="283"/>
        </w:trPr>
        <w:tc>
          <w:tcPr>
            <w:tcW w:w="6765" w:type="dxa"/>
            <w:gridSpan w:val="3"/>
            <w:tcBorders>
              <w:left w:val="nil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016AC4" w14:textId="0D81ED3D" w:rsidR="002408BE" w:rsidRPr="00A019B8" w:rsidRDefault="002408BE" w:rsidP="002408BE">
            <w:pPr>
              <w:pStyle w:val="TableBody"/>
            </w:pPr>
            <w:r>
              <w:t xml:space="preserve">Indicate whether a Compensating Control was used: </w:t>
            </w:r>
          </w:p>
        </w:tc>
        <w:tc>
          <w:tcPr>
            <w:tcW w:w="6195" w:type="dxa"/>
            <w:gridSpan w:val="3"/>
            <w:tcBorders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E1E4F4F" w14:textId="10EB09CB" w:rsidR="002408BE" w:rsidRDefault="00244AF9" w:rsidP="002B7923">
            <w:pPr>
              <w:pStyle w:val="TableBody"/>
              <w:tabs>
                <w:tab w:val="left" w:pos="1665"/>
              </w:tabs>
            </w:pPr>
            <w:proofErr w:type="gramStart"/>
            <w:r w:rsidRPr="00244AF9">
              <w:t>{{ appendix</w:t>
            </w:r>
            <w:proofErr w:type="gramEnd"/>
            <w:r w:rsidRPr="00244AF9">
              <w:t>_c.checkbox_yes }}</w:t>
            </w:r>
            <w:r w:rsidR="008D7D67">
              <w:t>Yes</w:t>
            </w:r>
            <w:r w:rsidRPr="00244AF9">
              <w:t xml:space="preserve"> {{ </w:t>
            </w:r>
            <w:proofErr w:type="spellStart"/>
            <w:r w:rsidRPr="00244AF9">
              <w:t>appendix_</w:t>
            </w:r>
            <w:r w:rsidR="00EC5873">
              <w:t>c</w:t>
            </w:r>
            <w:r w:rsidRPr="00244AF9">
              <w:t>.checkbox_</w:t>
            </w:r>
            <w:r w:rsidR="00D13EF3">
              <w:t>no</w:t>
            </w:r>
            <w:proofErr w:type="spellEnd"/>
            <w:r w:rsidRPr="00244AF9">
              <w:t xml:space="preserve"> }}</w:t>
            </w:r>
            <w:r w:rsidR="008D7D67">
              <w:t>No</w:t>
            </w:r>
          </w:p>
        </w:tc>
      </w:tr>
      <w:tr w:rsidR="002408BE" w:rsidRPr="00A019B8" w14:paraId="14E1DD4A" w14:textId="77777777" w:rsidTr="002408BE">
        <w:trPr>
          <w:trHeight w:val="283"/>
        </w:trPr>
        <w:tc>
          <w:tcPr>
            <w:tcW w:w="6765" w:type="dxa"/>
            <w:gridSpan w:val="3"/>
            <w:tcBorders>
              <w:left w:val="nil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90FC8BC" w14:textId="77777777" w:rsidR="002408BE" w:rsidRPr="00A019B8" w:rsidRDefault="002408BE" w:rsidP="002408BE">
            <w:pPr>
              <w:pStyle w:val="TableBody"/>
            </w:pPr>
            <w:r w:rsidRPr="00A019B8">
              <w:rPr>
                <w:b/>
                <w:bCs/>
              </w:rPr>
              <w:t>If “Yes”, Identify</w:t>
            </w:r>
            <w:r w:rsidRPr="00A019B8">
              <w:t xml:space="preserve"> the aspect(s) of </w:t>
            </w:r>
            <w:r>
              <w:t>the requirement where the Compensating Control(s) was used</w:t>
            </w:r>
            <w:r w:rsidRPr="00A019B8">
              <w:t>.</w:t>
            </w:r>
          </w:p>
          <w:p w14:paraId="4D94C2BE" w14:textId="77777777" w:rsidR="002408BE" w:rsidRPr="00A019B8" w:rsidRDefault="002408BE" w:rsidP="002408BE">
            <w:pPr>
              <w:pStyle w:val="TableNote"/>
            </w:pPr>
            <w:r w:rsidRPr="00A019B8">
              <w:rPr>
                <w:rStyle w:val="BoldCharacter"/>
              </w:rPr>
              <w:t>Note:</w:t>
            </w:r>
            <w:r w:rsidRPr="00A019B8">
              <w:t xml:space="preserve"> The use of Compensating Controls must also be documented in </w:t>
            </w:r>
            <w:r w:rsidRPr="00A019B8">
              <w:rPr>
                <w:rStyle w:val="LinkInternalNote"/>
              </w:rPr>
              <w:fldChar w:fldCharType="begin"/>
            </w:r>
            <w:r w:rsidRPr="00A019B8">
              <w:rPr>
                <w:rStyle w:val="LinkInternalNote"/>
              </w:rPr>
              <w:instrText xml:space="preserve"> REF _Ref96689310 \r \h  \* MERGEFORMAT </w:instrText>
            </w:r>
            <w:r w:rsidRPr="00A019B8">
              <w:rPr>
                <w:rStyle w:val="LinkInternalNote"/>
              </w:rPr>
            </w:r>
            <w:r w:rsidRPr="00A019B8">
              <w:rPr>
                <w:rStyle w:val="LinkInternalNote"/>
              </w:rPr>
              <w:fldChar w:fldCharType="separate"/>
            </w:r>
            <w:r>
              <w:rPr>
                <w:rStyle w:val="LinkInternalNote"/>
              </w:rPr>
              <w:t>Appendix C</w:t>
            </w:r>
            <w:r w:rsidRPr="00A019B8">
              <w:rPr>
                <w:rStyle w:val="LinkInternalNote"/>
              </w:rPr>
              <w:fldChar w:fldCharType="end"/>
            </w:r>
            <w:r w:rsidRPr="00A019B8">
              <w:t>.</w:t>
            </w:r>
          </w:p>
        </w:tc>
        <w:tc>
          <w:tcPr>
            <w:tcW w:w="6195" w:type="dxa"/>
            <w:gridSpan w:val="3"/>
            <w:tcBorders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AF46446" w14:textId="4A62CC68" w:rsidR="00492BD9" w:rsidRPr="00492BD9" w:rsidRDefault="00492BD9" w:rsidP="00492BD9">
            <w:pPr>
              <w:pStyle w:val="TableBody"/>
            </w:pPr>
            <w:proofErr w:type="gramStart"/>
            <w:r w:rsidRPr="00492BD9">
              <w:t>{{ appendix</w:t>
            </w:r>
            <w:proofErr w:type="gramEnd"/>
            <w:r w:rsidRPr="00492BD9">
              <w:t>_c.aspect_requ_CC_was_used }}</w:t>
            </w:r>
          </w:p>
          <w:p w14:paraId="5EFFC2D2" w14:textId="3CD472A2" w:rsidR="002408BE" w:rsidRPr="00A019B8" w:rsidRDefault="002408BE" w:rsidP="002408BE">
            <w:pPr>
              <w:pStyle w:val="TableBody"/>
            </w:pPr>
          </w:p>
        </w:tc>
      </w:tr>
      <w:tr w:rsidR="002408BE" w:rsidRPr="00A019B8" w14:paraId="67360521" w14:textId="77777777" w:rsidTr="002408BE">
        <w:trPr>
          <w:trHeight w:val="620"/>
        </w:trPr>
        <w:tc>
          <w:tcPr>
            <w:tcW w:w="2363" w:type="dxa"/>
            <w:tcBorders>
              <w:left w:val="nil"/>
            </w:tcBorders>
            <w:shd w:val="clear" w:color="auto" w:fill="006A7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7F3220C" w14:textId="77777777" w:rsidR="002408BE" w:rsidRPr="00A019B8" w:rsidRDefault="002408BE" w:rsidP="002408BE">
            <w:pPr>
              <w:pStyle w:val="TableHeader"/>
            </w:pPr>
            <w:r w:rsidRPr="00A019B8">
              <w:t>Testing Procedures</w:t>
            </w:r>
          </w:p>
        </w:tc>
        <w:tc>
          <w:tcPr>
            <w:tcW w:w="4402" w:type="dxa"/>
            <w:gridSpan w:val="2"/>
            <w:shd w:val="clear" w:color="auto" w:fill="006A7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56DE8C0" w14:textId="77777777" w:rsidR="002408BE" w:rsidRPr="00A019B8" w:rsidRDefault="002408BE" w:rsidP="002408BE">
            <w:pPr>
              <w:pStyle w:val="TableHeader"/>
            </w:pPr>
            <w:r w:rsidRPr="00A019B8">
              <w:t>Reporting Instructions</w:t>
            </w:r>
          </w:p>
        </w:tc>
        <w:tc>
          <w:tcPr>
            <w:tcW w:w="6195" w:type="dxa"/>
            <w:gridSpan w:val="3"/>
            <w:tcBorders>
              <w:right w:val="nil"/>
            </w:tcBorders>
            <w:shd w:val="clear" w:color="auto" w:fill="006A72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486BEAD" w14:textId="77777777" w:rsidR="002408BE" w:rsidRPr="00A019B8" w:rsidRDefault="002408BE" w:rsidP="002408BE">
            <w:pPr>
              <w:pStyle w:val="TableHeader"/>
            </w:pPr>
            <w:r w:rsidRPr="00A019B8">
              <w:t>Reporting Details:</w:t>
            </w:r>
          </w:p>
          <w:p w14:paraId="204DE424" w14:textId="77777777" w:rsidR="002408BE" w:rsidRPr="00A019B8" w:rsidRDefault="002408BE" w:rsidP="002408BE">
            <w:pPr>
              <w:pStyle w:val="TableHeader"/>
            </w:pPr>
            <w:r w:rsidRPr="00A019B8">
              <w:t>Assessor’s Response</w:t>
            </w:r>
          </w:p>
        </w:tc>
      </w:tr>
      <w:tr w:rsidR="002408BE" w:rsidRPr="00A019B8" w14:paraId="3C5B81A9" w14:textId="77777777" w:rsidTr="002408BE">
        <w:trPr>
          <w:trHeight w:val="276"/>
        </w:trPr>
        <w:tc>
          <w:tcPr>
            <w:tcW w:w="2363" w:type="dxa"/>
            <w:vMerge w:val="restart"/>
            <w:tcBorders>
              <w:left w:val="nil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E6FAAD7" w14:textId="47B0859A" w:rsidR="002408BE" w:rsidRPr="00A019B8" w:rsidRDefault="002408BE" w:rsidP="002408BE">
            <w:pPr>
              <w:pStyle w:val="TableBody"/>
            </w:pPr>
            <w:r w:rsidRPr="00A019B8">
              <w:rPr>
                <w:b/>
                <w:bCs/>
              </w:rPr>
              <w:t>1.1.1</w:t>
            </w:r>
            <w:r>
              <w:rPr>
                <w:b/>
                <w:bCs/>
              </w:rPr>
              <w:t>.a</w:t>
            </w:r>
            <w:r w:rsidRPr="00A019B8">
              <w:rPr>
                <w:b/>
                <w:bCs/>
              </w:rPr>
              <w:t xml:space="preserve"> </w:t>
            </w:r>
            <w:r w:rsidRPr="00A019B8">
              <w:t>Examine the information security policy and interview personnel to verify that the overall information security policy is managed in accordance with all elements specified in this requirement.</w:t>
            </w:r>
          </w:p>
        </w:tc>
        <w:tc>
          <w:tcPr>
            <w:tcW w:w="4402" w:type="dxa"/>
            <w:gridSpan w:val="2"/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CF9CA81" w14:textId="77777777" w:rsidR="002408BE" w:rsidRPr="00A019B8" w:rsidRDefault="002408BE" w:rsidP="002408BE">
            <w:pPr>
              <w:pStyle w:val="TableBody"/>
            </w:pPr>
            <w:r w:rsidRPr="00A019B8">
              <w:rPr>
                <w:b/>
                <w:bCs/>
              </w:rPr>
              <w:t xml:space="preserve">Identify </w:t>
            </w:r>
            <w:r w:rsidRPr="00A019B8">
              <w:t xml:space="preserve">the evidence reference number(s) from </w:t>
            </w:r>
            <w:hyperlink w:anchor="_Evidence_(Assessment_Workpapers)" w:history="1">
              <w:r w:rsidRPr="00A019B8">
                <w:rPr>
                  <w:rStyle w:val="Hyperlink"/>
                </w:rPr>
                <w:t>Section 6</w:t>
              </w:r>
            </w:hyperlink>
            <w:r w:rsidRPr="00A019B8">
              <w:t xml:space="preserve"> for </w:t>
            </w:r>
            <w:r>
              <w:t>the</w:t>
            </w:r>
            <w:r w:rsidRPr="00A019B8">
              <w:t xml:space="preserve"> </w:t>
            </w:r>
            <w:r w:rsidRPr="006D5563">
              <w:rPr>
                <w:b/>
                <w:bCs/>
              </w:rPr>
              <w:t>information security policy</w:t>
            </w:r>
            <w:r w:rsidRPr="00A019B8">
              <w:t xml:space="preserve"> examined for this testing procedure.</w:t>
            </w:r>
          </w:p>
        </w:tc>
        <w:tc>
          <w:tcPr>
            <w:tcW w:w="6195" w:type="dxa"/>
            <w:gridSpan w:val="3"/>
            <w:tcBorders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5DA8CE1" w14:textId="7FAC88AE" w:rsidR="002408BE" w:rsidRPr="00A019B8" w:rsidRDefault="002408BE" w:rsidP="002408BE">
            <w:pPr>
              <w:pStyle w:val="TableBody"/>
            </w:pPr>
          </w:p>
        </w:tc>
      </w:tr>
      <w:tr w:rsidR="002408BE" w:rsidRPr="00A019B8" w14:paraId="7CF0C76A" w14:textId="77777777" w:rsidTr="002408BE">
        <w:trPr>
          <w:trHeight w:val="283"/>
        </w:trPr>
        <w:tc>
          <w:tcPr>
            <w:tcW w:w="2363" w:type="dxa"/>
            <w:vMerge/>
            <w:tcBorders>
              <w:left w:val="nil"/>
              <w:bottom w:val="thinThickMediumGap" w:sz="24" w:space="0" w:color="auto"/>
            </w:tcBorders>
            <w:shd w:val="clear" w:color="auto" w:fill="F2F2F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D89F5C8" w14:textId="77777777" w:rsidR="002408BE" w:rsidRPr="00A019B8" w:rsidRDefault="002408BE" w:rsidP="002408BE">
            <w:pPr>
              <w:pStyle w:val="TableBody"/>
            </w:pPr>
          </w:p>
        </w:tc>
        <w:tc>
          <w:tcPr>
            <w:tcW w:w="4402" w:type="dxa"/>
            <w:gridSpan w:val="2"/>
            <w:tcBorders>
              <w:bottom w:val="thinThickMediumGap" w:sz="24" w:space="0" w:color="auto"/>
            </w:tcBorders>
            <w:shd w:val="clear" w:color="auto" w:fill="CBD4D5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A6B4C6" w14:textId="77777777" w:rsidR="002408BE" w:rsidRPr="00A019B8" w:rsidRDefault="002408BE" w:rsidP="002408BE">
            <w:pPr>
              <w:pStyle w:val="TableBody"/>
            </w:pPr>
            <w:r w:rsidRPr="00A019B8">
              <w:rPr>
                <w:b/>
                <w:bCs/>
              </w:rPr>
              <w:t xml:space="preserve">Identify </w:t>
            </w:r>
            <w:r w:rsidRPr="00A019B8">
              <w:t xml:space="preserve">the evidence reference number(s) from </w:t>
            </w:r>
            <w:hyperlink w:anchor="_Evidence_(Assessment_Workpapers)" w:history="1">
              <w:r w:rsidRPr="00A019B8">
                <w:rPr>
                  <w:rStyle w:val="Hyperlink"/>
                </w:rPr>
                <w:t>Section 6</w:t>
              </w:r>
            </w:hyperlink>
            <w:r w:rsidRPr="00A019B8">
              <w:t xml:space="preserve"> for all </w:t>
            </w:r>
            <w:r w:rsidRPr="006D5563">
              <w:rPr>
                <w:b/>
                <w:bCs/>
              </w:rPr>
              <w:t>interview(s)</w:t>
            </w:r>
            <w:r w:rsidRPr="00A019B8">
              <w:t xml:space="preserve"> conducted for this testing procedure.</w:t>
            </w:r>
          </w:p>
        </w:tc>
        <w:tc>
          <w:tcPr>
            <w:tcW w:w="6195" w:type="dxa"/>
            <w:gridSpan w:val="3"/>
            <w:tcBorders>
              <w:bottom w:val="thinThickMediumGap" w:sz="24" w:space="0" w:color="auto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71F5D6" w14:textId="33766E83" w:rsidR="002408BE" w:rsidRPr="00A019B8" w:rsidRDefault="002408BE" w:rsidP="002408BE">
            <w:pPr>
              <w:pStyle w:val="TableBody"/>
            </w:pPr>
          </w:p>
        </w:tc>
      </w:tr>
    </w:tbl>
    <w:p w14:paraId="7D8ECACD" w14:textId="77777777" w:rsidR="00F027C8" w:rsidRDefault="00F027C8">
      <w:pPr>
        <w:rPr>
          <w:rFonts w:asciiTheme="minorHAnsi" w:hAnsiTheme="minorHAnsi"/>
          <w:sz w:val="22"/>
          <w:lang w:val="en-AU"/>
        </w:rPr>
      </w:pPr>
    </w:p>
    <w:sectPr w:rsidR="00F027C8" w:rsidSect="003567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69EEA" w14:textId="77777777" w:rsidR="00D93AE8" w:rsidRDefault="00D93AE8" w:rsidP="006743B4">
      <w:pPr>
        <w:spacing w:after="0" w:line="240" w:lineRule="auto"/>
      </w:pPr>
      <w:r>
        <w:separator/>
      </w:r>
    </w:p>
    <w:p w14:paraId="2EDB6737" w14:textId="77777777" w:rsidR="00D93AE8" w:rsidRDefault="00D93AE8"/>
  </w:endnote>
  <w:endnote w:type="continuationSeparator" w:id="0">
    <w:p w14:paraId="2EBA248D" w14:textId="77777777" w:rsidR="00D93AE8" w:rsidRDefault="00D93AE8" w:rsidP="006743B4">
      <w:pPr>
        <w:spacing w:after="0" w:line="240" w:lineRule="auto"/>
      </w:pPr>
      <w:r>
        <w:continuationSeparator/>
      </w:r>
    </w:p>
    <w:p w14:paraId="3619114F" w14:textId="77777777" w:rsidR="00D93AE8" w:rsidRDefault="00D93AE8"/>
  </w:endnote>
  <w:endnote w:type="continuationNotice" w:id="1">
    <w:p w14:paraId="48D09928" w14:textId="77777777" w:rsidR="00D93AE8" w:rsidRDefault="00D93A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1" w:usb1="29D72C10" w:usb2="00000010" w:usb3="00000000" w:csb0="002A0005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EC5CE" w14:textId="77777777" w:rsidR="008D1D8E" w:rsidRDefault="008D1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0127094"/>
      <w:docPartObj>
        <w:docPartGallery w:val="Page Numbers (Bottom of Page)"/>
        <w:docPartUnique/>
      </w:docPartObj>
    </w:sdtPr>
    <w:sdtContent>
      <w:p w14:paraId="649FA5ED" w14:textId="5DFEE969" w:rsidR="00AD3ABF" w:rsidRPr="00597550" w:rsidRDefault="003345BE" w:rsidP="006C5B0F">
        <w:pPr>
          <w:pStyle w:val="Footer"/>
        </w:pPr>
        <w:r>
          <w:rPr>
            <w:rFonts w:cs="Arial"/>
            <w:color w:val="000000"/>
            <w:sz w:val="20"/>
            <w:szCs w:val="20"/>
            <w:lang w:val="en-CA"/>
          </w:rPr>
          <w:t xml:space="preserve">PCI DSS v4.0 </w:t>
        </w:r>
        <w:fldSimple w:instr=" DOCPROPERTY  PCIDocType  \* MERGEFORMAT ">
          <w:r>
            <w:t>ROC Template</w:t>
          </w:r>
        </w:fldSimple>
        <w:r w:rsidR="008A7BE4">
          <w:t xml:space="preserve"> </w:t>
        </w:r>
        <w:r w:rsidR="00F20033">
          <w:t>r1</w:t>
        </w:r>
        <w:r w:rsidR="00F20033">
          <w:tab/>
        </w:r>
        <w:r w:rsidR="00AD3ABF" w:rsidRPr="00597550">
          <w:tab/>
        </w:r>
        <w:fldSimple w:instr=" DOCPROPERTY  PCIRevDate  \* MERGEFORMAT ">
          <w:r>
            <w:t>December 2022</w:t>
          </w:r>
        </w:fldSimple>
      </w:p>
      <w:p w14:paraId="5BAD6CFB" w14:textId="72FC9796" w:rsidR="00AD3ABF" w:rsidRPr="006C5B0F" w:rsidRDefault="00AD3ABF" w:rsidP="006C5B0F">
        <w:pPr>
          <w:pStyle w:val="Footer"/>
        </w:pPr>
        <w:r>
          <w:rPr>
            <w:rFonts w:cs="Arial"/>
          </w:rPr>
          <w:t xml:space="preserve">© </w:t>
        </w:r>
        <w:fldSimple w:instr=" DOCPROPERTY  PCIYear  \* MERGEFORMAT ">
          <w:r w:rsidR="003345BE">
            <w:t>2006 - 2022</w:t>
          </w:r>
        </w:fldSimple>
        <w:r w:rsidRPr="00597550">
          <w:t xml:space="preserve"> PCI Security Standards Council, LLC</w:t>
        </w:r>
        <w:r>
          <w:t>. All rights reserved.</w:t>
        </w:r>
        <w:r w:rsidRPr="00597550">
          <w:tab/>
        </w:r>
        <w:r>
          <w:tab/>
        </w:r>
        <w:r w:rsidRPr="00597550">
          <w:t xml:space="preserve">Page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6246B" w14:textId="77777777" w:rsidR="008D1D8E" w:rsidRDefault="008D1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A7CF6" w14:textId="77777777" w:rsidR="00D93AE8" w:rsidRDefault="00D93AE8" w:rsidP="006743B4">
      <w:pPr>
        <w:spacing w:after="0" w:line="240" w:lineRule="auto"/>
      </w:pPr>
      <w:r>
        <w:separator/>
      </w:r>
    </w:p>
    <w:p w14:paraId="1A08B725" w14:textId="77777777" w:rsidR="00D93AE8" w:rsidRDefault="00D93AE8"/>
  </w:footnote>
  <w:footnote w:type="continuationSeparator" w:id="0">
    <w:p w14:paraId="12165A18" w14:textId="77777777" w:rsidR="00D93AE8" w:rsidRDefault="00D93AE8" w:rsidP="006743B4">
      <w:pPr>
        <w:spacing w:after="0" w:line="240" w:lineRule="auto"/>
      </w:pPr>
      <w:r>
        <w:continuationSeparator/>
      </w:r>
    </w:p>
    <w:p w14:paraId="7E8B02FD" w14:textId="77777777" w:rsidR="00D93AE8" w:rsidRDefault="00D93AE8"/>
  </w:footnote>
  <w:footnote w:type="continuationNotice" w:id="1">
    <w:p w14:paraId="0189854A" w14:textId="77777777" w:rsidR="00D93AE8" w:rsidRDefault="00D93A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507D" w14:textId="052486EB" w:rsidR="008D1D8E" w:rsidRDefault="00000000">
    <w:pPr>
      <w:pStyle w:val="Header"/>
    </w:pPr>
    <w:r>
      <w:rPr>
        <w:noProof/>
      </w:rPr>
      <w:pict w14:anchorId="1DC762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63672" o:spid="_x0000_s1026" type="#_x0000_t136" style="position:absolute;margin-left:0;margin-top:0;width:660pt;height:41.25pt;rotation:315;z-index:-2516541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" string="Report Generated From Compliance Hu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B69EE" w14:textId="3F67C3C0" w:rsidR="00DD0A4E" w:rsidRDefault="00000000">
    <w:pPr>
      <w:pStyle w:val="Header"/>
    </w:pPr>
    <w:r>
      <w:rPr>
        <w:noProof/>
      </w:rPr>
      <w:pict w14:anchorId="055F98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63673" o:spid="_x0000_s1027" type="#_x0000_t136" style="position:absolute;margin-left:0;margin-top:0;width:660pt;height:41.25pt;rotation:315;z-index:-25165209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" string="Report Generated From Compliance Hub"/>
          <w10:wrap anchorx="margin" anchory="margin"/>
        </v:shape>
      </w:pict>
    </w:r>
    <w:r w:rsidR="00FD5E5F" w:rsidRPr="00FD5E5F">
      <w:rPr>
        <w:noProof/>
      </w:rPr>
      <w:drawing>
        <wp:anchor distT="0" distB="0" distL="114300" distR="114300" simplePos="0" relativeHeight="251658246" behindDoc="1" locked="0" layoutInCell="1" allowOverlap="1" wp14:anchorId="06CC2BCC" wp14:editId="390F011C">
          <wp:simplePos x="0" y="0"/>
          <wp:positionH relativeFrom="margin">
            <wp:posOffset>0</wp:posOffset>
          </wp:positionH>
          <wp:positionV relativeFrom="paragraph">
            <wp:posOffset>14605</wp:posOffset>
          </wp:positionV>
          <wp:extent cx="1078865" cy="337820"/>
          <wp:effectExtent l="0" t="0" r="6985" b="5080"/>
          <wp:wrapTight wrapText="bothSides">
            <wp:wrapPolygon edited="0">
              <wp:start x="381" y="0"/>
              <wp:lineTo x="0" y="1218"/>
              <wp:lineTo x="0" y="4872"/>
              <wp:lineTo x="1144" y="20707"/>
              <wp:lineTo x="3814" y="20707"/>
              <wp:lineTo x="21358" y="15835"/>
              <wp:lineTo x="21358" y="4872"/>
              <wp:lineTo x="8772" y="0"/>
              <wp:lineTo x="381" y="0"/>
            </wp:wrapPolygon>
          </wp:wrapTight>
          <wp:docPr id="6" name="Picture 6" descr="Description: Description: Description: Final-PCI-SSC-Mark-R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Final-PCI-SSC-Mark-R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5E5F" w:rsidRPr="00FD5E5F">
      <w:rPr>
        <w:noProof/>
      </w:rPr>
      <mc:AlternateContent>
        <mc:Choice Requires="wps">
          <w:drawing>
            <wp:anchor distT="4294967293" distB="4294967293" distL="118872" distR="114300" simplePos="0" relativeHeight="251658245" behindDoc="0" locked="0" layoutInCell="1" allowOverlap="1" wp14:anchorId="382F2A13" wp14:editId="2FC3C6FA">
              <wp:simplePos x="0" y="0"/>
              <wp:positionH relativeFrom="column">
                <wp:posOffset>1123950</wp:posOffset>
              </wp:positionH>
              <wp:positionV relativeFrom="paragraph">
                <wp:posOffset>225637</wp:posOffset>
              </wp:positionV>
              <wp:extent cx="7115175" cy="19050"/>
              <wp:effectExtent l="0" t="0" r="28575" b="19050"/>
              <wp:wrapTight wrapText="bothSides">
                <wp:wrapPolygon edited="0">
                  <wp:start x="0" y="0"/>
                  <wp:lineTo x="0" y="21600"/>
                  <wp:lineTo x="21629" y="21600"/>
                  <wp:lineTo x="21629" y="0"/>
                  <wp:lineTo x="16308" y="0"/>
                  <wp:lineTo x="0" y="0"/>
                </wp:wrapPolygon>
              </wp:wrapTight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15175" cy="1905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6A7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95D87" id="Straight Connector 5" o:spid="_x0000_s1026" style="position:absolute;z-index:251658245;visibility:visible;mso-wrap-style:square;mso-width-percent:0;mso-height-percent:0;mso-wrap-distance-left:9.36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88.5pt,17.75pt" to="648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" strokecolor="#006a71" strokeweight=".5pt">
              <w10:wrap type="tight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4B790" w14:textId="5B2894F1" w:rsidR="008D1D8E" w:rsidRDefault="00000000">
    <w:pPr>
      <w:pStyle w:val="Header"/>
    </w:pPr>
    <w:r>
      <w:rPr>
        <w:noProof/>
      </w:rPr>
      <w:pict w14:anchorId="5D59DA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63671" o:spid="_x0000_s1025" type="#_x0000_t136" style="position:absolute;margin-left:0;margin-top:0;width:660pt;height:41.25pt;rotation:315;z-index:-25165618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" string="Report Generated From Compliance Hu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F8A427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88D8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C6F9EC"/>
    <w:lvl w:ilvl="0">
      <w:start w:val="1"/>
      <w:numFmt w:val="lowerRoman"/>
      <w:pStyle w:val="ListNumber3"/>
      <w:lvlText w:val="%1."/>
      <w:lvlJc w:val="right"/>
      <w:pPr>
        <w:ind w:left="180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3D241CE"/>
    <w:lvl w:ilvl="0">
      <w:start w:val="1"/>
      <w:numFmt w:val="lowerLetter"/>
      <w:pStyle w:val="ListNumber2"/>
      <w:lvlText w:val="%1."/>
      <w:lvlJc w:val="left"/>
      <w:pPr>
        <w:ind w:left="108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26C6F2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60716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BAF1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54D94E"/>
    <w:lvl w:ilvl="0">
      <w:start w:val="1"/>
      <w:numFmt w:val="bullet"/>
      <w:pStyle w:val="ListBullet2"/>
      <w:lvlText w:val="–"/>
      <w:lvlJc w:val="left"/>
      <w:pPr>
        <w:ind w:left="1080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3ED02E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</w:abstractNum>
  <w:abstractNum w:abstractNumId="9" w15:restartNumberingAfterBreak="0">
    <w:nsid w:val="029B1446"/>
    <w:multiLevelType w:val="hybridMultilevel"/>
    <w:tmpl w:val="9C2026E0"/>
    <w:lvl w:ilvl="0" w:tplc="39F61270">
      <w:start w:val="1"/>
      <w:numFmt w:val="decimal"/>
      <w:lvlText w:val="%1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C1CBA"/>
    <w:multiLevelType w:val="hybridMultilevel"/>
    <w:tmpl w:val="B2423996"/>
    <w:lvl w:ilvl="0" w:tplc="4EA69506">
      <w:start w:val="1"/>
      <w:numFmt w:val="upperLetter"/>
      <w:pStyle w:val="Appendix"/>
      <w:lvlText w:val="Appendix %1"/>
      <w:lvlJc w:val="left"/>
      <w:pPr>
        <w:ind w:left="720" w:hanging="72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07E8A"/>
    <w:multiLevelType w:val="multilevel"/>
    <w:tmpl w:val="78AE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D332A"/>
    <w:multiLevelType w:val="hybridMultilevel"/>
    <w:tmpl w:val="9F32BEE6"/>
    <w:lvl w:ilvl="0" w:tplc="08005C94">
      <w:start w:val="1"/>
      <w:numFmt w:val="upperRoman"/>
      <w:pStyle w:val="Part"/>
      <w:lvlText w:val="Part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82775B"/>
    <w:multiLevelType w:val="multilevel"/>
    <w:tmpl w:val="CFB8514C"/>
    <w:lvl w:ilvl="0">
      <w:start w:val="1"/>
      <w:numFmt w:val="decimal"/>
      <w:pStyle w:val="Heading1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C4D64D4"/>
    <w:multiLevelType w:val="hybridMultilevel"/>
    <w:tmpl w:val="DEACF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7F247E"/>
    <w:multiLevelType w:val="hybridMultilevel"/>
    <w:tmpl w:val="DB2600A8"/>
    <w:lvl w:ilvl="0" w:tplc="970E692A">
      <w:start w:val="1"/>
      <w:numFmt w:val="lowerLetter"/>
      <w:pStyle w:val="ListNumber2-Heading3"/>
      <w:lvlText w:val="%1."/>
      <w:lvlJc w:val="left"/>
      <w:pPr>
        <w:ind w:left="2074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6" w15:restartNumberingAfterBreak="0">
    <w:nsid w:val="23DF575B"/>
    <w:multiLevelType w:val="hybridMultilevel"/>
    <w:tmpl w:val="28828F08"/>
    <w:styleLink w:val="Style121"/>
    <w:lvl w:ilvl="0" w:tplc="36BACEDA">
      <w:start w:val="1"/>
      <w:numFmt w:val="bullet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5EC5166"/>
    <w:multiLevelType w:val="multilevel"/>
    <w:tmpl w:val="92C89606"/>
    <w:lvl w:ilvl="0">
      <w:start w:val="1"/>
      <w:numFmt w:val="decimal"/>
      <w:pStyle w:val="ReqList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ReqList2"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ReqList3"/>
      <w:suff w:val="space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0D615AC"/>
    <w:multiLevelType w:val="hybridMultilevel"/>
    <w:tmpl w:val="325C7D8C"/>
    <w:lvl w:ilvl="0" w:tplc="E0C8D6DE">
      <w:start w:val="1"/>
      <w:numFmt w:val="bullet"/>
      <w:pStyle w:val="TableListBullet2"/>
      <w:lvlText w:val="–"/>
      <w:lvlJc w:val="left"/>
      <w:pPr>
        <w:ind w:left="9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49976C12"/>
    <w:multiLevelType w:val="hybridMultilevel"/>
    <w:tmpl w:val="B6489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57559"/>
    <w:multiLevelType w:val="hybridMultilevel"/>
    <w:tmpl w:val="F9E2065A"/>
    <w:lvl w:ilvl="0" w:tplc="DC80A6E8">
      <w:start w:val="1"/>
      <w:numFmt w:val="decimal"/>
      <w:pStyle w:val="Tablelistnumber"/>
      <w:lvlText w:val="%1."/>
      <w:lvlJc w:val="left"/>
      <w:pPr>
        <w:ind w:left="327" w:hanging="360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1" w15:restartNumberingAfterBreak="0">
    <w:nsid w:val="56A700D6"/>
    <w:multiLevelType w:val="hybridMultilevel"/>
    <w:tmpl w:val="16BC8990"/>
    <w:lvl w:ilvl="0" w:tplc="C8DC3042">
      <w:start w:val="1"/>
      <w:numFmt w:val="lowerRoman"/>
      <w:pStyle w:val="ListNumber3-Heading3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2" w15:restartNumberingAfterBreak="0">
    <w:nsid w:val="5ABC3901"/>
    <w:multiLevelType w:val="multilevel"/>
    <w:tmpl w:val="6B005596"/>
    <w:styleLink w:val="Copyrighttext-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i/>
        <w:i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C55C2"/>
    <w:multiLevelType w:val="hybridMultilevel"/>
    <w:tmpl w:val="EEEEA91E"/>
    <w:lvl w:ilvl="0" w:tplc="A2341A58">
      <w:start w:val="1"/>
      <w:numFmt w:val="decimal"/>
      <w:pStyle w:val="TableListNumber0"/>
      <w:lvlText w:val="%1."/>
      <w:lvlJc w:val="left"/>
      <w:pPr>
        <w:ind w:left="288" w:hanging="28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42273"/>
    <w:multiLevelType w:val="hybridMultilevel"/>
    <w:tmpl w:val="D42429D2"/>
    <w:lvl w:ilvl="0" w:tplc="A8648946">
      <w:start w:val="1"/>
      <w:numFmt w:val="decimal"/>
      <w:pStyle w:val="ListNumber-Heading3"/>
      <w:lvlText w:val="%1."/>
      <w:lvlJc w:val="center"/>
      <w:pPr>
        <w:ind w:left="1350" w:hanging="360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5" w15:restartNumberingAfterBreak="0">
    <w:nsid w:val="692216BD"/>
    <w:multiLevelType w:val="hybridMultilevel"/>
    <w:tmpl w:val="0E6CACE2"/>
    <w:lvl w:ilvl="0" w:tplc="F130748E">
      <w:start w:val="1"/>
      <w:numFmt w:val="bullet"/>
      <w:pStyle w:val="List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A114DC"/>
    <w:multiLevelType w:val="hybridMultilevel"/>
    <w:tmpl w:val="FDAC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77714"/>
    <w:multiLevelType w:val="hybridMultilevel"/>
    <w:tmpl w:val="F5E4EEBE"/>
    <w:lvl w:ilvl="0" w:tplc="AB685E2A">
      <w:start w:val="1"/>
      <w:numFmt w:val="bullet"/>
      <w:pStyle w:val="TableListBullet"/>
      <w:lvlText w:val=""/>
      <w:lvlJc w:val="left"/>
      <w:pPr>
        <w:ind w:left="3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E5443"/>
    <w:multiLevelType w:val="multilevel"/>
    <w:tmpl w:val="CB3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432852">
    <w:abstractNumId w:val="27"/>
  </w:num>
  <w:num w:numId="2" w16cid:durableId="1886942951">
    <w:abstractNumId w:val="22"/>
  </w:num>
  <w:num w:numId="3" w16cid:durableId="412823419">
    <w:abstractNumId w:val="3"/>
  </w:num>
  <w:num w:numId="4" w16cid:durableId="1996258350">
    <w:abstractNumId w:val="6"/>
  </w:num>
  <w:num w:numId="5" w16cid:durableId="1356539347">
    <w:abstractNumId w:val="5"/>
  </w:num>
  <w:num w:numId="6" w16cid:durableId="89816471">
    <w:abstractNumId w:val="4"/>
  </w:num>
  <w:num w:numId="7" w16cid:durableId="1770813261">
    <w:abstractNumId w:val="8"/>
  </w:num>
  <w:num w:numId="8" w16cid:durableId="1182089229">
    <w:abstractNumId w:val="2"/>
  </w:num>
  <w:num w:numId="9" w16cid:durableId="42142301">
    <w:abstractNumId w:val="1"/>
  </w:num>
  <w:num w:numId="10" w16cid:durableId="114061537">
    <w:abstractNumId w:val="0"/>
  </w:num>
  <w:num w:numId="11" w16cid:durableId="1028487599">
    <w:abstractNumId w:val="20"/>
  </w:num>
  <w:num w:numId="12" w16cid:durableId="1642230033">
    <w:abstractNumId w:val="28"/>
  </w:num>
  <w:num w:numId="13" w16cid:durableId="290331613">
    <w:abstractNumId w:val="23"/>
  </w:num>
  <w:num w:numId="14" w16cid:durableId="945041619">
    <w:abstractNumId w:val="10"/>
  </w:num>
  <w:num w:numId="15" w16cid:durableId="409042063">
    <w:abstractNumId w:val="7"/>
  </w:num>
  <w:num w:numId="16" w16cid:durableId="1357191236">
    <w:abstractNumId w:val="25"/>
  </w:num>
  <w:num w:numId="17" w16cid:durableId="1176307265">
    <w:abstractNumId w:val="13"/>
  </w:num>
  <w:num w:numId="18" w16cid:durableId="2106613980">
    <w:abstractNumId w:val="24"/>
  </w:num>
  <w:num w:numId="19" w16cid:durableId="766274142">
    <w:abstractNumId w:val="15"/>
  </w:num>
  <w:num w:numId="20" w16cid:durableId="1080061027">
    <w:abstractNumId w:val="21"/>
  </w:num>
  <w:num w:numId="21" w16cid:durableId="31203258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278408">
    <w:abstractNumId w:val="12"/>
  </w:num>
  <w:num w:numId="23" w16cid:durableId="2137093231">
    <w:abstractNumId w:val="18"/>
  </w:num>
  <w:num w:numId="24" w16cid:durableId="251554190">
    <w:abstractNumId w:val="9"/>
  </w:num>
  <w:num w:numId="25" w16cid:durableId="1139768518">
    <w:abstractNumId w:val="16"/>
  </w:num>
  <w:num w:numId="26" w16cid:durableId="1806853784">
    <w:abstractNumId w:val="26"/>
  </w:num>
  <w:num w:numId="27" w16cid:durableId="607932857">
    <w:abstractNumId w:val="19"/>
  </w:num>
  <w:num w:numId="28" w16cid:durableId="125436452">
    <w:abstractNumId w:val="28"/>
  </w:num>
  <w:num w:numId="29" w16cid:durableId="1702316290">
    <w:abstractNumId w:val="28"/>
  </w:num>
  <w:num w:numId="30" w16cid:durableId="1783915527">
    <w:abstractNumId w:val="14"/>
  </w:num>
  <w:num w:numId="31" w16cid:durableId="1129205687">
    <w:abstractNumId w:val="25"/>
  </w:num>
  <w:num w:numId="32" w16cid:durableId="2031757782">
    <w:abstractNumId w:val="13"/>
  </w:num>
  <w:num w:numId="33" w16cid:durableId="1711883286">
    <w:abstractNumId w:val="29"/>
  </w:num>
  <w:num w:numId="34" w16cid:durableId="1014501941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srAwNDOyMDWztDBX0lEKTi0uzszPAykwqgUAtD/avCwAAAA="/>
  </w:docVars>
  <w:rsids>
    <w:rsidRoot w:val="00FC77F9"/>
    <w:rsid w:val="00000331"/>
    <w:rsid w:val="000008D5"/>
    <w:rsid w:val="000026CA"/>
    <w:rsid w:val="000028FB"/>
    <w:rsid w:val="00002AE2"/>
    <w:rsid w:val="00003CA7"/>
    <w:rsid w:val="00003F5E"/>
    <w:rsid w:val="000040B0"/>
    <w:rsid w:val="000048F1"/>
    <w:rsid w:val="00004B5B"/>
    <w:rsid w:val="00004C12"/>
    <w:rsid w:val="00005489"/>
    <w:rsid w:val="00005554"/>
    <w:rsid w:val="00007159"/>
    <w:rsid w:val="00007466"/>
    <w:rsid w:val="000074F0"/>
    <w:rsid w:val="00007F79"/>
    <w:rsid w:val="00010050"/>
    <w:rsid w:val="000104D4"/>
    <w:rsid w:val="0001145E"/>
    <w:rsid w:val="00012D95"/>
    <w:rsid w:val="00012F6E"/>
    <w:rsid w:val="00013000"/>
    <w:rsid w:val="0001308F"/>
    <w:rsid w:val="000135BA"/>
    <w:rsid w:val="0001385C"/>
    <w:rsid w:val="00013E2E"/>
    <w:rsid w:val="00014764"/>
    <w:rsid w:val="00014BF4"/>
    <w:rsid w:val="000150BD"/>
    <w:rsid w:val="00015B42"/>
    <w:rsid w:val="00015CAB"/>
    <w:rsid w:val="00015E92"/>
    <w:rsid w:val="00015EA6"/>
    <w:rsid w:val="000163AC"/>
    <w:rsid w:val="000168E3"/>
    <w:rsid w:val="00016E50"/>
    <w:rsid w:val="0001739C"/>
    <w:rsid w:val="000207FD"/>
    <w:rsid w:val="00020EF0"/>
    <w:rsid w:val="000210A3"/>
    <w:rsid w:val="00022449"/>
    <w:rsid w:val="000230C4"/>
    <w:rsid w:val="00023519"/>
    <w:rsid w:val="00023AEE"/>
    <w:rsid w:val="000245D3"/>
    <w:rsid w:val="0002470A"/>
    <w:rsid w:val="00024AAF"/>
    <w:rsid w:val="00024C7A"/>
    <w:rsid w:val="00024FB9"/>
    <w:rsid w:val="000253C0"/>
    <w:rsid w:val="00025582"/>
    <w:rsid w:val="00025F6C"/>
    <w:rsid w:val="00026194"/>
    <w:rsid w:val="00026E39"/>
    <w:rsid w:val="000276CC"/>
    <w:rsid w:val="00027DFD"/>
    <w:rsid w:val="00030B65"/>
    <w:rsid w:val="000318D7"/>
    <w:rsid w:val="0003195E"/>
    <w:rsid w:val="0003203B"/>
    <w:rsid w:val="000325A6"/>
    <w:rsid w:val="00032FB9"/>
    <w:rsid w:val="00033957"/>
    <w:rsid w:val="000357F7"/>
    <w:rsid w:val="00035F62"/>
    <w:rsid w:val="00036997"/>
    <w:rsid w:val="000373F2"/>
    <w:rsid w:val="00037B77"/>
    <w:rsid w:val="00037CC5"/>
    <w:rsid w:val="00040182"/>
    <w:rsid w:val="000406B5"/>
    <w:rsid w:val="000416F5"/>
    <w:rsid w:val="00041B7A"/>
    <w:rsid w:val="0004235E"/>
    <w:rsid w:val="00043E25"/>
    <w:rsid w:val="0004410E"/>
    <w:rsid w:val="00044132"/>
    <w:rsid w:val="000441CD"/>
    <w:rsid w:val="000441EC"/>
    <w:rsid w:val="00044F02"/>
    <w:rsid w:val="0004539A"/>
    <w:rsid w:val="000471FC"/>
    <w:rsid w:val="00047EC1"/>
    <w:rsid w:val="00050780"/>
    <w:rsid w:val="000516E7"/>
    <w:rsid w:val="000528EA"/>
    <w:rsid w:val="00052D19"/>
    <w:rsid w:val="00052E55"/>
    <w:rsid w:val="00052ED6"/>
    <w:rsid w:val="00053ED9"/>
    <w:rsid w:val="00054A2C"/>
    <w:rsid w:val="000562A2"/>
    <w:rsid w:val="00056417"/>
    <w:rsid w:val="00056420"/>
    <w:rsid w:val="00056486"/>
    <w:rsid w:val="00056743"/>
    <w:rsid w:val="0005790E"/>
    <w:rsid w:val="00057EDB"/>
    <w:rsid w:val="000608CC"/>
    <w:rsid w:val="000623CE"/>
    <w:rsid w:val="00062D34"/>
    <w:rsid w:val="0006427C"/>
    <w:rsid w:val="00064521"/>
    <w:rsid w:val="00064DAA"/>
    <w:rsid w:val="00064ED5"/>
    <w:rsid w:val="000652E6"/>
    <w:rsid w:val="00065A3C"/>
    <w:rsid w:val="00066457"/>
    <w:rsid w:val="00066C5A"/>
    <w:rsid w:val="00066D83"/>
    <w:rsid w:val="000679C9"/>
    <w:rsid w:val="00067D44"/>
    <w:rsid w:val="00067DE9"/>
    <w:rsid w:val="00067E80"/>
    <w:rsid w:val="000700D9"/>
    <w:rsid w:val="000701AA"/>
    <w:rsid w:val="000713B7"/>
    <w:rsid w:val="0007147D"/>
    <w:rsid w:val="0007166D"/>
    <w:rsid w:val="00071C0D"/>
    <w:rsid w:val="000723EC"/>
    <w:rsid w:val="0007298D"/>
    <w:rsid w:val="000737A4"/>
    <w:rsid w:val="000740CF"/>
    <w:rsid w:val="00074453"/>
    <w:rsid w:val="00075790"/>
    <w:rsid w:val="00076CF2"/>
    <w:rsid w:val="000776FF"/>
    <w:rsid w:val="000777C5"/>
    <w:rsid w:val="00077C7D"/>
    <w:rsid w:val="00080048"/>
    <w:rsid w:val="00080B30"/>
    <w:rsid w:val="00080B4A"/>
    <w:rsid w:val="00080C8F"/>
    <w:rsid w:val="00080F3E"/>
    <w:rsid w:val="00081112"/>
    <w:rsid w:val="00081459"/>
    <w:rsid w:val="00081636"/>
    <w:rsid w:val="000820D8"/>
    <w:rsid w:val="000825BD"/>
    <w:rsid w:val="00083750"/>
    <w:rsid w:val="000848FA"/>
    <w:rsid w:val="0008493E"/>
    <w:rsid w:val="00084D42"/>
    <w:rsid w:val="00084E29"/>
    <w:rsid w:val="00084FC3"/>
    <w:rsid w:val="0008616E"/>
    <w:rsid w:val="00086CCE"/>
    <w:rsid w:val="000870EC"/>
    <w:rsid w:val="000876E5"/>
    <w:rsid w:val="00087FA0"/>
    <w:rsid w:val="00090180"/>
    <w:rsid w:val="000901E7"/>
    <w:rsid w:val="0009116A"/>
    <w:rsid w:val="00091672"/>
    <w:rsid w:val="00091D47"/>
    <w:rsid w:val="00091F60"/>
    <w:rsid w:val="00092049"/>
    <w:rsid w:val="0009205F"/>
    <w:rsid w:val="000927A9"/>
    <w:rsid w:val="00092A95"/>
    <w:rsid w:val="00092BA6"/>
    <w:rsid w:val="00092C60"/>
    <w:rsid w:val="000936B4"/>
    <w:rsid w:val="00093D6C"/>
    <w:rsid w:val="00093F37"/>
    <w:rsid w:val="000941CF"/>
    <w:rsid w:val="0009539A"/>
    <w:rsid w:val="00096406"/>
    <w:rsid w:val="00096EFD"/>
    <w:rsid w:val="00097711"/>
    <w:rsid w:val="000A00B5"/>
    <w:rsid w:val="000A0B75"/>
    <w:rsid w:val="000A15ED"/>
    <w:rsid w:val="000A1955"/>
    <w:rsid w:val="000A2544"/>
    <w:rsid w:val="000A2644"/>
    <w:rsid w:val="000A27AA"/>
    <w:rsid w:val="000A3857"/>
    <w:rsid w:val="000A44ED"/>
    <w:rsid w:val="000A47D9"/>
    <w:rsid w:val="000A48B5"/>
    <w:rsid w:val="000A5EB1"/>
    <w:rsid w:val="000A6DAA"/>
    <w:rsid w:val="000A7135"/>
    <w:rsid w:val="000A75D2"/>
    <w:rsid w:val="000B10E2"/>
    <w:rsid w:val="000B1257"/>
    <w:rsid w:val="000B136C"/>
    <w:rsid w:val="000B1451"/>
    <w:rsid w:val="000B17AD"/>
    <w:rsid w:val="000B1A0F"/>
    <w:rsid w:val="000B3001"/>
    <w:rsid w:val="000B3695"/>
    <w:rsid w:val="000B36AA"/>
    <w:rsid w:val="000B36F0"/>
    <w:rsid w:val="000B3A5F"/>
    <w:rsid w:val="000B41FB"/>
    <w:rsid w:val="000B5E39"/>
    <w:rsid w:val="000B6BA1"/>
    <w:rsid w:val="000B70C6"/>
    <w:rsid w:val="000B73C1"/>
    <w:rsid w:val="000B7A1E"/>
    <w:rsid w:val="000C02E8"/>
    <w:rsid w:val="000C05B6"/>
    <w:rsid w:val="000C1400"/>
    <w:rsid w:val="000C1C61"/>
    <w:rsid w:val="000C22D0"/>
    <w:rsid w:val="000C2A6F"/>
    <w:rsid w:val="000C2CBE"/>
    <w:rsid w:val="000C35FC"/>
    <w:rsid w:val="000C4576"/>
    <w:rsid w:val="000C47F0"/>
    <w:rsid w:val="000C48FA"/>
    <w:rsid w:val="000C4A88"/>
    <w:rsid w:val="000C4D52"/>
    <w:rsid w:val="000C6601"/>
    <w:rsid w:val="000C66D7"/>
    <w:rsid w:val="000C674C"/>
    <w:rsid w:val="000C6EEA"/>
    <w:rsid w:val="000C6FC3"/>
    <w:rsid w:val="000C77F8"/>
    <w:rsid w:val="000C7AAA"/>
    <w:rsid w:val="000D05C7"/>
    <w:rsid w:val="000D1288"/>
    <w:rsid w:val="000D1CDF"/>
    <w:rsid w:val="000D25E6"/>
    <w:rsid w:val="000D260F"/>
    <w:rsid w:val="000D27C7"/>
    <w:rsid w:val="000D2CD5"/>
    <w:rsid w:val="000D3824"/>
    <w:rsid w:val="000D3851"/>
    <w:rsid w:val="000D391F"/>
    <w:rsid w:val="000D3F7D"/>
    <w:rsid w:val="000D4500"/>
    <w:rsid w:val="000D4515"/>
    <w:rsid w:val="000D582E"/>
    <w:rsid w:val="000D5E1D"/>
    <w:rsid w:val="000D732A"/>
    <w:rsid w:val="000D7666"/>
    <w:rsid w:val="000D7E21"/>
    <w:rsid w:val="000D7F5E"/>
    <w:rsid w:val="000E080E"/>
    <w:rsid w:val="000E0981"/>
    <w:rsid w:val="000E09C4"/>
    <w:rsid w:val="000E157C"/>
    <w:rsid w:val="000E1E66"/>
    <w:rsid w:val="000E2220"/>
    <w:rsid w:val="000E3B8D"/>
    <w:rsid w:val="000E413B"/>
    <w:rsid w:val="000E44B8"/>
    <w:rsid w:val="000E4FE2"/>
    <w:rsid w:val="000E5057"/>
    <w:rsid w:val="000E54E4"/>
    <w:rsid w:val="000E5B83"/>
    <w:rsid w:val="000E5E59"/>
    <w:rsid w:val="000E68FA"/>
    <w:rsid w:val="000E6E07"/>
    <w:rsid w:val="000E7284"/>
    <w:rsid w:val="000E73E4"/>
    <w:rsid w:val="000E74A7"/>
    <w:rsid w:val="000E774D"/>
    <w:rsid w:val="000F0582"/>
    <w:rsid w:val="000F0BAD"/>
    <w:rsid w:val="000F0BCB"/>
    <w:rsid w:val="000F0CC8"/>
    <w:rsid w:val="000F2AA0"/>
    <w:rsid w:val="000F3092"/>
    <w:rsid w:val="000F3F09"/>
    <w:rsid w:val="000F427A"/>
    <w:rsid w:val="000F4993"/>
    <w:rsid w:val="000F4BE1"/>
    <w:rsid w:val="000F5B29"/>
    <w:rsid w:val="000F675C"/>
    <w:rsid w:val="000F6949"/>
    <w:rsid w:val="000F6BE9"/>
    <w:rsid w:val="000F6DD7"/>
    <w:rsid w:val="000F6DDF"/>
    <w:rsid w:val="000F70A7"/>
    <w:rsid w:val="000F7F34"/>
    <w:rsid w:val="001004B6"/>
    <w:rsid w:val="00100CAC"/>
    <w:rsid w:val="001017E2"/>
    <w:rsid w:val="00102B03"/>
    <w:rsid w:val="00104103"/>
    <w:rsid w:val="001049F3"/>
    <w:rsid w:val="00105781"/>
    <w:rsid w:val="00105DCD"/>
    <w:rsid w:val="00105F55"/>
    <w:rsid w:val="0010667B"/>
    <w:rsid w:val="00107354"/>
    <w:rsid w:val="0010748E"/>
    <w:rsid w:val="00110813"/>
    <w:rsid w:val="0011084B"/>
    <w:rsid w:val="00112A9F"/>
    <w:rsid w:val="00113608"/>
    <w:rsid w:val="00114002"/>
    <w:rsid w:val="00114547"/>
    <w:rsid w:val="001145E4"/>
    <w:rsid w:val="001149B2"/>
    <w:rsid w:val="00114BFB"/>
    <w:rsid w:val="00114E8D"/>
    <w:rsid w:val="00115091"/>
    <w:rsid w:val="00115640"/>
    <w:rsid w:val="001162A6"/>
    <w:rsid w:val="001163CD"/>
    <w:rsid w:val="00116A0F"/>
    <w:rsid w:val="00116E71"/>
    <w:rsid w:val="00117047"/>
    <w:rsid w:val="00117341"/>
    <w:rsid w:val="00117412"/>
    <w:rsid w:val="00117A86"/>
    <w:rsid w:val="0012098F"/>
    <w:rsid w:val="00121257"/>
    <w:rsid w:val="00121A1C"/>
    <w:rsid w:val="00121C9C"/>
    <w:rsid w:val="00122893"/>
    <w:rsid w:val="00123227"/>
    <w:rsid w:val="00123588"/>
    <w:rsid w:val="00123BD6"/>
    <w:rsid w:val="00123D7A"/>
    <w:rsid w:val="001245D3"/>
    <w:rsid w:val="001257DB"/>
    <w:rsid w:val="00125982"/>
    <w:rsid w:val="00126064"/>
    <w:rsid w:val="001260CF"/>
    <w:rsid w:val="00126A6A"/>
    <w:rsid w:val="001274F1"/>
    <w:rsid w:val="001277AD"/>
    <w:rsid w:val="00130EE9"/>
    <w:rsid w:val="0013102E"/>
    <w:rsid w:val="001310AC"/>
    <w:rsid w:val="00131194"/>
    <w:rsid w:val="00131767"/>
    <w:rsid w:val="00131952"/>
    <w:rsid w:val="00131A00"/>
    <w:rsid w:val="00131B45"/>
    <w:rsid w:val="00131EEE"/>
    <w:rsid w:val="00131FC9"/>
    <w:rsid w:val="001320C2"/>
    <w:rsid w:val="001328D6"/>
    <w:rsid w:val="0013398A"/>
    <w:rsid w:val="00133E90"/>
    <w:rsid w:val="001345AC"/>
    <w:rsid w:val="00136E6B"/>
    <w:rsid w:val="0013748A"/>
    <w:rsid w:val="00137AA0"/>
    <w:rsid w:val="00137C0C"/>
    <w:rsid w:val="00137FE4"/>
    <w:rsid w:val="0014009D"/>
    <w:rsid w:val="00141213"/>
    <w:rsid w:val="00143461"/>
    <w:rsid w:val="00144119"/>
    <w:rsid w:val="00144254"/>
    <w:rsid w:val="001449BC"/>
    <w:rsid w:val="00144B69"/>
    <w:rsid w:val="001450EA"/>
    <w:rsid w:val="00145D52"/>
    <w:rsid w:val="001460A0"/>
    <w:rsid w:val="0014617E"/>
    <w:rsid w:val="0014642E"/>
    <w:rsid w:val="00146706"/>
    <w:rsid w:val="00146A0C"/>
    <w:rsid w:val="001478F4"/>
    <w:rsid w:val="00147D78"/>
    <w:rsid w:val="00147F5C"/>
    <w:rsid w:val="00147F93"/>
    <w:rsid w:val="001505CB"/>
    <w:rsid w:val="001508EF"/>
    <w:rsid w:val="0015094B"/>
    <w:rsid w:val="00151582"/>
    <w:rsid w:val="00151C53"/>
    <w:rsid w:val="00151CF9"/>
    <w:rsid w:val="00152566"/>
    <w:rsid w:val="00152AA4"/>
    <w:rsid w:val="00152CB7"/>
    <w:rsid w:val="0015313E"/>
    <w:rsid w:val="00153A56"/>
    <w:rsid w:val="00153FC9"/>
    <w:rsid w:val="001542A7"/>
    <w:rsid w:val="0015454E"/>
    <w:rsid w:val="00154831"/>
    <w:rsid w:val="0015484C"/>
    <w:rsid w:val="001561FE"/>
    <w:rsid w:val="00156412"/>
    <w:rsid w:val="0015668A"/>
    <w:rsid w:val="00156D16"/>
    <w:rsid w:val="00156FF1"/>
    <w:rsid w:val="0015788D"/>
    <w:rsid w:val="00160140"/>
    <w:rsid w:val="00160303"/>
    <w:rsid w:val="001606E2"/>
    <w:rsid w:val="00161A06"/>
    <w:rsid w:val="00161BBD"/>
    <w:rsid w:val="001623FE"/>
    <w:rsid w:val="00163066"/>
    <w:rsid w:val="00163139"/>
    <w:rsid w:val="001632AB"/>
    <w:rsid w:val="00163F37"/>
    <w:rsid w:val="00163FA3"/>
    <w:rsid w:val="0016443E"/>
    <w:rsid w:val="001657A4"/>
    <w:rsid w:val="001667CA"/>
    <w:rsid w:val="00166DB6"/>
    <w:rsid w:val="00166DF9"/>
    <w:rsid w:val="00166E0B"/>
    <w:rsid w:val="00166F52"/>
    <w:rsid w:val="0016756B"/>
    <w:rsid w:val="00167DD6"/>
    <w:rsid w:val="00167E26"/>
    <w:rsid w:val="00170F0B"/>
    <w:rsid w:val="00171697"/>
    <w:rsid w:val="001716F8"/>
    <w:rsid w:val="0017228C"/>
    <w:rsid w:val="001727B0"/>
    <w:rsid w:val="001728BE"/>
    <w:rsid w:val="001736AF"/>
    <w:rsid w:val="00173CFE"/>
    <w:rsid w:val="001747E9"/>
    <w:rsid w:val="00174A0E"/>
    <w:rsid w:val="00174A4D"/>
    <w:rsid w:val="00174FEC"/>
    <w:rsid w:val="0017669B"/>
    <w:rsid w:val="00176898"/>
    <w:rsid w:val="00176E65"/>
    <w:rsid w:val="00176E7C"/>
    <w:rsid w:val="001772C2"/>
    <w:rsid w:val="0017744B"/>
    <w:rsid w:val="001777C8"/>
    <w:rsid w:val="00177DBF"/>
    <w:rsid w:val="0018042C"/>
    <w:rsid w:val="00181003"/>
    <w:rsid w:val="00181781"/>
    <w:rsid w:val="00182638"/>
    <w:rsid w:val="001830A2"/>
    <w:rsid w:val="001838A2"/>
    <w:rsid w:val="00183CF2"/>
    <w:rsid w:val="0018491B"/>
    <w:rsid w:val="00185572"/>
    <w:rsid w:val="00186183"/>
    <w:rsid w:val="001861E0"/>
    <w:rsid w:val="0018660E"/>
    <w:rsid w:val="0018677F"/>
    <w:rsid w:val="00186D77"/>
    <w:rsid w:val="00187284"/>
    <w:rsid w:val="00190313"/>
    <w:rsid w:val="00190BFB"/>
    <w:rsid w:val="00191504"/>
    <w:rsid w:val="00191594"/>
    <w:rsid w:val="0019182C"/>
    <w:rsid w:val="001927D5"/>
    <w:rsid w:val="00193E1F"/>
    <w:rsid w:val="001951C5"/>
    <w:rsid w:val="001953FC"/>
    <w:rsid w:val="0019547B"/>
    <w:rsid w:val="00196A2D"/>
    <w:rsid w:val="00196A6A"/>
    <w:rsid w:val="00196D96"/>
    <w:rsid w:val="00197089"/>
    <w:rsid w:val="001975F1"/>
    <w:rsid w:val="00197A40"/>
    <w:rsid w:val="00197C44"/>
    <w:rsid w:val="00197CBB"/>
    <w:rsid w:val="001A0179"/>
    <w:rsid w:val="001A0208"/>
    <w:rsid w:val="001A0685"/>
    <w:rsid w:val="001A0768"/>
    <w:rsid w:val="001A0B1D"/>
    <w:rsid w:val="001A0BD5"/>
    <w:rsid w:val="001A1361"/>
    <w:rsid w:val="001A1A18"/>
    <w:rsid w:val="001A22BB"/>
    <w:rsid w:val="001A2303"/>
    <w:rsid w:val="001A3514"/>
    <w:rsid w:val="001A3AC3"/>
    <w:rsid w:val="001A4A6A"/>
    <w:rsid w:val="001A584F"/>
    <w:rsid w:val="001A599F"/>
    <w:rsid w:val="001A616C"/>
    <w:rsid w:val="001A666D"/>
    <w:rsid w:val="001A7382"/>
    <w:rsid w:val="001A7475"/>
    <w:rsid w:val="001A75BB"/>
    <w:rsid w:val="001A78FC"/>
    <w:rsid w:val="001B0719"/>
    <w:rsid w:val="001B0D3A"/>
    <w:rsid w:val="001B0D59"/>
    <w:rsid w:val="001B0F10"/>
    <w:rsid w:val="001B1640"/>
    <w:rsid w:val="001B1824"/>
    <w:rsid w:val="001B23BF"/>
    <w:rsid w:val="001B268A"/>
    <w:rsid w:val="001B2995"/>
    <w:rsid w:val="001B332A"/>
    <w:rsid w:val="001B4296"/>
    <w:rsid w:val="001B4C6D"/>
    <w:rsid w:val="001B4C8D"/>
    <w:rsid w:val="001B5840"/>
    <w:rsid w:val="001B6D68"/>
    <w:rsid w:val="001B6E5C"/>
    <w:rsid w:val="001B7209"/>
    <w:rsid w:val="001B7BDF"/>
    <w:rsid w:val="001C1B4C"/>
    <w:rsid w:val="001C2276"/>
    <w:rsid w:val="001C2479"/>
    <w:rsid w:val="001C2A2C"/>
    <w:rsid w:val="001C40B0"/>
    <w:rsid w:val="001C4A28"/>
    <w:rsid w:val="001C5CEB"/>
    <w:rsid w:val="001C5F2C"/>
    <w:rsid w:val="001C68AF"/>
    <w:rsid w:val="001C6908"/>
    <w:rsid w:val="001C6B75"/>
    <w:rsid w:val="001C717F"/>
    <w:rsid w:val="001C7442"/>
    <w:rsid w:val="001C7A03"/>
    <w:rsid w:val="001C7F07"/>
    <w:rsid w:val="001D0398"/>
    <w:rsid w:val="001D09F8"/>
    <w:rsid w:val="001D1349"/>
    <w:rsid w:val="001D1553"/>
    <w:rsid w:val="001D19A5"/>
    <w:rsid w:val="001D24E8"/>
    <w:rsid w:val="001D25BD"/>
    <w:rsid w:val="001D2812"/>
    <w:rsid w:val="001D2979"/>
    <w:rsid w:val="001D2C83"/>
    <w:rsid w:val="001D33D0"/>
    <w:rsid w:val="001D3CC4"/>
    <w:rsid w:val="001D3EA9"/>
    <w:rsid w:val="001D52B2"/>
    <w:rsid w:val="001D5594"/>
    <w:rsid w:val="001D5BBD"/>
    <w:rsid w:val="001D6153"/>
    <w:rsid w:val="001D6245"/>
    <w:rsid w:val="001D6462"/>
    <w:rsid w:val="001D78B8"/>
    <w:rsid w:val="001E084D"/>
    <w:rsid w:val="001E1C53"/>
    <w:rsid w:val="001E1F93"/>
    <w:rsid w:val="001E28D8"/>
    <w:rsid w:val="001E2A4F"/>
    <w:rsid w:val="001E32AD"/>
    <w:rsid w:val="001E3429"/>
    <w:rsid w:val="001E3B57"/>
    <w:rsid w:val="001E3FB6"/>
    <w:rsid w:val="001E43C4"/>
    <w:rsid w:val="001E4406"/>
    <w:rsid w:val="001E45B8"/>
    <w:rsid w:val="001E5116"/>
    <w:rsid w:val="001E52E3"/>
    <w:rsid w:val="001E53AD"/>
    <w:rsid w:val="001E6797"/>
    <w:rsid w:val="001E6C13"/>
    <w:rsid w:val="001E6CCE"/>
    <w:rsid w:val="001E6FC7"/>
    <w:rsid w:val="001E72BC"/>
    <w:rsid w:val="001F052A"/>
    <w:rsid w:val="001F0646"/>
    <w:rsid w:val="001F0A21"/>
    <w:rsid w:val="001F15D4"/>
    <w:rsid w:val="001F1B43"/>
    <w:rsid w:val="001F2228"/>
    <w:rsid w:val="001F2276"/>
    <w:rsid w:val="001F2599"/>
    <w:rsid w:val="001F2972"/>
    <w:rsid w:val="001F331E"/>
    <w:rsid w:val="001F36B9"/>
    <w:rsid w:val="001F36ED"/>
    <w:rsid w:val="001F4898"/>
    <w:rsid w:val="001F4B77"/>
    <w:rsid w:val="001F4FCA"/>
    <w:rsid w:val="001F53E4"/>
    <w:rsid w:val="001F5651"/>
    <w:rsid w:val="001F5F1F"/>
    <w:rsid w:val="001F6451"/>
    <w:rsid w:val="001F6AE2"/>
    <w:rsid w:val="001F7211"/>
    <w:rsid w:val="001F739C"/>
    <w:rsid w:val="001F7412"/>
    <w:rsid w:val="001F74EB"/>
    <w:rsid w:val="001F7A08"/>
    <w:rsid w:val="001F7DC1"/>
    <w:rsid w:val="001F7FA0"/>
    <w:rsid w:val="00200E82"/>
    <w:rsid w:val="00201330"/>
    <w:rsid w:val="002019DE"/>
    <w:rsid w:val="00201B84"/>
    <w:rsid w:val="0020278F"/>
    <w:rsid w:val="00203686"/>
    <w:rsid w:val="00203BD5"/>
    <w:rsid w:val="00203FDC"/>
    <w:rsid w:val="0020525A"/>
    <w:rsid w:val="0020525D"/>
    <w:rsid w:val="002052A7"/>
    <w:rsid w:val="002054D0"/>
    <w:rsid w:val="00205FE6"/>
    <w:rsid w:val="002060DB"/>
    <w:rsid w:val="00206305"/>
    <w:rsid w:val="00206983"/>
    <w:rsid w:val="0020701D"/>
    <w:rsid w:val="002078E4"/>
    <w:rsid w:val="0021094C"/>
    <w:rsid w:val="00210E09"/>
    <w:rsid w:val="00211074"/>
    <w:rsid w:val="00211D36"/>
    <w:rsid w:val="002127B0"/>
    <w:rsid w:val="00212838"/>
    <w:rsid w:val="00212CA4"/>
    <w:rsid w:val="00212D1E"/>
    <w:rsid w:val="00212FE1"/>
    <w:rsid w:val="002133F9"/>
    <w:rsid w:val="00213C76"/>
    <w:rsid w:val="00214C5D"/>
    <w:rsid w:val="00214F78"/>
    <w:rsid w:val="002153CF"/>
    <w:rsid w:val="002154DC"/>
    <w:rsid w:val="00215AF8"/>
    <w:rsid w:val="00215FAB"/>
    <w:rsid w:val="00216BDE"/>
    <w:rsid w:val="00217FC6"/>
    <w:rsid w:val="00220154"/>
    <w:rsid w:val="00221DD1"/>
    <w:rsid w:val="00221F42"/>
    <w:rsid w:val="00222787"/>
    <w:rsid w:val="002237C2"/>
    <w:rsid w:val="002242B3"/>
    <w:rsid w:val="002244F7"/>
    <w:rsid w:val="00224E91"/>
    <w:rsid w:val="00225117"/>
    <w:rsid w:val="00225196"/>
    <w:rsid w:val="00225220"/>
    <w:rsid w:val="00225460"/>
    <w:rsid w:val="0022561A"/>
    <w:rsid w:val="00225F86"/>
    <w:rsid w:val="0022616A"/>
    <w:rsid w:val="00226AD0"/>
    <w:rsid w:val="00226FED"/>
    <w:rsid w:val="0022704B"/>
    <w:rsid w:val="00227380"/>
    <w:rsid w:val="00227848"/>
    <w:rsid w:val="00227855"/>
    <w:rsid w:val="00227E0C"/>
    <w:rsid w:val="00230514"/>
    <w:rsid w:val="00231D36"/>
    <w:rsid w:val="002327D5"/>
    <w:rsid w:val="002329E3"/>
    <w:rsid w:val="00232E81"/>
    <w:rsid w:val="002336C0"/>
    <w:rsid w:val="00233797"/>
    <w:rsid w:val="002338EC"/>
    <w:rsid w:val="00233B2F"/>
    <w:rsid w:val="0023520F"/>
    <w:rsid w:val="0023534C"/>
    <w:rsid w:val="00235B4C"/>
    <w:rsid w:val="002363B5"/>
    <w:rsid w:val="0023660B"/>
    <w:rsid w:val="002366C3"/>
    <w:rsid w:val="00236BD1"/>
    <w:rsid w:val="00236FE9"/>
    <w:rsid w:val="00237078"/>
    <w:rsid w:val="00237260"/>
    <w:rsid w:val="00237B03"/>
    <w:rsid w:val="0024048E"/>
    <w:rsid w:val="00240537"/>
    <w:rsid w:val="00240854"/>
    <w:rsid w:val="002408BE"/>
    <w:rsid w:val="00240B72"/>
    <w:rsid w:val="00241431"/>
    <w:rsid w:val="00241830"/>
    <w:rsid w:val="00241984"/>
    <w:rsid w:val="00241CA1"/>
    <w:rsid w:val="002420AE"/>
    <w:rsid w:val="002426AD"/>
    <w:rsid w:val="00243768"/>
    <w:rsid w:val="002438A1"/>
    <w:rsid w:val="0024477C"/>
    <w:rsid w:val="00244AF9"/>
    <w:rsid w:val="0024526B"/>
    <w:rsid w:val="0024534D"/>
    <w:rsid w:val="002457DF"/>
    <w:rsid w:val="0024596D"/>
    <w:rsid w:val="00245A02"/>
    <w:rsid w:val="002465BF"/>
    <w:rsid w:val="00247107"/>
    <w:rsid w:val="00247B58"/>
    <w:rsid w:val="002502CE"/>
    <w:rsid w:val="002512EB"/>
    <w:rsid w:val="00251455"/>
    <w:rsid w:val="00252914"/>
    <w:rsid w:val="00252F3A"/>
    <w:rsid w:val="00253712"/>
    <w:rsid w:val="00253D3B"/>
    <w:rsid w:val="0025452D"/>
    <w:rsid w:val="00254567"/>
    <w:rsid w:val="0025470E"/>
    <w:rsid w:val="00254775"/>
    <w:rsid w:val="00254DDC"/>
    <w:rsid w:val="00255A36"/>
    <w:rsid w:val="0025604C"/>
    <w:rsid w:val="00256459"/>
    <w:rsid w:val="00256507"/>
    <w:rsid w:val="00256845"/>
    <w:rsid w:val="002569FE"/>
    <w:rsid w:val="002607B6"/>
    <w:rsid w:val="00260969"/>
    <w:rsid w:val="0026188A"/>
    <w:rsid w:val="00262365"/>
    <w:rsid w:val="00262689"/>
    <w:rsid w:val="002632EB"/>
    <w:rsid w:val="00263363"/>
    <w:rsid w:val="00263456"/>
    <w:rsid w:val="002645B5"/>
    <w:rsid w:val="00265C24"/>
    <w:rsid w:val="00265E2F"/>
    <w:rsid w:val="002665A7"/>
    <w:rsid w:val="0026663C"/>
    <w:rsid w:val="00266876"/>
    <w:rsid w:val="00266A4E"/>
    <w:rsid w:val="00266EAC"/>
    <w:rsid w:val="00267C3B"/>
    <w:rsid w:val="00267D18"/>
    <w:rsid w:val="00270B1F"/>
    <w:rsid w:val="002716A3"/>
    <w:rsid w:val="002717B0"/>
    <w:rsid w:val="00271DBA"/>
    <w:rsid w:val="00272A05"/>
    <w:rsid w:val="00272AAC"/>
    <w:rsid w:val="00272D7F"/>
    <w:rsid w:val="00273211"/>
    <w:rsid w:val="00273CBF"/>
    <w:rsid w:val="00273D1C"/>
    <w:rsid w:val="002744D8"/>
    <w:rsid w:val="00274B55"/>
    <w:rsid w:val="00274B77"/>
    <w:rsid w:val="00275050"/>
    <w:rsid w:val="002750D6"/>
    <w:rsid w:val="0027513C"/>
    <w:rsid w:val="00275B0A"/>
    <w:rsid w:val="00276919"/>
    <w:rsid w:val="00276C00"/>
    <w:rsid w:val="00276EB1"/>
    <w:rsid w:val="00280ACB"/>
    <w:rsid w:val="00281184"/>
    <w:rsid w:val="0028188F"/>
    <w:rsid w:val="00281E00"/>
    <w:rsid w:val="00282126"/>
    <w:rsid w:val="0028223C"/>
    <w:rsid w:val="00282AC3"/>
    <w:rsid w:val="0028336A"/>
    <w:rsid w:val="00283DBA"/>
    <w:rsid w:val="002840C1"/>
    <w:rsid w:val="00284747"/>
    <w:rsid w:val="0028500A"/>
    <w:rsid w:val="002859C8"/>
    <w:rsid w:val="00285C74"/>
    <w:rsid w:val="002874AB"/>
    <w:rsid w:val="002875AB"/>
    <w:rsid w:val="00287826"/>
    <w:rsid w:val="00287C71"/>
    <w:rsid w:val="00287C92"/>
    <w:rsid w:val="00287D89"/>
    <w:rsid w:val="0029031F"/>
    <w:rsid w:val="002908D4"/>
    <w:rsid w:val="0029121B"/>
    <w:rsid w:val="00292241"/>
    <w:rsid w:val="002924DA"/>
    <w:rsid w:val="00292501"/>
    <w:rsid w:val="00292633"/>
    <w:rsid w:val="002927A3"/>
    <w:rsid w:val="00293371"/>
    <w:rsid w:val="002934DB"/>
    <w:rsid w:val="00293609"/>
    <w:rsid w:val="0029398F"/>
    <w:rsid w:val="00293D7F"/>
    <w:rsid w:val="00295C96"/>
    <w:rsid w:val="00295CF7"/>
    <w:rsid w:val="002962A7"/>
    <w:rsid w:val="002962D0"/>
    <w:rsid w:val="002A0209"/>
    <w:rsid w:val="002A0297"/>
    <w:rsid w:val="002A1A59"/>
    <w:rsid w:val="002A1AC7"/>
    <w:rsid w:val="002A25AB"/>
    <w:rsid w:val="002A344F"/>
    <w:rsid w:val="002A4052"/>
    <w:rsid w:val="002A44C1"/>
    <w:rsid w:val="002A4D73"/>
    <w:rsid w:val="002A5693"/>
    <w:rsid w:val="002A5C29"/>
    <w:rsid w:val="002A5FC9"/>
    <w:rsid w:val="002A609D"/>
    <w:rsid w:val="002A693D"/>
    <w:rsid w:val="002A76A6"/>
    <w:rsid w:val="002B006E"/>
    <w:rsid w:val="002B02E3"/>
    <w:rsid w:val="002B0437"/>
    <w:rsid w:val="002B0C93"/>
    <w:rsid w:val="002B1510"/>
    <w:rsid w:val="002B1D06"/>
    <w:rsid w:val="002B2BA1"/>
    <w:rsid w:val="002B2FB0"/>
    <w:rsid w:val="002B320F"/>
    <w:rsid w:val="002B3AAA"/>
    <w:rsid w:val="002B3EE3"/>
    <w:rsid w:val="002B4339"/>
    <w:rsid w:val="002B4500"/>
    <w:rsid w:val="002B4958"/>
    <w:rsid w:val="002B4990"/>
    <w:rsid w:val="002B529D"/>
    <w:rsid w:val="002B545F"/>
    <w:rsid w:val="002B59D1"/>
    <w:rsid w:val="002B5FF8"/>
    <w:rsid w:val="002B61AD"/>
    <w:rsid w:val="002B61D4"/>
    <w:rsid w:val="002B644D"/>
    <w:rsid w:val="002B6562"/>
    <w:rsid w:val="002B67C0"/>
    <w:rsid w:val="002B6FA1"/>
    <w:rsid w:val="002B7923"/>
    <w:rsid w:val="002C1D92"/>
    <w:rsid w:val="002C2723"/>
    <w:rsid w:val="002C2DB2"/>
    <w:rsid w:val="002C2DED"/>
    <w:rsid w:val="002C3826"/>
    <w:rsid w:val="002C4389"/>
    <w:rsid w:val="002C43FD"/>
    <w:rsid w:val="002C4A10"/>
    <w:rsid w:val="002C5364"/>
    <w:rsid w:val="002C5453"/>
    <w:rsid w:val="002C5962"/>
    <w:rsid w:val="002C5ECE"/>
    <w:rsid w:val="002C607C"/>
    <w:rsid w:val="002C61EF"/>
    <w:rsid w:val="002C6519"/>
    <w:rsid w:val="002D0087"/>
    <w:rsid w:val="002D0C6E"/>
    <w:rsid w:val="002D1657"/>
    <w:rsid w:val="002D1F82"/>
    <w:rsid w:val="002D22F6"/>
    <w:rsid w:val="002D36A0"/>
    <w:rsid w:val="002D5027"/>
    <w:rsid w:val="002D5657"/>
    <w:rsid w:val="002D5A00"/>
    <w:rsid w:val="002D5B4C"/>
    <w:rsid w:val="002D62E6"/>
    <w:rsid w:val="002D64B8"/>
    <w:rsid w:val="002D7C3E"/>
    <w:rsid w:val="002E0AFD"/>
    <w:rsid w:val="002E0D74"/>
    <w:rsid w:val="002E2204"/>
    <w:rsid w:val="002E30C4"/>
    <w:rsid w:val="002E33E9"/>
    <w:rsid w:val="002E3D6B"/>
    <w:rsid w:val="002E4084"/>
    <w:rsid w:val="002E524C"/>
    <w:rsid w:val="002E5331"/>
    <w:rsid w:val="002E5378"/>
    <w:rsid w:val="002E5C01"/>
    <w:rsid w:val="002E63D0"/>
    <w:rsid w:val="002E7166"/>
    <w:rsid w:val="002E7E12"/>
    <w:rsid w:val="002F0628"/>
    <w:rsid w:val="002F0CCB"/>
    <w:rsid w:val="002F12BA"/>
    <w:rsid w:val="002F1668"/>
    <w:rsid w:val="002F249B"/>
    <w:rsid w:val="002F2AF5"/>
    <w:rsid w:val="002F2DB4"/>
    <w:rsid w:val="002F3011"/>
    <w:rsid w:val="002F42C9"/>
    <w:rsid w:val="002F464D"/>
    <w:rsid w:val="002F5814"/>
    <w:rsid w:val="002F58A0"/>
    <w:rsid w:val="002F67A6"/>
    <w:rsid w:val="002F6EF5"/>
    <w:rsid w:val="002F7069"/>
    <w:rsid w:val="002F7E65"/>
    <w:rsid w:val="003014E9"/>
    <w:rsid w:val="00301B5B"/>
    <w:rsid w:val="003021CF"/>
    <w:rsid w:val="003025FD"/>
    <w:rsid w:val="003029E6"/>
    <w:rsid w:val="00302BD1"/>
    <w:rsid w:val="00302D0C"/>
    <w:rsid w:val="00303008"/>
    <w:rsid w:val="00303ADF"/>
    <w:rsid w:val="00303E6A"/>
    <w:rsid w:val="00304097"/>
    <w:rsid w:val="003042C0"/>
    <w:rsid w:val="003047C1"/>
    <w:rsid w:val="0030503B"/>
    <w:rsid w:val="00305F77"/>
    <w:rsid w:val="00306892"/>
    <w:rsid w:val="00306970"/>
    <w:rsid w:val="003070ED"/>
    <w:rsid w:val="0031032D"/>
    <w:rsid w:val="0031059C"/>
    <w:rsid w:val="00310633"/>
    <w:rsid w:val="003108F6"/>
    <w:rsid w:val="0031091C"/>
    <w:rsid w:val="00310DF9"/>
    <w:rsid w:val="00311667"/>
    <w:rsid w:val="00311D47"/>
    <w:rsid w:val="00311D86"/>
    <w:rsid w:val="00312515"/>
    <w:rsid w:val="00313603"/>
    <w:rsid w:val="003146C0"/>
    <w:rsid w:val="00314E5A"/>
    <w:rsid w:val="00316EC3"/>
    <w:rsid w:val="00317929"/>
    <w:rsid w:val="00317D98"/>
    <w:rsid w:val="00320C4E"/>
    <w:rsid w:val="003212AA"/>
    <w:rsid w:val="003217F2"/>
    <w:rsid w:val="00321997"/>
    <w:rsid w:val="00321E75"/>
    <w:rsid w:val="003221F8"/>
    <w:rsid w:val="00322D25"/>
    <w:rsid w:val="0032313E"/>
    <w:rsid w:val="00323755"/>
    <w:rsid w:val="00323A0A"/>
    <w:rsid w:val="00324278"/>
    <w:rsid w:val="00324B04"/>
    <w:rsid w:val="0032538A"/>
    <w:rsid w:val="00325CCC"/>
    <w:rsid w:val="00325DC0"/>
    <w:rsid w:val="0032632B"/>
    <w:rsid w:val="00326F29"/>
    <w:rsid w:val="0032764C"/>
    <w:rsid w:val="00330556"/>
    <w:rsid w:val="00330644"/>
    <w:rsid w:val="00330665"/>
    <w:rsid w:val="003310A3"/>
    <w:rsid w:val="00331BEC"/>
    <w:rsid w:val="00332001"/>
    <w:rsid w:val="00332504"/>
    <w:rsid w:val="003326E9"/>
    <w:rsid w:val="003345BE"/>
    <w:rsid w:val="00334601"/>
    <w:rsid w:val="00334C62"/>
    <w:rsid w:val="00334FD8"/>
    <w:rsid w:val="00335821"/>
    <w:rsid w:val="003358C6"/>
    <w:rsid w:val="00335C8D"/>
    <w:rsid w:val="00336338"/>
    <w:rsid w:val="00336ED3"/>
    <w:rsid w:val="00340365"/>
    <w:rsid w:val="0034103E"/>
    <w:rsid w:val="00341467"/>
    <w:rsid w:val="0034154E"/>
    <w:rsid w:val="00341B67"/>
    <w:rsid w:val="00341D5D"/>
    <w:rsid w:val="00342305"/>
    <w:rsid w:val="003423F2"/>
    <w:rsid w:val="00342462"/>
    <w:rsid w:val="00342FB1"/>
    <w:rsid w:val="00343956"/>
    <w:rsid w:val="00343A7B"/>
    <w:rsid w:val="00343CD2"/>
    <w:rsid w:val="00343F91"/>
    <w:rsid w:val="003445C4"/>
    <w:rsid w:val="00345232"/>
    <w:rsid w:val="0034643D"/>
    <w:rsid w:val="00346584"/>
    <w:rsid w:val="00346840"/>
    <w:rsid w:val="0034722A"/>
    <w:rsid w:val="00347296"/>
    <w:rsid w:val="003479F6"/>
    <w:rsid w:val="00347C91"/>
    <w:rsid w:val="00347F4C"/>
    <w:rsid w:val="003503ED"/>
    <w:rsid w:val="003504A5"/>
    <w:rsid w:val="00351046"/>
    <w:rsid w:val="0035244C"/>
    <w:rsid w:val="00352F79"/>
    <w:rsid w:val="0035392D"/>
    <w:rsid w:val="00353985"/>
    <w:rsid w:val="003549EA"/>
    <w:rsid w:val="00355924"/>
    <w:rsid w:val="00355A51"/>
    <w:rsid w:val="00355B4E"/>
    <w:rsid w:val="003567C6"/>
    <w:rsid w:val="00356B64"/>
    <w:rsid w:val="003609A1"/>
    <w:rsid w:val="00360A95"/>
    <w:rsid w:val="0036130B"/>
    <w:rsid w:val="003615BE"/>
    <w:rsid w:val="003626BE"/>
    <w:rsid w:val="00363BF1"/>
    <w:rsid w:val="00363E82"/>
    <w:rsid w:val="003640E8"/>
    <w:rsid w:val="00364161"/>
    <w:rsid w:val="00364CD5"/>
    <w:rsid w:val="00366759"/>
    <w:rsid w:val="003672CA"/>
    <w:rsid w:val="003677F3"/>
    <w:rsid w:val="00367A28"/>
    <w:rsid w:val="00367E66"/>
    <w:rsid w:val="003713EC"/>
    <w:rsid w:val="003715A6"/>
    <w:rsid w:val="00371B79"/>
    <w:rsid w:val="00372524"/>
    <w:rsid w:val="00373490"/>
    <w:rsid w:val="003736C7"/>
    <w:rsid w:val="00373AC0"/>
    <w:rsid w:val="0037426E"/>
    <w:rsid w:val="0037490C"/>
    <w:rsid w:val="00374F22"/>
    <w:rsid w:val="0037517A"/>
    <w:rsid w:val="00375337"/>
    <w:rsid w:val="00375338"/>
    <w:rsid w:val="003762D1"/>
    <w:rsid w:val="003767F8"/>
    <w:rsid w:val="003775F0"/>
    <w:rsid w:val="00377F4E"/>
    <w:rsid w:val="00380107"/>
    <w:rsid w:val="003811EF"/>
    <w:rsid w:val="003815B1"/>
    <w:rsid w:val="0038364A"/>
    <w:rsid w:val="00385165"/>
    <w:rsid w:val="003851D8"/>
    <w:rsid w:val="00385C47"/>
    <w:rsid w:val="00385D4A"/>
    <w:rsid w:val="00385F41"/>
    <w:rsid w:val="00386D32"/>
    <w:rsid w:val="00387A21"/>
    <w:rsid w:val="00387C23"/>
    <w:rsid w:val="003906CC"/>
    <w:rsid w:val="00390E9C"/>
    <w:rsid w:val="00391347"/>
    <w:rsid w:val="00392622"/>
    <w:rsid w:val="003926C5"/>
    <w:rsid w:val="00393851"/>
    <w:rsid w:val="003939D9"/>
    <w:rsid w:val="00393ACA"/>
    <w:rsid w:val="00394638"/>
    <w:rsid w:val="00394866"/>
    <w:rsid w:val="00396211"/>
    <w:rsid w:val="0039675B"/>
    <w:rsid w:val="003971C1"/>
    <w:rsid w:val="003A0ED4"/>
    <w:rsid w:val="003A121E"/>
    <w:rsid w:val="003A19F1"/>
    <w:rsid w:val="003A2365"/>
    <w:rsid w:val="003A29AD"/>
    <w:rsid w:val="003A2B35"/>
    <w:rsid w:val="003A31FD"/>
    <w:rsid w:val="003A34E2"/>
    <w:rsid w:val="003A39A9"/>
    <w:rsid w:val="003A3AE6"/>
    <w:rsid w:val="003A41D7"/>
    <w:rsid w:val="003A4416"/>
    <w:rsid w:val="003A4668"/>
    <w:rsid w:val="003A51E5"/>
    <w:rsid w:val="003A6EF1"/>
    <w:rsid w:val="003A7236"/>
    <w:rsid w:val="003A75B8"/>
    <w:rsid w:val="003A76F6"/>
    <w:rsid w:val="003B093E"/>
    <w:rsid w:val="003B0A40"/>
    <w:rsid w:val="003B0AD7"/>
    <w:rsid w:val="003B1C0A"/>
    <w:rsid w:val="003B2486"/>
    <w:rsid w:val="003B36F6"/>
    <w:rsid w:val="003B41C9"/>
    <w:rsid w:val="003B42B1"/>
    <w:rsid w:val="003B5166"/>
    <w:rsid w:val="003B53DC"/>
    <w:rsid w:val="003B5EFA"/>
    <w:rsid w:val="003B6BEA"/>
    <w:rsid w:val="003B6BF9"/>
    <w:rsid w:val="003B78BE"/>
    <w:rsid w:val="003B79DB"/>
    <w:rsid w:val="003B7BD9"/>
    <w:rsid w:val="003B7D40"/>
    <w:rsid w:val="003B7ECF"/>
    <w:rsid w:val="003C13C7"/>
    <w:rsid w:val="003C1519"/>
    <w:rsid w:val="003C1915"/>
    <w:rsid w:val="003C193C"/>
    <w:rsid w:val="003C1B7D"/>
    <w:rsid w:val="003C1C41"/>
    <w:rsid w:val="003C22BF"/>
    <w:rsid w:val="003C2C9E"/>
    <w:rsid w:val="003C34D7"/>
    <w:rsid w:val="003C3564"/>
    <w:rsid w:val="003C3617"/>
    <w:rsid w:val="003C3BBD"/>
    <w:rsid w:val="003C4306"/>
    <w:rsid w:val="003C463B"/>
    <w:rsid w:val="003C483D"/>
    <w:rsid w:val="003C4E27"/>
    <w:rsid w:val="003C592C"/>
    <w:rsid w:val="003C60AE"/>
    <w:rsid w:val="003C6F3E"/>
    <w:rsid w:val="003C76B7"/>
    <w:rsid w:val="003C7B30"/>
    <w:rsid w:val="003D0992"/>
    <w:rsid w:val="003D10BC"/>
    <w:rsid w:val="003D16BB"/>
    <w:rsid w:val="003D17AC"/>
    <w:rsid w:val="003D2627"/>
    <w:rsid w:val="003D2A4F"/>
    <w:rsid w:val="003D2A58"/>
    <w:rsid w:val="003D2CE4"/>
    <w:rsid w:val="003D409C"/>
    <w:rsid w:val="003D40D5"/>
    <w:rsid w:val="003D43BA"/>
    <w:rsid w:val="003D4D00"/>
    <w:rsid w:val="003D4FCC"/>
    <w:rsid w:val="003D588A"/>
    <w:rsid w:val="003D68EF"/>
    <w:rsid w:val="003D7F0D"/>
    <w:rsid w:val="003E059B"/>
    <w:rsid w:val="003E1079"/>
    <w:rsid w:val="003E1218"/>
    <w:rsid w:val="003E136E"/>
    <w:rsid w:val="003E1740"/>
    <w:rsid w:val="003E1928"/>
    <w:rsid w:val="003E1EC1"/>
    <w:rsid w:val="003E208F"/>
    <w:rsid w:val="003E2281"/>
    <w:rsid w:val="003E2342"/>
    <w:rsid w:val="003E2750"/>
    <w:rsid w:val="003E29FA"/>
    <w:rsid w:val="003E2D1E"/>
    <w:rsid w:val="003E2F7F"/>
    <w:rsid w:val="003E2FA2"/>
    <w:rsid w:val="003E3216"/>
    <w:rsid w:val="003E3708"/>
    <w:rsid w:val="003E3FC6"/>
    <w:rsid w:val="003E46DE"/>
    <w:rsid w:val="003E4BAF"/>
    <w:rsid w:val="003E5374"/>
    <w:rsid w:val="003E5603"/>
    <w:rsid w:val="003E5A9A"/>
    <w:rsid w:val="003E5C6A"/>
    <w:rsid w:val="003E6442"/>
    <w:rsid w:val="003E6779"/>
    <w:rsid w:val="003E6A2A"/>
    <w:rsid w:val="003E6BE7"/>
    <w:rsid w:val="003E7698"/>
    <w:rsid w:val="003F1121"/>
    <w:rsid w:val="003F127E"/>
    <w:rsid w:val="003F1EFD"/>
    <w:rsid w:val="003F269C"/>
    <w:rsid w:val="003F273A"/>
    <w:rsid w:val="003F2A40"/>
    <w:rsid w:val="003F2B0B"/>
    <w:rsid w:val="003F334C"/>
    <w:rsid w:val="003F3B31"/>
    <w:rsid w:val="003F4587"/>
    <w:rsid w:val="003F54DE"/>
    <w:rsid w:val="003F5882"/>
    <w:rsid w:val="003F5AFD"/>
    <w:rsid w:val="003F5BD7"/>
    <w:rsid w:val="003F6436"/>
    <w:rsid w:val="003F736B"/>
    <w:rsid w:val="003F7B9C"/>
    <w:rsid w:val="003F7CA8"/>
    <w:rsid w:val="003F7D5F"/>
    <w:rsid w:val="00400152"/>
    <w:rsid w:val="00400308"/>
    <w:rsid w:val="00400754"/>
    <w:rsid w:val="004007A8"/>
    <w:rsid w:val="00400E14"/>
    <w:rsid w:val="004014B7"/>
    <w:rsid w:val="004014F9"/>
    <w:rsid w:val="00401A84"/>
    <w:rsid w:val="00401CE3"/>
    <w:rsid w:val="00401DAB"/>
    <w:rsid w:val="00401DCF"/>
    <w:rsid w:val="0040256B"/>
    <w:rsid w:val="0040288D"/>
    <w:rsid w:val="00403710"/>
    <w:rsid w:val="004045CA"/>
    <w:rsid w:val="00404F76"/>
    <w:rsid w:val="00404F94"/>
    <w:rsid w:val="00404FFB"/>
    <w:rsid w:val="004069C9"/>
    <w:rsid w:val="004074DE"/>
    <w:rsid w:val="00407918"/>
    <w:rsid w:val="00407A93"/>
    <w:rsid w:val="00407C06"/>
    <w:rsid w:val="00411A9C"/>
    <w:rsid w:val="00411AA9"/>
    <w:rsid w:val="00411B19"/>
    <w:rsid w:val="00411BC8"/>
    <w:rsid w:val="00412932"/>
    <w:rsid w:val="004132FF"/>
    <w:rsid w:val="004133DF"/>
    <w:rsid w:val="00414A33"/>
    <w:rsid w:val="00414D2A"/>
    <w:rsid w:val="0041590F"/>
    <w:rsid w:val="00415E3E"/>
    <w:rsid w:val="004172BB"/>
    <w:rsid w:val="004175C1"/>
    <w:rsid w:val="00417D93"/>
    <w:rsid w:val="00420693"/>
    <w:rsid w:val="00420A84"/>
    <w:rsid w:val="00420D54"/>
    <w:rsid w:val="00420EDC"/>
    <w:rsid w:val="0042181B"/>
    <w:rsid w:val="00421D15"/>
    <w:rsid w:val="00422620"/>
    <w:rsid w:val="004229CB"/>
    <w:rsid w:val="0042323F"/>
    <w:rsid w:val="00423386"/>
    <w:rsid w:val="00423391"/>
    <w:rsid w:val="00423674"/>
    <w:rsid w:val="00423E3A"/>
    <w:rsid w:val="004247F2"/>
    <w:rsid w:val="00424811"/>
    <w:rsid w:val="00424A31"/>
    <w:rsid w:val="00424E79"/>
    <w:rsid w:val="00425019"/>
    <w:rsid w:val="00425EC8"/>
    <w:rsid w:val="00425FD3"/>
    <w:rsid w:val="004261E1"/>
    <w:rsid w:val="00426A80"/>
    <w:rsid w:val="00426C9D"/>
    <w:rsid w:val="00427000"/>
    <w:rsid w:val="00427822"/>
    <w:rsid w:val="00427A41"/>
    <w:rsid w:val="0043004F"/>
    <w:rsid w:val="0043087E"/>
    <w:rsid w:val="00430C61"/>
    <w:rsid w:val="0043108F"/>
    <w:rsid w:val="0043129A"/>
    <w:rsid w:val="0043132A"/>
    <w:rsid w:val="00432598"/>
    <w:rsid w:val="00432FAB"/>
    <w:rsid w:val="00433F29"/>
    <w:rsid w:val="00434DF1"/>
    <w:rsid w:val="00435B59"/>
    <w:rsid w:val="00436714"/>
    <w:rsid w:val="00436971"/>
    <w:rsid w:val="00436F94"/>
    <w:rsid w:val="004376CA"/>
    <w:rsid w:val="00437A9A"/>
    <w:rsid w:val="0044016A"/>
    <w:rsid w:val="004407B7"/>
    <w:rsid w:val="004407F8"/>
    <w:rsid w:val="00440F57"/>
    <w:rsid w:val="00441C42"/>
    <w:rsid w:val="00441F8D"/>
    <w:rsid w:val="0044305D"/>
    <w:rsid w:val="00443568"/>
    <w:rsid w:val="0044371D"/>
    <w:rsid w:val="00444E5E"/>
    <w:rsid w:val="00445100"/>
    <w:rsid w:val="00445507"/>
    <w:rsid w:val="00445A87"/>
    <w:rsid w:val="004463AA"/>
    <w:rsid w:val="00446774"/>
    <w:rsid w:val="004476EB"/>
    <w:rsid w:val="00447A97"/>
    <w:rsid w:val="004500D7"/>
    <w:rsid w:val="00450D89"/>
    <w:rsid w:val="00450FFE"/>
    <w:rsid w:val="00451BD2"/>
    <w:rsid w:val="004526D3"/>
    <w:rsid w:val="00452B99"/>
    <w:rsid w:val="00452BA4"/>
    <w:rsid w:val="00453292"/>
    <w:rsid w:val="0045365A"/>
    <w:rsid w:val="004544F2"/>
    <w:rsid w:val="00454D73"/>
    <w:rsid w:val="00454FA4"/>
    <w:rsid w:val="0045553B"/>
    <w:rsid w:val="00456422"/>
    <w:rsid w:val="004570B5"/>
    <w:rsid w:val="00457947"/>
    <w:rsid w:val="00457981"/>
    <w:rsid w:val="004617FE"/>
    <w:rsid w:val="00461ABF"/>
    <w:rsid w:val="00461AFD"/>
    <w:rsid w:val="00461B95"/>
    <w:rsid w:val="004621D3"/>
    <w:rsid w:val="004640F2"/>
    <w:rsid w:val="004646FE"/>
    <w:rsid w:val="00464ADC"/>
    <w:rsid w:val="004666A6"/>
    <w:rsid w:val="004666C6"/>
    <w:rsid w:val="004673BC"/>
    <w:rsid w:val="0046771A"/>
    <w:rsid w:val="00467E3C"/>
    <w:rsid w:val="00467FF0"/>
    <w:rsid w:val="004701E9"/>
    <w:rsid w:val="004706D2"/>
    <w:rsid w:val="00470821"/>
    <w:rsid w:val="004708B7"/>
    <w:rsid w:val="0047092F"/>
    <w:rsid w:val="00470E76"/>
    <w:rsid w:val="0047153A"/>
    <w:rsid w:val="00472E55"/>
    <w:rsid w:val="00472EFC"/>
    <w:rsid w:val="00472F70"/>
    <w:rsid w:val="00474374"/>
    <w:rsid w:val="004748D1"/>
    <w:rsid w:val="004751FE"/>
    <w:rsid w:val="004753FE"/>
    <w:rsid w:val="0047669A"/>
    <w:rsid w:val="004768C0"/>
    <w:rsid w:val="00476982"/>
    <w:rsid w:val="0047706F"/>
    <w:rsid w:val="00477ED8"/>
    <w:rsid w:val="004805A3"/>
    <w:rsid w:val="004808C9"/>
    <w:rsid w:val="00480E02"/>
    <w:rsid w:val="00480F0D"/>
    <w:rsid w:val="0048101C"/>
    <w:rsid w:val="004813A6"/>
    <w:rsid w:val="004815D8"/>
    <w:rsid w:val="0048168A"/>
    <w:rsid w:val="00481DD9"/>
    <w:rsid w:val="00482E06"/>
    <w:rsid w:val="00483D25"/>
    <w:rsid w:val="0048531A"/>
    <w:rsid w:val="004856B1"/>
    <w:rsid w:val="004859D2"/>
    <w:rsid w:val="00486E69"/>
    <w:rsid w:val="00487B76"/>
    <w:rsid w:val="00487D45"/>
    <w:rsid w:val="00487DF2"/>
    <w:rsid w:val="00487E72"/>
    <w:rsid w:val="00490223"/>
    <w:rsid w:val="00490771"/>
    <w:rsid w:val="00490D81"/>
    <w:rsid w:val="00490E7D"/>
    <w:rsid w:val="00491426"/>
    <w:rsid w:val="004925D1"/>
    <w:rsid w:val="00492BD9"/>
    <w:rsid w:val="00492C46"/>
    <w:rsid w:val="0049440D"/>
    <w:rsid w:val="004950E4"/>
    <w:rsid w:val="00495563"/>
    <w:rsid w:val="004958B6"/>
    <w:rsid w:val="00496A17"/>
    <w:rsid w:val="00496B8C"/>
    <w:rsid w:val="00496DF4"/>
    <w:rsid w:val="00496E27"/>
    <w:rsid w:val="00497919"/>
    <w:rsid w:val="00497EEE"/>
    <w:rsid w:val="004A0274"/>
    <w:rsid w:val="004A047B"/>
    <w:rsid w:val="004A0723"/>
    <w:rsid w:val="004A09E8"/>
    <w:rsid w:val="004A0A90"/>
    <w:rsid w:val="004A1022"/>
    <w:rsid w:val="004A10C1"/>
    <w:rsid w:val="004A137F"/>
    <w:rsid w:val="004A17CA"/>
    <w:rsid w:val="004A1E65"/>
    <w:rsid w:val="004A1EE9"/>
    <w:rsid w:val="004A1F12"/>
    <w:rsid w:val="004A234F"/>
    <w:rsid w:val="004A2FD4"/>
    <w:rsid w:val="004A3A31"/>
    <w:rsid w:val="004A4211"/>
    <w:rsid w:val="004A426F"/>
    <w:rsid w:val="004A4559"/>
    <w:rsid w:val="004A455F"/>
    <w:rsid w:val="004A4841"/>
    <w:rsid w:val="004A4C9B"/>
    <w:rsid w:val="004A5E1A"/>
    <w:rsid w:val="004A6673"/>
    <w:rsid w:val="004A70DB"/>
    <w:rsid w:val="004A7B5B"/>
    <w:rsid w:val="004A7CB8"/>
    <w:rsid w:val="004A7E3A"/>
    <w:rsid w:val="004A7F8B"/>
    <w:rsid w:val="004B0C1E"/>
    <w:rsid w:val="004B12C4"/>
    <w:rsid w:val="004B180E"/>
    <w:rsid w:val="004B2CFB"/>
    <w:rsid w:val="004B31AD"/>
    <w:rsid w:val="004B339D"/>
    <w:rsid w:val="004B33E2"/>
    <w:rsid w:val="004B3DC8"/>
    <w:rsid w:val="004B4849"/>
    <w:rsid w:val="004B51F9"/>
    <w:rsid w:val="004B5896"/>
    <w:rsid w:val="004B6BFE"/>
    <w:rsid w:val="004C0081"/>
    <w:rsid w:val="004C02C1"/>
    <w:rsid w:val="004C07B3"/>
    <w:rsid w:val="004C08A4"/>
    <w:rsid w:val="004C0D9F"/>
    <w:rsid w:val="004C0F3C"/>
    <w:rsid w:val="004C102C"/>
    <w:rsid w:val="004C1941"/>
    <w:rsid w:val="004C2663"/>
    <w:rsid w:val="004C273A"/>
    <w:rsid w:val="004C29DF"/>
    <w:rsid w:val="004C2B08"/>
    <w:rsid w:val="004C2EC1"/>
    <w:rsid w:val="004C3380"/>
    <w:rsid w:val="004C37FE"/>
    <w:rsid w:val="004C3818"/>
    <w:rsid w:val="004C3A94"/>
    <w:rsid w:val="004C42F7"/>
    <w:rsid w:val="004C47AC"/>
    <w:rsid w:val="004C5112"/>
    <w:rsid w:val="004C5ACB"/>
    <w:rsid w:val="004C6A13"/>
    <w:rsid w:val="004C6ECA"/>
    <w:rsid w:val="004D018F"/>
    <w:rsid w:val="004D0D46"/>
    <w:rsid w:val="004D1AB6"/>
    <w:rsid w:val="004D23BA"/>
    <w:rsid w:val="004D258E"/>
    <w:rsid w:val="004D2909"/>
    <w:rsid w:val="004D29BF"/>
    <w:rsid w:val="004D30BE"/>
    <w:rsid w:val="004D3136"/>
    <w:rsid w:val="004D404F"/>
    <w:rsid w:val="004D5535"/>
    <w:rsid w:val="004D59F7"/>
    <w:rsid w:val="004D5D83"/>
    <w:rsid w:val="004D5E20"/>
    <w:rsid w:val="004D60AC"/>
    <w:rsid w:val="004D6486"/>
    <w:rsid w:val="004D64BE"/>
    <w:rsid w:val="004D652C"/>
    <w:rsid w:val="004D6B72"/>
    <w:rsid w:val="004D735F"/>
    <w:rsid w:val="004D7A9A"/>
    <w:rsid w:val="004D7D43"/>
    <w:rsid w:val="004E0AEF"/>
    <w:rsid w:val="004E0E40"/>
    <w:rsid w:val="004E1B27"/>
    <w:rsid w:val="004E205D"/>
    <w:rsid w:val="004E2516"/>
    <w:rsid w:val="004E2EDB"/>
    <w:rsid w:val="004E36E4"/>
    <w:rsid w:val="004E3D1A"/>
    <w:rsid w:val="004E4356"/>
    <w:rsid w:val="004E48BC"/>
    <w:rsid w:val="004E4ED3"/>
    <w:rsid w:val="004E4F1D"/>
    <w:rsid w:val="004E545D"/>
    <w:rsid w:val="004E5953"/>
    <w:rsid w:val="004E5D7A"/>
    <w:rsid w:val="004E61C9"/>
    <w:rsid w:val="004E637A"/>
    <w:rsid w:val="004E6449"/>
    <w:rsid w:val="004F0427"/>
    <w:rsid w:val="004F04B9"/>
    <w:rsid w:val="004F0A72"/>
    <w:rsid w:val="004F0CCD"/>
    <w:rsid w:val="004F0EFF"/>
    <w:rsid w:val="004F18D0"/>
    <w:rsid w:val="004F1C01"/>
    <w:rsid w:val="004F1D34"/>
    <w:rsid w:val="004F286C"/>
    <w:rsid w:val="004F29CD"/>
    <w:rsid w:val="004F2AD3"/>
    <w:rsid w:val="004F2C6E"/>
    <w:rsid w:val="004F39F6"/>
    <w:rsid w:val="004F3C87"/>
    <w:rsid w:val="004F474C"/>
    <w:rsid w:val="004F4912"/>
    <w:rsid w:val="004F4B93"/>
    <w:rsid w:val="004F57C8"/>
    <w:rsid w:val="004F606E"/>
    <w:rsid w:val="004F6BB0"/>
    <w:rsid w:val="005002ED"/>
    <w:rsid w:val="00500EA0"/>
    <w:rsid w:val="00501A22"/>
    <w:rsid w:val="00502115"/>
    <w:rsid w:val="00502260"/>
    <w:rsid w:val="00502978"/>
    <w:rsid w:val="00503659"/>
    <w:rsid w:val="00503D0F"/>
    <w:rsid w:val="00503F9C"/>
    <w:rsid w:val="00504A51"/>
    <w:rsid w:val="0050551A"/>
    <w:rsid w:val="00506DAF"/>
    <w:rsid w:val="00507108"/>
    <w:rsid w:val="0051142B"/>
    <w:rsid w:val="005121DA"/>
    <w:rsid w:val="0051223F"/>
    <w:rsid w:val="00512A03"/>
    <w:rsid w:val="00513983"/>
    <w:rsid w:val="005139A3"/>
    <w:rsid w:val="00513E1F"/>
    <w:rsid w:val="00514B14"/>
    <w:rsid w:val="005151B8"/>
    <w:rsid w:val="005156E9"/>
    <w:rsid w:val="005159AF"/>
    <w:rsid w:val="00515A66"/>
    <w:rsid w:val="00515AF4"/>
    <w:rsid w:val="00515B34"/>
    <w:rsid w:val="00516415"/>
    <w:rsid w:val="00516D7F"/>
    <w:rsid w:val="005209C7"/>
    <w:rsid w:val="00520A7F"/>
    <w:rsid w:val="00520AB1"/>
    <w:rsid w:val="005210E8"/>
    <w:rsid w:val="005211BF"/>
    <w:rsid w:val="00521731"/>
    <w:rsid w:val="00521C6B"/>
    <w:rsid w:val="00522A13"/>
    <w:rsid w:val="00522A25"/>
    <w:rsid w:val="00522CDB"/>
    <w:rsid w:val="00523325"/>
    <w:rsid w:val="00523878"/>
    <w:rsid w:val="00524472"/>
    <w:rsid w:val="00525027"/>
    <w:rsid w:val="00525467"/>
    <w:rsid w:val="00526B3C"/>
    <w:rsid w:val="005272CC"/>
    <w:rsid w:val="0052796B"/>
    <w:rsid w:val="00530BCC"/>
    <w:rsid w:val="00530BCE"/>
    <w:rsid w:val="00530EDF"/>
    <w:rsid w:val="005312AE"/>
    <w:rsid w:val="0053198E"/>
    <w:rsid w:val="00531DAE"/>
    <w:rsid w:val="00531ECB"/>
    <w:rsid w:val="005325EB"/>
    <w:rsid w:val="005327DC"/>
    <w:rsid w:val="005336A3"/>
    <w:rsid w:val="00533A6E"/>
    <w:rsid w:val="005342DF"/>
    <w:rsid w:val="005346ED"/>
    <w:rsid w:val="005347A7"/>
    <w:rsid w:val="00535061"/>
    <w:rsid w:val="005358F3"/>
    <w:rsid w:val="00536CEE"/>
    <w:rsid w:val="00536F01"/>
    <w:rsid w:val="00537208"/>
    <w:rsid w:val="00537B8B"/>
    <w:rsid w:val="00537E2B"/>
    <w:rsid w:val="00540137"/>
    <w:rsid w:val="00540399"/>
    <w:rsid w:val="005407D3"/>
    <w:rsid w:val="00540816"/>
    <w:rsid w:val="00540ACD"/>
    <w:rsid w:val="00540BB9"/>
    <w:rsid w:val="00540BD2"/>
    <w:rsid w:val="00540F0F"/>
    <w:rsid w:val="0054144F"/>
    <w:rsid w:val="005418A1"/>
    <w:rsid w:val="00542B65"/>
    <w:rsid w:val="00542C2B"/>
    <w:rsid w:val="0054405C"/>
    <w:rsid w:val="005455D5"/>
    <w:rsid w:val="00545B6E"/>
    <w:rsid w:val="00546048"/>
    <w:rsid w:val="005461AE"/>
    <w:rsid w:val="00547C86"/>
    <w:rsid w:val="0055196C"/>
    <w:rsid w:val="00551977"/>
    <w:rsid w:val="00551CC8"/>
    <w:rsid w:val="00552105"/>
    <w:rsid w:val="00552A11"/>
    <w:rsid w:val="00552C13"/>
    <w:rsid w:val="00552C4A"/>
    <w:rsid w:val="00553389"/>
    <w:rsid w:val="0055399D"/>
    <w:rsid w:val="00554CE7"/>
    <w:rsid w:val="00554EED"/>
    <w:rsid w:val="005556AA"/>
    <w:rsid w:val="00556206"/>
    <w:rsid w:val="00556B4B"/>
    <w:rsid w:val="00556F45"/>
    <w:rsid w:val="0055771B"/>
    <w:rsid w:val="00557B86"/>
    <w:rsid w:val="00560A2E"/>
    <w:rsid w:val="00560DCC"/>
    <w:rsid w:val="005621A4"/>
    <w:rsid w:val="005625BC"/>
    <w:rsid w:val="005628D3"/>
    <w:rsid w:val="005628E3"/>
    <w:rsid w:val="00562A97"/>
    <w:rsid w:val="00562EAB"/>
    <w:rsid w:val="0056326D"/>
    <w:rsid w:val="00564D3B"/>
    <w:rsid w:val="0056550A"/>
    <w:rsid w:val="00565B3A"/>
    <w:rsid w:val="00566193"/>
    <w:rsid w:val="005667CD"/>
    <w:rsid w:val="00566984"/>
    <w:rsid w:val="00566C29"/>
    <w:rsid w:val="00566D41"/>
    <w:rsid w:val="00567010"/>
    <w:rsid w:val="005677D1"/>
    <w:rsid w:val="00567A3E"/>
    <w:rsid w:val="0057028C"/>
    <w:rsid w:val="005708E5"/>
    <w:rsid w:val="00570FF3"/>
    <w:rsid w:val="005710A0"/>
    <w:rsid w:val="00571B6C"/>
    <w:rsid w:val="005724C4"/>
    <w:rsid w:val="00572F20"/>
    <w:rsid w:val="005737D8"/>
    <w:rsid w:val="00573BAD"/>
    <w:rsid w:val="005746AF"/>
    <w:rsid w:val="0057493B"/>
    <w:rsid w:val="005758D1"/>
    <w:rsid w:val="00575C93"/>
    <w:rsid w:val="00576C05"/>
    <w:rsid w:val="005774A5"/>
    <w:rsid w:val="005775DA"/>
    <w:rsid w:val="00577601"/>
    <w:rsid w:val="005779C8"/>
    <w:rsid w:val="00577E09"/>
    <w:rsid w:val="00577E5C"/>
    <w:rsid w:val="00581083"/>
    <w:rsid w:val="00581208"/>
    <w:rsid w:val="00581728"/>
    <w:rsid w:val="005817F7"/>
    <w:rsid w:val="005819E2"/>
    <w:rsid w:val="00582C67"/>
    <w:rsid w:val="00582E5D"/>
    <w:rsid w:val="005833B9"/>
    <w:rsid w:val="0058343F"/>
    <w:rsid w:val="005834A4"/>
    <w:rsid w:val="0058519C"/>
    <w:rsid w:val="005866BC"/>
    <w:rsid w:val="005901E4"/>
    <w:rsid w:val="00590C17"/>
    <w:rsid w:val="00590D1B"/>
    <w:rsid w:val="00591166"/>
    <w:rsid w:val="005919BE"/>
    <w:rsid w:val="00591BFD"/>
    <w:rsid w:val="00591ED5"/>
    <w:rsid w:val="005926A6"/>
    <w:rsid w:val="0059291E"/>
    <w:rsid w:val="0059348C"/>
    <w:rsid w:val="00593495"/>
    <w:rsid w:val="0059397A"/>
    <w:rsid w:val="005939BF"/>
    <w:rsid w:val="00593DDB"/>
    <w:rsid w:val="005943C1"/>
    <w:rsid w:val="00594F03"/>
    <w:rsid w:val="00595325"/>
    <w:rsid w:val="00595988"/>
    <w:rsid w:val="005964BC"/>
    <w:rsid w:val="00596817"/>
    <w:rsid w:val="00596A85"/>
    <w:rsid w:val="00597290"/>
    <w:rsid w:val="0059731E"/>
    <w:rsid w:val="0059752F"/>
    <w:rsid w:val="00597550"/>
    <w:rsid w:val="00597E89"/>
    <w:rsid w:val="005A192D"/>
    <w:rsid w:val="005A1A7D"/>
    <w:rsid w:val="005A206B"/>
    <w:rsid w:val="005A24DE"/>
    <w:rsid w:val="005A3484"/>
    <w:rsid w:val="005A35BC"/>
    <w:rsid w:val="005A3BCA"/>
    <w:rsid w:val="005A475B"/>
    <w:rsid w:val="005A5188"/>
    <w:rsid w:val="005A54AD"/>
    <w:rsid w:val="005A5561"/>
    <w:rsid w:val="005A5B7A"/>
    <w:rsid w:val="005A6651"/>
    <w:rsid w:val="005A683E"/>
    <w:rsid w:val="005A6858"/>
    <w:rsid w:val="005A6B32"/>
    <w:rsid w:val="005A712A"/>
    <w:rsid w:val="005B005D"/>
    <w:rsid w:val="005B00C2"/>
    <w:rsid w:val="005B01BF"/>
    <w:rsid w:val="005B042F"/>
    <w:rsid w:val="005B05E8"/>
    <w:rsid w:val="005B06C6"/>
    <w:rsid w:val="005B0C60"/>
    <w:rsid w:val="005B0DF2"/>
    <w:rsid w:val="005B0E07"/>
    <w:rsid w:val="005B1958"/>
    <w:rsid w:val="005B2508"/>
    <w:rsid w:val="005B2B88"/>
    <w:rsid w:val="005B326C"/>
    <w:rsid w:val="005B3532"/>
    <w:rsid w:val="005B3A38"/>
    <w:rsid w:val="005B42AD"/>
    <w:rsid w:val="005B444B"/>
    <w:rsid w:val="005B5012"/>
    <w:rsid w:val="005B5431"/>
    <w:rsid w:val="005B55BB"/>
    <w:rsid w:val="005B5834"/>
    <w:rsid w:val="005B62AA"/>
    <w:rsid w:val="005B6B47"/>
    <w:rsid w:val="005B7093"/>
    <w:rsid w:val="005B75A7"/>
    <w:rsid w:val="005B7FC1"/>
    <w:rsid w:val="005C0CBE"/>
    <w:rsid w:val="005C1058"/>
    <w:rsid w:val="005C15C2"/>
    <w:rsid w:val="005C1F0F"/>
    <w:rsid w:val="005C33CA"/>
    <w:rsid w:val="005C36B4"/>
    <w:rsid w:val="005C3913"/>
    <w:rsid w:val="005C3B5D"/>
    <w:rsid w:val="005C43E3"/>
    <w:rsid w:val="005C44C5"/>
    <w:rsid w:val="005C44E9"/>
    <w:rsid w:val="005C4661"/>
    <w:rsid w:val="005C5EC4"/>
    <w:rsid w:val="005C6488"/>
    <w:rsid w:val="005C6832"/>
    <w:rsid w:val="005C7843"/>
    <w:rsid w:val="005C797E"/>
    <w:rsid w:val="005C7BB8"/>
    <w:rsid w:val="005C7BD5"/>
    <w:rsid w:val="005D0813"/>
    <w:rsid w:val="005D0851"/>
    <w:rsid w:val="005D08DD"/>
    <w:rsid w:val="005D11A0"/>
    <w:rsid w:val="005D173C"/>
    <w:rsid w:val="005D2B86"/>
    <w:rsid w:val="005D37E8"/>
    <w:rsid w:val="005D3905"/>
    <w:rsid w:val="005D39B9"/>
    <w:rsid w:val="005D44F7"/>
    <w:rsid w:val="005D4CC4"/>
    <w:rsid w:val="005D5025"/>
    <w:rsid w:val="005D511D"/>
    <w:rsid w:val="005D5422"/>
    <w:rsid w:val="005D5440"/>
    <w:rsid w:val="005D5FDC"/>
    <w:rsid w:val="005D611E"/>
    <w:rsid w:val="005D68AD"/>
    <w:rsid w:val="005D6E5D"/>
    <w:rsid w:val="005D6EE3"/>
    <w:rsid w:val="005D700C"/>
    <w:rsid w:val="005D7139"/>
    <w:rsid w:val="005D7F2F"/>
    <w:rsid w:val="005E0816"/>
    <w:rsid w:val="005E0A75"/>
    <w:rsid w:val="005E0A90"/>
    <w:rsid w:val="005E0C0A"/>
    <w:rsid w:val="005E154A"/>
    <w:rsid w:val="005E171C"/>
    <w:rsid w:val="005E172C"/>
    <w:rsid w:val="005E180B"/>
    <w:rsid w:val="005E1B88"/>
    <w:rsid w:val="005E203F"/>
    <w:rsid w:val="005E20A1"/>
    <w:rsid w:val="005E37B3"/>
    <w:rsid w:val="005E386B"/>
    <w:rsid w:val="005E3A37"/>
    <w:rsid w:val="005E3A60"/>
    <w:rsid w:val="005E3F5F"/>
    <w:rsid w:val="005E41AC"/>
    <w:rsid w:val="005E46E3"/>
    <w:rsid w:val="005E4DB9"/>
    <w:rsid w:val="005E51F2"/>
    <w:rsid w:val="005E5406"/>
    <w:rsid w:val="005E59CE"/>
    <w:rsid w:val="005E5B32"/>
    <w:rsid w:val="005E603D"/>
    <w:rsid w:val="005E66BD"/>
    <w:rsid w:val="005E76D7"/>
    <w:rsid w:val="005F00E6"/>
    <w:rsid w:val="005F0132"/>
    <w:rsid w:val="005F19C6"/>
    <w:rsid w:val="005F1C59"/>
    <w:rsid w:val="005F2056"/>
    <w:rsid w:val="005F2152"/>
    <w:rsid w:val="005F2CAC"/>
    <w:rsid w:val="005F330C"/>
    <w:rsid w:val="005F4494"/>
    <w:rsid w:val="005F4A23"/>
    <w:rsid w:val="005F4C86"/>
    <w:rsid w:val="005F4D79"/>
    <w:rsid w:val="005F4D87"/>
    <w:rsid w:val="005F4D9D"/>
    <w:rsid w:val="005F4DBB"/>
    <w:rsid w:val="005F5167"/>
    <w:rsid w:val="005F5200"/>
    <w:rsid w:val="005F5468"/>
    <w:rsid w:val="005F6A7F"/>
    <w:rsid w:val="005F6B94"/>
    <w:rsid w:val="005F6F41"/>
    <w:rsid w:val="005F7319"/>
    <w:rsid w:val="005F77EC"/>
    <w:rsid w:val="005F79AB"/>
    <w:rsid w:val="006019A3"/>
    <w:rsid w:val="00601A5B"/>
    <w:rsid w:val="00601EFF"/>
    <w:rsid w:val="00601FF1"/>
    <w:rsid w:val="0060266D"/>
    <w:rsid w:val="00602889"/>
    <w:rsid w:val="00602A2A"/>
    <w:rsid w:val="00602AAA"/>
    <w:rsid w:val="00602F42"/>
    <w:rsid w:val="006031F3"/>
    <w:rsid w:val="00603B0B"/>
    <w:rsid w:val="00603C42"/>
    <w:rsid w:val="00603CE9"/>
    <w:rsid w:val="00603FAF"/>
    <w:rsid w:val="00604106"/>
    <w:rsid w:val="00605A5D"/>
    <w:rsid w:val="006066E0"/>
    <w:rsid w:val="006069A2"/>
    <w:rsid w:val="006073FC"/>
    <w:rsid w:val="0060773C"/>
    <w:rsid w:val="0060773E"/>
    <w:rsid w:val="00607ADB"/>
    <w:rsid w:val="00607DD5"/>
    <w:rsid w:val="00607DD6"/>
    <w:rsid w:val="00607F7F"/>
    <w:rsid w:val="00610F7E"/>
    <w:rsid w:val="006114B1"/>
    <w:rsid w:val="006117F1"/>
    <w:rsid w:val="00611960"/>
    <w:rsid w:val="00611F6A"/>
    <w:rsid w:val="0061205A"/>
    <w:rsid w:val="0061226D"/>
    <w:rsid w:val="0061235D"/>
    <w:rsid w:val="00613845"/>
    <w:rsid w:val="006148CE"/>
    <w:rsid w:val="00614A69"/>
    <w:rsid w:val="0061550B"/>
    <w:rsid w:val="006202B5"/>
    <w:rsid w:val="006203AD"/>
    <w:rsid w:val="00620593"/>
    <w:rsid w:val="006209DD"/>
    <w:rsid w:val="00620F32"/>
    <w:rsid w:val="00621189"/>
    <w:rsid w:val="00621408"/>
    <w:rsid w:val="006227FC"/>
    <w:rsid w:val="00622A7F"/>
    <w:rsid w:val="00623FC2"/>
    <w:rsid w:val="00624148"/>
    <w:rsid w:val="0062437B"/>
    <w:rsid w:val="006243F0"/>
    <w:rsid w:val="00624B91"/>
    <w:rsid w:val="0062546D"/>
    <w:rsid w:val="00627AB9"/>
    <w:rsid w:val="00630319"/>
    <w:rsid w:val="00630A1C"/>
    <w:rsid w:val="0063102E"/>
    <w:rsid w:val="0063131F"/>
    <w:rsid w:val="00631631"/>
    <w:rsid w:val="006321E6"/>
    <w:rsid w:val="0063247E"/>
    <w:rsid w:val="00633161"/>
    <w:rsid w:val="006333FA"/>
    <w:rsid w:val="00633B7E"/>
    <w:rsid w:val="00633B89"/>
    <w:rsid w:val="00633E89"/>
    <w:rsid w:val="006350DD"/>
    <w:rsid w:val="00635143"/>
    <w:rsid w:val="0063536A"/>
    <w:rsid w:val="006353AD"/>
    <w:rsid w:val="00635500"/>
    <w:rsid w:val="0063594D"/>
    <w:rsid w:val="00635B27"/>
    <w:rsid w:val="00636276"/>
    <w:rsid w:val="00636CC9"/>
    <w:rsid w:val="00636E03"/>
    <w:rsid w:val="0063763C"/>
    <w:rsid w:val="00637CD0"/>
    <w:rsid w:val="0064006B"/>
    <w:rsid w:val="00640D7F"/>
    <w:rsid w:val="00640F10"/>
    <w:rsid w:val="006417EF"/>
    <w:rsid w:val="00641A7F"/>
    <w:rsid w:val="00642363"/>
    <w:rsid w:val="0064242F"/>
    <w:rsid w:val="00642EDD"/>
    <w:rsid w:val="00644995"/>
    <w:rsid w:val="00644A6E"/>
    <w:rsid w:val="00644EB8"/>
    <w:rsid w:val="00645543"/>
    <w:rsid w:val="0064566B"/>
    <w:rsid w:val="006466A5"/>
    <w:rsid w:val="00646AAA"/>
    <w:rsid w:val="006475DA"/>
    <w:rsid w:val="00647640"/>
    <w:rsid w:val="00647BA4"/>
    <w:rsid w:val="00650714"/>
    <w:rsid w:val="0065098A"/>
    <w:rsid w:val="00651021"/>
    <w:rsid w:val="00651D29"/>
    <w:rsid w:val="00653303"/>
    <w:rsid w:val="006535BC"/>
    <w:rsid w:val="00653B61"/>
    <w:rsid w:val="0065406A"/>
    <w:rsid w:val="006545A4"/>
    <w:rsid w:val="00655572"/>
    <w:rsid w:val="00655E64"/>
    <w:rsid w:val="00656668"/>
    <w:rsid w:val="00656936"/>
    <w:rsid w:val="00656D1F"/>
    <w:rsid w:val="0065723B"/>
    <w:rsid w:val="00657456"/>
    <w:rsid w:val="00660E05"/>
    <w:rsid w:val="00661444"/>
    <w:rsid w:val="006621D7"/>
    <w:rsid w:val="00662B3E"/>
    <w:rsid w:val="00663040"/>
    <w:rsid w:val="00663296"/>
    <w:rsid w:val="0066347C"/>
    <w:rsid w:val="00663573"/>
    <w:rsid w:val="00663E42"/>
    <w:rsid w:val="00663F0A"/>
    <w:rsid w:val="0066506C"/>
    <w:rsid w:val="00665224"/>
    <w:rsid w:val="00665332"/>
    <w:rsid w:val="00665376"/>
    <w:rsid w:val="00665935"/>
    <w:rsid w:val="00667D81"/>
    <w:rsid w:val="00667E7A"/>
    <w:rsid w:val="00670CF7"/>
    <w:rsid w:val="0067109E"/>
    <w:rsid w:val="00672727"/>
    <w:rsid w:val="006743B4"/>
    <w:rsid w:val="00674CC5"/>
    <w:rsid w:val="0067521D"/>
    <w:rsid w:val="00675B9C"/>
    <w:rsid w:val="00676042"/>
    <w:rsid w:val="00676346"/>
    <w:rsid w:val="0067679E"/>
    <w:rsid w:val="00676E3E"/>
    <w:rsid w:val="00676F3C"/>
    <w:rsid w:val="00676FA5"/>
    <w:rsid w:val="00677218"/>
    <w:rsid w:val="006779C0"/>
    <w:rsid w:val="00677A4A"/>
    <w:rsid w:val="006803F4"/>
    <w:rsid w:val="00682940"/>
    <w:rsid w:val="006836B2"/>
    <w:rsid w:val="006842AA"/>
    <w:rsid w:val="00684882"/>
    <w:rsid w:val="0068543F"/>
    <w:rsid w:val="0068553D"/>
    <w:rsid w:val="006856BB"/>
    <w:rsid w:val="00685713"/>
    <w:rsid w:val="006857B2"/>
    <w:rsid w:val="0068618E"/>
    <w:rsid w:val="006867F6"/>
    <w:rsid w:val="00687648"/>
    <w:rsid w:val="006901A2"/>
    <w:rsid w:val="0069023D"/>
    <w:rsid w:val="006919C6"/>
    <w:rsid w:val="0069209E"/>
    <w:rsid w:val="00692309"/>
    <w:rsid w:val="006926EA"/>
    <w:rsid w:val="0069294E"/>
    <w:rsid w:val="00692C86"/>
    <w:rsid w:val="006931CA"/>
    <w:rsid w:val="00693C9A"/>
    <w:rsid w:val="0069425D"/>
    <w:rsid w:val="00694AF6"/>
    <w:rsid w:val="00694D0D"/>
    <w:rsid w:val="00694E57"/>
    <w:rsid w:val="00694FF9"/>
    <w:rsid w:val="0069694A"/>
    <w:rsid w:val="00696BC1"/>
    <w:rsid w:val="006A1F48"/>
    <w:rsid w:val="006A288B"/>
    <w:rsid w:val="006A2C27"/>
    <w:rsid w:val="006A2DF2"/>
    <w:rsid w:val="006A2EB7"/>
    <w:rsid w:val="006A364E"/>
    <w:rsid w:val="006A395D"/>
    <w:rsid w:val="006A4DFD"/>
    <w:rsid w:val="006A524E"/>
    <w:rsid w:val="006A5404"/>
    <w:rsid w:val="006A57CC"/>
    <w:rsid w:val="006A5C9B"/>
    <w:rsid w:val="006A6161"/>
    <w:rsid w:val="006A62B0"/>
    <w:rsid w:val="006A649D"/>
    <w:rsid w:val="006A6BA3"/>
    <w:rsid w:val="006A7B3E"/>
    <w:rsid w:val="006B02B4"/>
    <w:rsid w:val="006B0EF7"/>
    <w:rsid w:val="006B26EC"/>
    <w:rsid w:val="006B2B2C"/>
    <w:rsid w:val="006B3333"/>
    <w:rsid w:val="006B3512"/>
    <w:rsid w:val="006B495E"/>
    <w:rsid w:val="006B4E41"/>
    <w:rsid w:val="006B6E38"/>
    <w:rsid w:val="006B7A65"/>
    <w:rsid w:val="006C0D44"/>
    <w:rsid w:val="006C10B8"/>
    <w:rsid w:val="006C22D8"/>
    <w:rsid w:val="006C406C"/>
    <w:rsid w:val="006C4E88"/>
    <w:rsid w:val="006C4F97"/>
    <w:rsid w:val="006C578E"/>
    <w:rsid w:val="006C5801"/>
    <w:rsid w:val="006C59C6"/>
    <w:rsid w:val="006C5B0F"/>
    <w:rsid w:val="006C5BC8"/>
    <w:rsid w:val="006C617C"/>
    <w:rsid w:val="006C61CA"/>
    <w:rsid w:val="006C68DD"/>
    <w:rsid w:val="006C6B32"/>
    <w:rsid w:val="006C6CDD"/>
    <w:rsid w:val="006C6DE0"/>
    <w:rsid w:val="006C79A6"/>
    <w:rsid w:val="006D01AE"/>
    <w:rsid w:val="006D138F"/>
    <w:rsid w:val="006D13ED"/>
    <w:rsid w:val="006D1802"/>
    <w:rsid w:val="006D196F"/>
    <w:rsid w:val="006D1FC0"/>
    <w:rsid w:val="006D31D1"/>
    <w:rsid w:val="006D3945"/>
    <w:rsid w:val="006D4400"/>
    <w:rsid w:val="006D45BD"/>
    <w:rsid w:val="006D4941"/>
    <w:rsid w:val="006D4946"/>
    <w:rsid w:val="006D4E26"/>
    <w:rsid w:val="006D5563"/>
    <w:rsid w:val="006D5CF2"/>
    <w:rsid w:val="006D61C1"/>
    <w:rsid w:val="006D6699"/>
    <w:rsid w:val="006D685F"/>
    <w:rsid w:val="006D6EE7"/>
    <w:rsid w:val="006D7222"/>
    <w:rsid w:val="006D7887"/>
    <w:rsid w:val="006E03E0"/>
    <w:rsid w:val="006E04D4"/>
    <w:rsid w:val="006E0E2E"/>
    <w:rsid w:val="006E0ECC"/>
    <w:rsid w:val="006E0EE7"/>
    <w:rsid w:val="006E1660"/>
    <w:rsid w:val="006E1C94"/>
    <w:rsid w:val="006E26AF"/>
    <w:rsid w:val="006E33FF"/>
    <w:rsid w:val="006E3723"/>
    <w:rsid w:val="006E481D"/>
    <w:rsid w:val="006E4934"/>
    <w:rsid w:val="006E4B85"/>
    <w:rsid w:val="006E50EA"/>
    <w:rsid w:val="006E50EE"/>
    <w:rsid w:val="006E51CD"/>
    <w:rsid w:val="006E538C"/>
    <w:rsid w:val="006E5471"/>
    <w:rsid w:val="006E59C2"/>
    <w:rsid w:val="006E5E57"/>
    <w:rsid w:val="006E5EED"/>
    <w:rsid w:val="006E5F8C"/>
    <w:rsid w:val="006E6424"/>
    <w:rsid w:val="006E712A"/>
    <w:rsid w:val="006E74B0"/>
    <w:rsid w:val="006E779C"/>
    <w:rsid w:val="006E7876"/>
    <w:rsid w:val="006E78CC"/>
    <w:rsid w:val="006E7CC9"/>
    <w:rsid w:val="006E7D07"/>
    <w:rsid w:val="006E7ECE"/>
    <w:rsid w:val="006F087D"/>
    <w:rsid w:val="006F0D69"/>
    <w:rsid w:val="006F1000"/>
    <w:rsid w:val="006F1293"/>
    <w:rsid w:val="006F130F"/>
    <w:rsid w:val="006F1A59"/>
    <w:rsid w:val="006F2350"/>
    <w:rsid w:val="006F2F1B"/>
    <w:rsid w:val="006F351D"/>
    <w:rsid w:val="006F3AAE"/>
    <w:rsid w:val="006F3E8F"/>
    <w:rsid w:val="006F4625"/>
    <w:rsid w:val="006F4BC1"/>
    <w:rsid w:val="006F4F99"/>
    <w:rsid w:val="006F5862"/>
    <w:rsid w:val="006F5D79"/>
    <w:rsid w:val="006F6269"/>
    <w:rsid w:val="006F63C7"/>
    <w:rsid w:val="006F688A"/>
    <w:rsid w:val="006F77A3"/>
    <w:rsid w:val="006F77FF"/>
    <w:rsid w:val="007002A8"/>
    <w:rsid w:val="00700469"/>
    <w:rsid w:val="00700604"/>
    <w:rsid w:val="00700E68"/>
    <w:rsid w:val="00700F95"/>
    <w:rsid w:val="007013A7"/>
    <w:rsid w:val="00701446"/>
    <w:rsid w:val="00701588"/>
    <w:rsid w:val="00701ABD"/>
    <w:rsid w:val="0070298C"/>
    <w:rsid w:val="00702E51"/>
    <w:rsid w:val="0070366A"/>
    <w:rsid w:val="00703A11"/>
    <w:rsid w:val="00703B4C"/>
    <w:rsid w:val="00704544"/>
    <w:rsid w:val="007046A1"/>
    <w:rsid w:val="00704B6C"/>
    <w:rsid w:val="00704F5D"/>
    <w:rsid w:val="0070548E"/>
    <w:rsid w:val="0070632A"/>
    <w:rsid w:val="00706DD1"/>
    <w:rsid w:val="00707724"/>
    <w:rsid w:val="00707A3A"/>
    <w:rsid w:val="00707E47"/>
    <w:rsid w:val="007133EB"/>
    <w:rsid w:val="0071414F"/>
    <w:rsid w:val="007141A7"/>
    <w:rsid w:val="007154E7"/>
    <w:rsid w:val="00715CBE"/>
    <w:rsid w:val="0071701F"/>
    <w:rsid w:val="00717D14"/>
    <w:rsid w:val="00717D61"/>
    <w:rsid w:val="00720AAF"/>
    <w:rsid w:val="0072106A"/>
    <w:rsid w:val="0072127A"/>
    <w:rsid w:val="007212EE"/>
    <w:rsid w:val="0072137B"/>
    <w:rsid w:val="00722925"/>
    <w:rsid w:val="007229DB"/>
    <w:rsid w:val="00722AA5"/>
    <w:rsid w:val="007235D9"/>
    <w:rsid w:val="00723925"/>
    <w:rsid w:val="007244B9"/>
    <w:rsid w:val="00724732"/>
    <w:rsid w:val="00725FE4"/>
    <w:rsid w:val="007261A6"/>
    <w:rsid w:val="00726A2D"/>
    <w:rsid w:val="00726D2F"/>
    <w:rsid w:val="00726FEB"/>
    <w:rsid w:val="00726FFC"/>
    <w:rsid w:val="0072724A"/>
    <w:rsid w:val="00727E18"/>
    <w:rsid w:val="00730072"/>
    <w:rsid w:val="00730A21"/>
    <w:rsid w:val="00730C7E"/>
    <w:rsid w:val="00730F56"/>
    <w:rsid w:val="007310CF"/>
    <w:rsid w:val="0073128B"/>
    <w:rsid w:val="007317FD"/>
    <w:rsid w:val="007318F8"/>
    <w:rsid w:val="0073202A"/>
    <w:rsid w:val="00732388"/>
    <w:rsid w:val="007336A9"/>
    <w:rsid w:val="0073373B"/>
    <w:rsid w:val="00733E42"/>
    <w:rsid w:val="00734BDC"/>
    <w:rsid w:val="00734F70"/>
    <w:rsid w:val="007359EB"/>
    <w:rsid w:val="00736275"/>
    <w:rsid w:val="0073716F"/>
    <w:rsid w:val="0073757D"/>
    <w:rsid w:val="0074024B"/>
    <w:rsid w:val="00740DD7"/>
    <w:rsid w:val="00740FC1"/>
    <w:rsid w:val="0074131B"/>
    <w:rsid w:val="00741D00"/>
    <w:rsid w:val="00741EEC"/>
    <w:rsid w:val="007422C9"/>
    <w:rsid w:val="007427BF"/>
    <w:rsid w:val="0074287E"/>
    <w:rsid w:val="00742D44"/>
    <w:rsid w:val="007431D9"/>
    <w:rsid w:val="007435F3"/>
    <w:rsid w:val="00745931"/>
    <w:rsid w:val="00745DF4"/>
    <w:rsid w:val="00745E25"/>
    <w:rsid w:val="00746263"/>
    <w:rsid w:val="007467D3"/>
    <w:rsid w:val="007469EA"/>
    <w:rsid w:val="00747A60"/>
    <w:rsid w:val="00750273"/>
    <w:rsid w:val="0075045E"/>
    <w:rsid w:val="007504A0"/>
    <w:rsid w:val="00751E36"/>
    <w:rsid w:val="00751E9A"/>
    <w:rsid w:val="0075204A"/>
    <w:rsid w:val="00752767"/>
    <w:rsid w:val="00752D45"/>
    <w:rsid w:val="0075318A"/>
    <w:rsid w:val="007534E3"/>
    <w:rsid w:val="00753692"/>
    <w:rsid w:val="007538A3"/>
    <w:rsid w:val="00753DF2"/>
    <w:rsid w:val="0075477C"/>
    <w:rsid w:val="007548C6"/>
    <w:rsid w:val="00754FF8"/>
    <w:rsid w:val="00755520"/>
    <w:rsid w:val="007556C3"/>
    <w:rsid w:val="00755C4B"/>
    <w:rsid w:val="0075613C"/>
    <w:rsid w:val="00757F99"/>
    <w:rsid w:val="007601A0"/>
    <w:rsid w:val="00760332"/>
    <w:rsid w:val="00760BA7"/>
    <w:rsid w:val="007610B0"/>
    <w:rsid w:val="007610C0"/>
    <w:rsid w:val="007611FB"/>
    <w:rsid w:val="007615ED"/>
    <w:rsid w:val="00761900"/>
    <w:rsid w:val="00762227"/>
    <w:rsid w:val="00762231"/>
    <w:rsid w:val="007629F2"/>
    <w:rsid w:val="00762B20"/>
    <w:rsid w:val="00762FF9"/>
    <w:rsid w:val="007632B7"/>
    <w:rsid w:val="00764CCF"/>
    <w:rsid w:val="00764D17"/>
    <w:rsid w:val="00764ED3"/>
    <w:rsid w:val="00765078"/>
    <w:rsid w:val="007654EC"/>
    <w:rsid w:val="00765649"/>
    <w:rsid w:val="00765C7E"/>
    <w:rsid w:val="0076632E"/>
    <w:rsid w:val="00767025"/>
    <w:rsid w:val="007674AC"/>
    <w:rsid w:val="00767833"/>
    <w:rsid w:val="00767B75"/>
    <w:rsid w:val="00770808"/>
    <w:rsid w:val="00770F6E"/>
    <w:rsid w:val="007720DE"/>
    <w:rsid w:val="0077324F"/>
    <w:rsid w:val="00773843"/>
    <w:rsid w:val="00773DD7"/>
    <w:rsid w:val="00775E37"/>
    <w:rsid w:val="0077629F"/>
    <w:rsid w:val="00776A44"/>
    <w:rsid w:val="00776B67"/>
    <w:rsid w:val="00776CB7"/>
    <w:rsid w:val="00777A91"/>
    <w:rsid w:val="00780F4A"/>
    <w:rsid w:val="00781A5F"/>
    <w:rsid w:val="00781D1C"/>
    <w:rsid w:val="00781D6D"/>
    <w:rsid w:val="00782062"/>
    <w:rsid w:val="0078255A"/>
    <w:rsid w:val="007826FF"/>
    <w:rsid w:val="007836AC"/>
    <w:rsid w:val="007838BF"/>
    <w:rsid w:val="007846E6"/>
    <w:rsid w:val="00784912"/>
    <w:rsid w:val="00784D3B"/>
    <w:rsid w:val="007853E9"/>
    <w:rsid w:val="007857AA"/>
    <w:rsid w:val="00786205"/>
    <w:rsid w:val="00787DC1"/>
    <w:rsid w:val="00787F73"/>
    <w:rsid w:val="007903D4"/>
    <w:rsid w:val="00790DA4"/>
    <w:rsid w:val="00790F28"/>
    <w:rsid w:val="00791526"/>
    <w:rsid w:val="00791782"/>
    <w:rsid w:val="00791A22"/>
    <w:rsid w:val="00792739"/>
    <w:rsid w:val="007927D7"/>
    <w:rsid w:val="00792FA0"/>
    <w:rsid w:val="0079306C"/>
    <w:rsid w:val="007939DC"/>
    <w:rsid w:val="00793A6A"/>
    <w:rsid w:val="00794503"/>
    <w:rsid w:val="00794CF9"/>
    <w:rsid w:val="0079697E"/>
    <w:rsid w:val="007975D4"/>
    <w:rsid w:val="007A0179"/>
    <w:rsid w:val="007A0A4F"/>
    <w:rsid w:val="007A1F20"/>
    <w:rsid w:val="007A203D"/>
    <w:rsid w:val="007A2B24"/>
    <w:rsid w:val="007A3A2C"/>
    <w:rsid w:val="007A4197"/>
    <w:rsid w:val="007A45BC"/>
    <w:rsid w:val="007A4AA5"/>
    <w:rsid w:val="007A4F0D"/>
    <w:rsid w:val="007A5036"/>
    <w:rsid w:val="007A50D1"/>
    <w:rsid w:val="007A5420"/>
    <w:rsid w:val="007A62CA"/>
    <w:rsid w:val="007A66B4"/>
    <w:rsid w:val="007A67C5"/>
    <w:rsid w:val="007A70E5"/>
    <w:rsid w:val="007A7320"/>
    <w:rsid w:val="007A784E"/>
    <w:rsid w:val="007A7B19"/>
    <w:rsid w:val="007A7E0F"/>
    <w:rsid w:val="007B0237"/>
    <w:rsid w:val="007B0B82"/>
    <w:rsid w:val="007B10B2"/>
    <w:rsid w:val="007B1F3C"/>
    <w:rsid w:val="007B2C39"/>
    <w:rsid w:val="007B2DFA"/>
    <w:rsid w:val="007B3341"/>
    <w:rsid w:val="007B3363"/>
    <w:rsid w:val="007B3566"/>
    <w:rsid w:val="007B3ECD"/>
    <w:rsid w:val="007B4294"/>
    <w:rsid w:val="007B45F0"/>
    <w:rsid w:val="007B4A34"/>
    <w:rsid w:val="007B4E41"/>
    <w:rsid w:val="007B57CC"/>
    <w:rsid w:val="007B5FB1"/>
    <w:rsid w:val="007B6B3F"/>
    <w:rsid w:val="007B6EEC"/>
    <w:rsid w:val="007B6EEF"/>
    <w:rsid w:val="007B7037"/>
    <w:rsid w:val="007B7A71"/>
    <w:rsid w:val="007C040F"/>
    <w:rsid w:val="007C06C1"/>
    <w:rsid w:val="007C0D21"/>
    <w:rsid w:val="007C1F4D"/>
    <w:rsid w:val="007C4868"/>
    <w:rsid w:val="007C4960"/>
    <w:rsid w:val="007C4B73"/>
    <w:rsid w:val="007C5070"/>
    <w:rsid w:val="007C556B"/>
    <w:rsid w:val="007C58EE"/>
    <w:rsid w:val="007C5F86"/>
    <w:rsid w:val="007C60AA"/>
    <w:rsid w:val="007C730A"/>
    <w:rsid w:val="007C7410"/>
    <w:rsid w:val="007C76AE"/>
    <w:rsid w:val="007C7814"/>
    <w:rsid w:val="007D0861"/>
    <w:rsid w:val="007D111E"/>
    <w:rsid w:val="007D1632"/>
    <w:rsid w:val="007D23EB"/>
    <w:rsid w:val="007D2B63"/>
    <w:rsid w:val="007D310C"/>
    <w:rsid w:val="007D3158"/>
    <w:rsid w:val="007D37B5"/>
    <w:rsid w:val="007D391B"/>
    <w:rsid w:val="007D4181"/>
    <w:rsid w:val="007D482A"/>
    <w:rsid w:val="007D4FAB"/>
    <w:rsid w:val="007D5807"/>
    <w:rsid w:val="007D5ABD"/>
    <w:rsid w:val="007D6999"/>
    <w:rsid w:val="007D6CFC"/>
    <w:rsid w:val="007D6DFA"/>
    <w:rsid w:val="007D7838"/>
    <w:rsid w:val="007E0062"/>
    <w:rsid w:val="007E06D6"/>
    <w:rsid w:val="007E0885"/>
    <w:rsid w:val="007E1CF0"/>
    <w:rsid w:val="007E2738"/>
    <w:rsid w:val="007E30C4"/>
    <w:rsid w:val="007E3748"/>
    <w:rsid w:val="007E3B96"/>
    <w:rsid w:val="007E4727"/>
    <w:rsid w:val="007E4EAE"/>
    <w:rsid w:val="007E5C82"/>
    <w:rsid w:val="007E6027"/>
    <w:rsid w:val="007E6A73"/>
    <w:rsid w:val="007E6CFB"/>
    <w:rsid w:val="007E7279"/>
    <w:rsid w:val="007E7BA6"/>
    <w:rsid w:val="007F00D6"/>
    <w:rsid w:val="007F098B"/>
    <w:rsid w:val="007F0AA5"/>
    <w:rsid w:val="007F0C7C"/>
    <w:rsid w:val="007F1B66"/>
    <w:rsid w:val="007F1D63"/>
    <w:rsid w:val="007F20BD"/>
    <w:rsid w:val="007F2490"/>
    <w:rsid w:val="007F29B0"/>
    <w:rsid w:val="007F2E4D"/>
    <w:rsid w:val="007F3680"/>
    <w:rsid w:val="007F3AB2"/>
    <w:rsid w:val="007F46C1"/>
    <w:rsid w:val="007F47A9"/>
    <w:rsid w:val="007F53C6"/>
    <w:rsid w:val="007F56BB"/>
    <w:rsid w:val="007F56CE"/>
    <w:rsid w:val="007F592B"/>
    <w:rsid w:val="007F5D8A"/>
    <w:rsid w:val="007F6AEE"/>
    <w:rsid w:val="007F7BC2"/>
    <w:rsid w:val="008006A7"/>
    <w:rsid w:val="00800C11"/>
    <w:rsid w:val="00801DEE"/>
    <w:rsid w:val="0080209E"/>
    <w:rsid w:val="00802205"/>
    <w:rsid w:val="0080267D"/>
    <w:rsid w:val="008031CD"/>
    <w:rsid w:val="00803344"/>
    <w:rsid w:val="008033B5"/>
    <w:rsid w:val="00804459"/>
    <w:rsid w:val="008045C5"/>
    <w:rsid w:val="00805928"/>
    <w:rsid w:val="00805EC3"/>
    <w:rsid w:val="00806609"/>
    <w:rsid w:val="00806B89"/>
    <w:rsid w:val="00806E21"/>
    <w:rsid w:val="00806F82"/>
    <w:rsid w:val="008079B0"/>
    <w:rsid w:val="0081034F"/>
    <w:rsid w:val="00810C55"/>
    <w:rsid w:val="00811C4A"/>
    <w:rsid w:val="00811DEE"/>
    <w:rsid w:val="008124D9"/>
    <w:rsid w:val="008139F8"/>
    <w:rsid w:val="00813EDE"/>
    <w:rsid w:val="00814419"/>
    <w:rsid w:val="008150D8"/>
    <w:rsid w:val="0081588E"/>
    <w:rsid w:val="00815AA7"/>
    <w:rsid w:val="00815C20"/>
    <w:rsid w:val="00815C6D"/>
    <w:rsid w:val="00815E99"/>
    <w:rsid w:val="00816486"/>
    <w:rsid w:val="00816AEA"/>
    <w:rsid w:val="00816E94"/>
    <w:rsid w:val="0081734D"/>
    <w:rsid w:val="008176A6"/>
    <w:rsid w:val="0082013C"/>
    <w:rsid w:val="00820C2F"/>
    <w:rsid w:val="008214B7"/>
    <w:rsid w:val="008216E7"/>
    <w:rsid w:val="008231B9"/>
    <w:rsid w:val="00823213"/>
    <w:rsid w:val="00823623"/>
    <w:rsid w:val="00823A38"/>
    <w:rsid w:val="00823BFC"/>
    <w:rsid w:val="008243DD"/>
    <w:rsid w:val="00824726"/>
    <w:rsid w:val="00824A58"/>
    <w:rsid w:val="00824D9A"/>
    <w:rsid w:val="00824E13"/>
    <w:rsid w:val="00824F3D"/>
    <w:rsid w:val="00825454"/>
    <w:rsid w:val="008261E8"/>
    <w:rsid w:val="0082623B"/>
    <w:rsid w:val="008268D5"/>
    <w:rsid w:val="008277E5"/>
    <w:rsid w:val="00827AA1"/>
    <w:rsid w:val="008300C4"/>
    <w:rsid w:val="00830F58"/>
    <w:rsid w:val="0083136E"/>
    <w:rsid w:val="008320B5"/>
    <w:rsid w:val="00832989"/>
    <w:rsid w:val="00832A40"/>
    <w:rsid w:val="00833987"/>
    <w:rsid w:val="00833E05"/>
    <w:rsid w:val="00834CE8"/>
    <w:rsid w:val="00834D36"/>
    <w:rsid w:val="008361A8"/>
    <w:rsid w:val="008371EB"/>
    <w:rsid w:val="00837247"/>
    <w:rsid w:val="008372E2"/>
    <w:rsid w:val="0084015C"/>
    <w:rsid w:val="00840213"/>
    <w:rsid w:val="00841006"/>
    <w:rsid w:val="00841D1D"/>
    <w:rsid w:val="0084239E"/>
    <w:rsid w:val="00842765"/>
    <w:rsid w:val="0084324E"/>
    <w:rsid w:val="008436BD"/>
    <w:rsid w:val="00843813"/>
    <w:rsid w:val="00843A0D"/>
    <w:rsid w:val="00843FDA"/>
    <w:rsid w:val="00844684"/>
    <w:rsid w:val="008448B8"/>
    <w:rsid w:val="00844E45"/>
    <w:rsid w:val="00845521"/>
    <w:rsid w:val="00845B64"/>
    <w:rsid w:val="00845C9A"/>
    <w:rsid w:val="00845FAF"/>
    <w:rsid w:val="00847491"/>
    <w:rsid w:val="008500EE"/>
    <w:rsid w:val="0085018F"/>
    <w:rsid w:val="008501DB"/>
    <w:rsid w:val="00850417"/>
    <w:rsid w:val="0085049C"/>
    <w:rsid w:val="0085175C"/>
    <w:rsid w:val="00853153"/>
    <w:rsid w:val="0085345E"/>
    <w:rsid w:val="0085520F"/>
    <w:rsid w:val="0085579F"/>
    <w:rsid w:val="0085622D"/>
    <w:rsid w:val="00856792"/>
    <w:rsid w:val="00856BBA"/>
    <w:rsid w:val="00856D24"/>
    <w:rsid w:val="008577AA"/>
    <w:rsid w:val="00860BD0"/>
    <w:rsid w:val="0086124D"/>
    <w:rsid w:val="008613D1"/>
    <w:rsid w:val="008615E9"/>
    <w:rsid w:val="00862103"/>
    <w:rsid w:val="00862783"/>
    <w:rsid w:val="00862D92"/>
    <w:rsid w:val="0086345F"/>
    <w:rsid w:val="00863A57"/>
    <w:rsid w:val="0086465F"/>
    <w:rsid w:val="00864DB8"/>
    <w:rsid w:val="00865116"/>
    <w:rsid w:val="00865895"/>
    <w:rsid w:val="00866D17"/>
    <w:rsid w:val="00867026"/>
    <w:rsid w:val="00870A9B"/>
    <w:rsid w:val="00871E09"/>
    <w:rsid w:val="00872637"/>
    <w:rsid w:val="008729A8"/>
    <w:rsid w:val="008732E5"/>
    <w:rsid w:val="008737D7"/>
    <w:rsid w:val="00873B3A"/>
    <w:rsid w:val="00874DE7"/>
    <w:rsid w:val="008752CE"/>
    <w:rsid w:val="00875B99"/>
    <w:rsid w:val="00875CBB"/>
    <w:rsid w:val="00877305"/>
    <w:rsid w:val="00877313"/>
    <w:rsid w:val="00877A80"/>
    <w:rsid w:val="00877F44"/>
    <w:rsid w:val="008807C5"/>
    <w:rsid w:val="008809E0"/>
    <w:rsid w:val="00880DE1"/>
    <w:rsid w:val="008818DF"/>
    <w:rsid w:val="00882B56"/>
    <w:rsid w:val="008836A8"/>
    <w:rsid w:val="00883E2C"/>
    <w:rsid w:val="00883F1C"/>
    <w:rsid w:val="00884543"/>
    <w:rsid w:val="008855A4"/>
    <w:rsid w:val="008856F0"/>
    <w:rsid w:val="0088586A"/>
    <w:rsid w:val="008861AD"/>
    <w:rsid w:val="00886499"/>
    <w:rsid w:val="008874A2"/>
    <w:rsid w:val="00887B4A"/>
    <w:rsid w:val="0089047B"/>
    <w:rsid w:val="00890A26"/>
    <w:rsid w:val="008910C6"/>
    <w:rsid w:val="0089133A"/>
    <w:rsid w:val="00891541"/>
    <w:rsid w:val="008917BE"/>
    <w:rsid w:val="008918DB"/>
    <w:rsid w:val="00891C96"/>
    <w:rsid w:val="008924AB"/>
    <w:rsid w:val="00893763"/>
    <w:rsid w:val="00894EE4"/>
    <w:rsid w:val="00894F1C"/>
    <w:rsid w:val="0089520F"/>
    <w:rsid w:val="0089524E"/>
    <w:rsid w:val="008957C4"/>
    <w:rsid w:val="00895AFD"/>
    <w:rsid w:val="00895F9D"/>
    <w:rsid w:val="00896EC4"/>
    <w:rsid w:val="008A07D0"/>
    <w:rsid w:val="008A0C9C"/>
    <w:rsid w:val="008A0ED7"/>
    <w:rsid w:val="008A14F3"/>
    <w:rsid w:val="008A1EBD"/>
    <w:rsid w:val="008A2B2E"/>
    <w:rsid w:val="008A2E94"/>
    <w:rsid w:val="008A3395"/>
    <w:rsid w:val="008A5D81"/>
    <w:rsid w:val="008A60C7"/>
    <w:rsid w:val="008A6335"/>
    <w:rsid w:val="008A6653"/>
    <w:rsid w:val="008A7107"/>
    <w:rsid w:val="008A72DC"/>
    <w:rsid w:val="008A7BE4"/>
    <w:rsid w:val="008B0518"/>
    <w:rsid w:val="008B055A"/>
    <w:rsid w:val="008B0C23"/>
    <w:rsid w:val="008B111F"/>
    <w:rsid w:val="008B1A0D"/>
    <w:rsid w:val="008B1D17"/>
    <w:rsid w:val="008B1E6F"/>
    <w:rsid w:val="008B211C"/>
    <w:rsid w:val="008B21AC"/>
    <w:rsid w:val="008B236F"/>
    <w:rsid w:val="008B2535"/>
    <w:rsid w:val="008B3106"/>
    <w:rsid w:val="008B33FA"/>
    <w:rsid w:val="008B3C22"/>
    <w:rsid w:val="008B49CB"/>
    <w:rsid w:val="008B574C"/>
    <w:rsid w:val="008B6E5F"/>
    <w:rsid w:val="008B7909"/>
    <w:rsid w:val="008B7948"/>
    <w:rsid w:val="008B7AA7"/>
    <w:rsid w:val="008C00D4"/>
    <w:rsid w:val="008C0D5F"/>
    <w:rsid w:val="008C0DDE"/>
    <w:rsid w:val="008C0F6C"/>
    <w:rsid w:val="008C2239"/>
    <w:rsid w:val="008C2C21"/>
    <w:rsid w:val="008C3E66"/>
    <w:rsid w:val="008C44A9"/>
    <w:rsid w:val="008C5327"/>
    <w:rsid w:val="008C58EE"/>
    <w:rsid w:val="008C625E"/>
    <w:rsid w:val="008C637D"/>
    <w:rsid w:val="008C6992"/>
    <w:rsid w:val="008C6A77"/>
    <w:rsid w:val="008C7415"/>
    <w:rsid w:val="008C7A2B"/>
    <w:rsid w:val="008C7B6B"/>
    <w:rsid w:val="008D1361"/>
    <w:rsid w:val="008D1D0D"/>
    <w:rsid w:val="008D1D8E"/>
    <w:rsid w:val="008D2587"/>
    <w:rsid w:val="008D25FB"/>
    <w:rsid w:val="008D2C79"/>
    <w:rsid w:val="008D2F4C"/>
    <w:rsid w:val="008D330C"/>
    <w:rsid w:val="008D4055"/>
    <w:rsid w:val="008D4EEB"/>
    <w:rsid w:val="008D5362"/>
    <w:rsid w:val="008D5459"/>
    <w:rsid w:val="008D5B89"/>
    <w:rsid w:val="008D5BA9"/>
    <w:rsid w:val="008D5C43"/>
    <w:rsid w:val="008D7110"/>
    <w:rsid w:val="008D7ACC"/>
    <w:rsid w:val="008D7CCB"/>
    <w:rsid w:val="008D7D67"/>
    <w:rsid w:val="008E0537"/>
    <w:rsid w:val="008E0B02"/>
    <w:rsid w:val="008E1436"/>
    <w:rsid w:val="008E15D8"/>
    <w:rsid w:val="008E182F"/>
    <w:rsid w:val="008E1A24"/>
    <w:rsid w:val="008E1BFB"/>
    <w:rsid w:val="008E1F77"/>
    <w:rsid w:val="008E2041"/>
    <w:rsid w:val="008E225C"/>
    <w:rsid w:val="008E273A"/>
    <w:rsid w:val="008E2F0E"/>
    <w:rsid w:val="008E3F30"/>
    <w:rsid w:val="008E4040"/>
    <w:rsid w:val="008E422D"/>
    <w:rsid w:val="008E4691"/>
    <w:rsid w:val="008E4D9E"/>
    <w:rsid w:val="008E615A"/>
    <w:rsid w:val="008E63FC"/>
    <w:rsid w:val="008E6FEC"/>
    <w:rsid w:val="008E7E09"/>
    <w:rsid w:val="008F01A9"/>
    <w:rsid w:val="008F0300"/>
    <w:rsid w:val="008F0883"/>
    <w:rsid w:val="008F0C4A"/>
    <w:rsid w:val="008F0D16"/>
    <w:rsid w:val="008F1075"/>
    <w:rsid w:val="008F2CF6"/>
    <w:rsid w:val="008F3A72"/>
    <w:rsid w:val="008F4968"/>
    <w:rsid w:val="008F4CFD"/>
    <w:rsid w:val="008F6188"/>
    <w:rsid w:val="008F6BB0"/>
    <w:rsid w:val="008F755F"/>
    <w:rsid w:val="008F7DC9"/>
    <w:rsid w:val="0090034C"/>
    <w:rsid w:val="0090062C"/>
    <w:rsid w:val="0090073D"/>
    <w:rsid w:val="00900ACF"/>
    <w:rsid w:val="00900C3B"/>
    <w:rsid w:val="00901206"/>
    <w:rsid w:val="0090148D"/>
    <w:rsid w:val="009024FA"/>
    <w:rsid w:val="00902DFE"/>
    <w:rsid w:val="00902F73"/>
    <w:rsid w:val="00903D63"/>
    <w:rsid w:val="0090434A"/>
    <w:rsid w:val="00904813"/>
    <w:rsid w:val="0090493E"/>
    <w:rsid w:val="009057DD"/>
    <w:rsid w:val="00905981"/>
    <w:rsid w:val="00905EA4"/>
    <w:rsid w:val="0090657B"/>
    <w:rsid w:val="00906589"/>
    <w:rsid w:val="00906DDD"/>
    <w:rsid w:val="00907240"/>
    <w:rsid w:val="00907F6C"/>
    <w:rsid w:val="00910058"/>
    <w:rsid w:val="009117F5"/>
    <w:rsid w:val="00911831"/>
    <w:rsid w:val="00911A5E"/>
    <w:rsid w:val="009127BA"/>
    <w:rsid w:val="00913340"/>
    <w:rsid w:val="00913F15"/>
    <w:rsid w:val="00914B42"/>
    <w:rsid w:val="00914E3F"/>
    <w:rsid w:val="0091523D"/>
    <w:rsid w:val="00915774"/>
    <w:rsid w:val="009164C0"/>
    <w:rsid w:val="009165D4"/>
    <w:rsid w:val="009169AC"/>
    <w:rsid w:val="009173CA"/>
    <w:rsid w:val="00917F7D"/>
    <w:rsid w:val="00920AE6"/>
    <w:rsid w:val="009213F1"/>
    <w:rsid w:val="00921FD7"/>
    <w:rsid w:val="009221A8"/>
    <w:rsid w:val="00922CB8"/>
    <w:rsid w:val="00922DFA"/>
    <w:rsid w:val="00924356"/>
    <w:rsid w:val="00924594"/>
    <w:rsid w:val="009248C7"/>
    <w:rsid w:val="00925FA7"/>
    <w:rsid w:val="00926594"/>
    <w:rsid w:val="009268CD"/>
    <w:rsid w:val="009275E2"/>
    <w:rsid w:val="009310F4"/>
    <w:rsid w:val="00931211"/>
    <w:rsid w:val="009315F1"/>
    <w:rsid w:val="009320D6"/>
    <w:rsid w:val="00932216"/>
    <w:rsid w:val="00933310"/>
    <w:rsid w:val="009333F1"/>
    <w:rsid w:val="0093435A"/>
    <w:rsid w:val="009343D6"/>
    <w:rsid w:val="00934420"/>
    <w:rsid w:val="00934981"/>
    <w:rsid w:val="009354AA"/>
    <w:rsid w:val="00935602"/>
    <w:rsid w:val="00935CFB"/>
    <w:rsid w:val="00936117"/>
    <w:rsid w:val="00936206"/>
    <w:rsid w:val="00936CFE"/>
    <w:rsid w:val="0093721F"/>
    <w:rsid w:val="0093791A"/>
    <w:rsid w:val="00937BE7"/>
    <w:rsid w:val="00940324"/>
    <w:rsid w:val="0094044A"/>
    <w:rsid w:val="009436EF"/>
    <w:rsid w:val="00943A6E"/>
    <w:rsid w:val="009442B1"/>
    <w:rsid w:val="00944CEE"/>
    <w:rsid w:val="0094523B"/>
    <w:rsid w:val="009455A3"/>
    <w:rsid w:val="0094640B"/>
    <w:rsid w:val="00947B97"/>
    <w:rsid w:val="009503F7"/>
    <w:rsid w:val="0095042B"/>
    <w:rsid w:val="009504D5"/>
    <w:rsid w:val="00950678"/>
    <w:rsid w:val="009524BC"/>
    <w:rsid w:val="0095290B"/>
    <w:rsid w:val="009539E9"/>
    <w:rsid w:val="00953A1F"/>
    <w:rsid w:val="00953B44"/>
    <w:rsid w:val="00954023"/>
    <w:rsid w:val="0095413E"/>
    <w:rsid w:val="00954FF2"/>
    <w:rsid w:val="00955959"/>
    <w:rsid w:val="0095640C"/>
    <w:rsid w:val="00956502"/>
    <w:rsid w:val="009566E6"/>
    <w:rsid w:val="0095680D"/>
    <w:rsid w:val="00956AAB"/>
    <w:rsid w:val="009572B0"/>
    <w:rsid w:val="00957A0B"/>
    <w:rsid w:val="0096104E"/>
    <w:rsid w:val="00961108"/>
    <w:rsid w:val="00961B02"/>
    <w:rsid w:val="00961C50"/>
    <w:rsid w:val="009629E0"/>
    <w:rsid w:val="00962D00"/>
    <w:rsid w:val="00962DE7"/>
    <w:rsid w:val="009635A5"/>
    <w:rsid w:val="00963C7A"/>
    <w:rsid w:val="0096433A"/>
    <w:rsid w:val="00964754"/>
    <w:rsid w:val="0096487A"/>
    <w:rsid w:val="009648A5"/>
    <w:rsid w:val="00964C56"/>
    <w:rsid w:val="009655ED"/>
    <w:rsid w:val="0096596A"/>
    <w:rsid w:val="00966331"/>
    <w:rsid w:val="009667B9"/>
    <w:rsid w:val="00970BD3"/>
    <w:rsid w:val="00970DDB"/>
    <w:rsid w:val="00970FBA"/>
    <w:rsid w:val="00971F78"/>
    <w:rsid w:val="0097234C"/>
    <w:rsid w:val="0097285B"/>
    <w:rsid w:val="00972BA9"/>
    <w:rsid w:val="009742D4"/>
    <w:rsid w:val="009743C8"/>
    <w:rsid w:val="00974DEA"/>
    <w:rsid w:val="00975241"/>
    <w:rsid w:val="0097679A"/>
    <w:rsid w:val="0097709B"/>
    <w:rsid w:val="00977CF5"/>
    <w:rsid w:val="0098004A"/>
    <w:rsid w:val="00980A90"/>
    <w:rsid w:val="009810BA"/>
    <w:rsid w:val="00981957"/>
    <w:rsid w:val="00981AD0"/>
    <w:rsid w:val="00982290"/>
    <w:rsid w:val="0098256D"/>
    <w:rsid w:val="009834DC"/>
    <w:rsid w:val="009837CB"/>
    <w:rsid w:val="00985276"/>
    <w:rsid w:val="00985759"/>
    <w:rsid w:val="0098638F"/>
    <w:rsid w:val="009873BA"/>
    <w:rsid w:val="00987E28"/>
    <w:rsid w:val="00987EBE"/>
    <w:rsid w:val="00990897"/>
    <w:rsid w:val="00990DD6"/>
    <w:rsid w:val="0099359A"/>
    <w:rsid w:val="00993F7C"/>
    <w:rsid w:val="00994AAD"/>
    <w:rsid w:val="00994E31"/>
    <w:rsid w:val="00995586"/>
    <w:rsid w:val="009962DB"/>
    <w:rsid w:val="009973C0"/>
    <w:rsid w:val="009973F4"/>
    <w:rsid w:val="00997744"/>
    <w:rsid w:val="00997A4D"/>
    <w:rsid w:val="00997CB0"/>
    <w:rsid w:val="009A009C"/>
    <w:rsid w:val="009A1002"/>
    <w:rsid w:val="009A2869"/>
    <w:rsid w:val="009A31D0"/>
    <w:rsid w:val="009A322C"/>
    <w:rsid w:val="009A3367"/>
    <w:rsid w:val="009A3A25"/>
    <w:rsid w:val="009A4075"/>
    <w:rsid w:val="009A4A96"/>
    <w:rsid w:val="009A5230"/>
    <w:rsid w:val="009A5D1F"/>
    <w:rsid w:val="009A6496"/>
    <w:rsid w:val="009A64B9"/>
    <w:rsid w:val="009A6A68"/>
    <w:rsid w:val="009A6ABB"/>
    <w:rsid w:val="009A6DF6"/>
    <w:rsid w:val="009A6E60"/>
    <w:rsid w:val="009A77EC"/>
    <w:rsid w:val="009A7F1F"/>
    <w:rsid w:val="009B0059"/>
    <w:rsid w:val="009B0EED"/>
    <w:rsid w:val="009B124D"/>
    <w:rsid w:val="009B12EE"/>
    <w:rsid w:val="009B16D5"/>
    <w:rsid w:val="009B1AC0"/>
    <w:rsid w:val="009B1C70"/>
    <w:rsid w:val="009B2288"/>
    <w:rsid w:val="009B2638"/>
    <w:rsid w:val="009B29C6"/>
    <w:rsid w:val="009B2A0D"/>
    <w:rsid w:val="009B3FAF"/>
    <w:rsid w:val="009B470B"/>
    <w:rsid w:val="009B4AD2"/>
    <w:rsid w:val="009B53B9"/>
    <w:rsid w:val="009B53C3"/>
    <w:rsid w:val="009B56E6"/>
    <w:rsid w:val="009B5E77"/>
    <w:rsid w:val="009B6029"/>
    <w:rsid w:val="009B6228"/>
    <w:rsid w:val="009B7123"/>
    <w:rsid w:val="009B7E70"/>
    <w:rsid w:val="009C0B33"/>
    <w:rsid w:val="009C0CB0"/>
    <w:rsid w:val="009C10A7"/>
    <w:rsid w:val="009C14B3"/>
    <w:rsid w:val="009C21F4"/>
    <w:rsid w:val="009C22B7"/>
    <w:rsid w:val="009C3496"/>
    <w:rsid w:val="009C3DF0"/>
    <w:rsid w:val="009C4D5C"/>
    <w:rsid w:val="009C51E3"/>
    <w:rsid w:val="009C5BD4"/>
    <w:rsid w:val="009C5C69"/>
    <w:rsid w:val="009C65F1"/>
    <w:rsid w:val="009C7571"/>
    <w:rsid w:val="009D0496"/>
    <w:rsid w:val="009D0EA2"/>
    <w:rsid w:val="009D14DD"/>
    <w:rsid w:val="009D16F1"/>
    <w:rsid w:val="009D17C1"/>
    <w:rsid w:val="009D1EBC"/>
    <w:rsid w:val="009D2F88"/>
    <w:rsid w:val="009D3445"/>
    <w:rsid w:val="009D399E"/>
    <w:rsid w:val="009D3A58"/>
    <w:rsid w:val="009D3E8C"/>
    <w:rsid w:val="009D43BB"/>
    <w:rsid w:val="009D553A"/>
    <w:rsid w:val="009D6C06"/>
    <w:rsid w:val="009D79D8"/>
    <w:rsid w:val="009E031A"/>
    <w:rsid w:val="009E03BF"/>
    <w:rsid w:val="009E0D56"/>
    <w:rsid w:val="009E1456"/>
    <w:rsid w:val="009E164A"/>
    <w:rsid w:val="009E1746"/>
    <w:rsid w:val="009E1C81"/>
    <w:rsid w:val="009E1EC1"/>
    <w:rsid w:val="009E21CA"/>
    <w:rsid w:val="009E2AA3"/>
    <w:rsid w:val="009E2D54"/>
    <w:rsid w:val="009E378A"/>
    <w:rsid w:val="009E4797"/>
    <w:rsid w:val="009E497A"/>
    <w:rsid w:val="009E4A51"/>
    <w:rsid w:val="009E50A5"/>
    <w:rsid w:val="009E50CB"/>
    <w:rsid w:val="009E57B7"/>
    <w:rsid w:val="009E5AA2"/>
    <w:rsid w:val="009E626E"/>
    <w:rsid w:val="009E6463"/>
    <w:rsid w:val="009E67D7"/>
    <w:rsid w:val="009E6A26"/>
    <w:rsid w:val="009E71B2"/>
    <w:rsid w:val="009E76CD"/>
    <w:rsid w:val="009E7D4C"/>
    <w:rsid w:val="009E7E45"/>
    <w:rsid w:val="009F0129"/>
    <w:rsid w:val="009F02A8"/>
    <w:rsid w:val="009F0DFC"/>
    <w:rsid w:val="009F16A9"/>
    <w:rsid w:val="009F1DD3"/>
    <w:rsid w:val="009F2650"/>
    <w:rsid w:val="009F2C6E"/>
    <w:rsid w:val="009F342D"/>
    <w:rsid w:val="009F35AC"/>
    <w:rsid w:val="009F3642"/>
    <w:rsid w:val="009F378E"/>
    <w:rsid w:val="009F3EEA"/>
    <w:rsid w:val="009F42D5"/>
    <w:rsid w:val="009F46FD"/>
    <w:rsid w:val="009F5306"/>
    <w:rsid w:val="009F556A"/>
    <w:rsid w:val="009F64C7"/>
    <w:rsid w:val="009F6704"/>
    <w:rsid w:val="009F6A0F"/>
    <w:rsid w:val="009F7706"/>
    <w:rsid w:val="009F78F0"/>
    <w:rsid w:val="00A002CC"/>
    <w:rsid w:val="00A003CA"/>
    <w:rsid w:val="00A00BE1"/>
    <w:rsid w:val="00A00D2E"/>
    <w:rsid w:val="00A00EA7"/>
    <w:rsid w:val="00A019B8"/>
    <w:rsid w:val="00A01A0B"/>
    <w:rsid w:val="00A0209B"/>
    <w:rsid w:val="00A02513"/>
    <w:rsid w:val="00A02AE4"/>
    <w:rsid w:val="00A02BC0"/>
    <w:rsid w:val="00A02CFD"/>
    <w:rsid w:val="00A0353C"/>
    <w:rsid w:val="00A0395E"/>
    <w:rsid w:val="00A04758"/>
    <w:rsid w:val="00A055BA"/>
    <w:rsid w:val="00A05B09"/>
    <w:rsid w:val="00A0679F"/>
    <w:rsid w:val="00A06B4A"/>
    <w:rsid w:val="00A1027E"/>
    <w:rsid w:val="00A11514"/>
    <w:rsid w:val="00A117A2"/>
    <w:rsid w:val="00A11A5D"/>
    <w:rsid w:val="00A11D13"/>
    <w:rsid w:val="00A127E0"/>
    <w:rsid w:val="00A13599"/>
    <w:rsid w:val="00A13CC3"/>
    <w:rsid w:val="00A13CE0"/>
    <w:rsid w:val="00A14241"/>
    <w:rsid w:val="00A1578B"/>
    <w:rsid w:val="00A15797"/>
    <w:rsid w:val="00A15DB9"/>
    <w:rsid w:val="00A1606D"/>
    <w:rsid w:val="00A1613D"/>
    <w:rsid w:val="00A161CF"/>
    <w:rsid w:val="00A16B38"/>
    <w:rsid w:val="00A16CF2"/>
    <w:rsid w:val="00A16D60"/>
    <w:rsid w:val="00A17508"/>
    <w:rsid w:val="00A17637"/>
    <w:rsid w:val="00A17842"/>
    <w:rsid w:val="00A20173"/>
    <w:rsid w:val="00A2030E"/>
    <w:rsid w:val="00A207D5"/>
    <w:rsid w:val="00A2093B"/>
    <w:rsid w:val="00A20985"/>
    <w:rsid w:val="00A220AF"/>
    <w:rsid w:val="00A23B56"/>
    <w:rsid w:val="00A23B6F"/>
    <w:rsid w:val="00A2433E"/>
    <w:rsid w:val="00A249BF"/>
    <w:rsid w:val="00A25420"/>
    <w:rsid w:val="00A25F88"/>
    <w:rsid w:val="00A260CC"/>
    <w:rsid w:val="00A26556"/>
    <w:rsid w:val="00A26661"/>
    <w:rsid w:val="00A268B6"/>
    <w:rsid w:val="00A268C8"/>
    <w:rsid w:val="00A2723F"/>
    <w:rsid w:val="00A27463"/>
    <w:rsid w:val="00A306F8"/>
    <w:rsid w:val="00A30922"/>
    <w:rsid w:val="00A30A06"/>
    <w:rsid w:val="00A310A6"/>
    <w:rsid w:val="00A31AFA"/>
    <w:rsid w:val="00A31C70"/>
    <w:rsid w:val="00A31ECF"/>
    <w:rsid w:val="00A3217F"/>
    <w:rsid w:val="00A3253B"/>
    <w:rsid w:val="00A3254E"/>
    <w:rsid w:val="00A32D84"/>
    <w:rsid w:val="00A32EE8"/>
    <w:rsid w:val="00A33D1B"/>
    <w:rsid w:val="00A3412A"/>
    <w:rsid w:val="00A34D30"/>
    <w:rsid w:val="00A35040"/>
    <w:rsid w:val="00A355D3"/>
    <w:rsid w:val="00A357B3"/>
    <w:rsid w:val="00A35BFC"/>
    <w:rsid w:val="00A35F02"/>
    <w:rsid w:val="00A3679D"/>
    <w:rsid w:val="00A36B2A"/>
    <w:rsid w:val="00A36CD9"/>
    <w:rsid w:val="00A37251"/>
    <w:rsid w:val="00A37A83"/>
    <w:rsid w:val="00A403BB"/>
    <w:rsid w:val="00A41114"/>
    <w:rsid w:val="00A4180D"/>
    <w:rsid w:val="00A4218F"/>
    <w:rsid w:val="00A423E5"/>
    <w:rsid w:val="00A42D09"/>
    <w:rsid w:val="00A42DD9"/>
    <w:rsid w:val="00A42F2C"/>
    <w:rsid w:val="00A43059"/>
    <w:rsid w:val="00A434FD"/>
    <w:rsid w:val="00A4418D"/>
    <w:rsid w:val="00A45306"/>
    <w:rsid w:val="00A45AF3"/>
    <w:rsid w:val="00A45B42"/>
    <w:rsid w:val="00A45D52"/>
    <w:rsid w:val="00A45E35"/>
    <w:rsid w:val="00A4680C"/>
    <w:rsid w:val="00A46A37"/>
    <w:rsid w:val="00A46BAE"/>
    <w:rsid w:val="00A470FD"/>
    <w:rsid w:val="00A4723C"/>
    <w:rsid w:val="00A47978"/>
    <w:rsid w:val="00A479B5"/>
    <w:rsid w:val="00A50E4B"/>
    <w:rsid w:val="00A518CC"/>
    <w:rsid w:val="00A524CB"/>
    <w:rsid w:val="00A52AC6"/>
    <w:rsid w:val="00A52AF8"/>
    <w:rsid w:val="00A53184"/>
    <w:rsid w:val="00A53853"/>
    <w:rsid w:val="00A53D77"/>
    <w:rsid w:val="00A53EB0"/>
    <w:rsid w:val="00A53ECD"/>
    <w:rsid w:val="00A5592E"/>
    <w:rsid w:val="00A55B9E"/>
    <w:rsid w:val="00A561B6"/>
    <w:rsid w:val="00A57436"/>
    <w:rsid w:val="00A61421"/>
    <w:rsid w:val="00A619A1"/>
    <w:rsid w:val="00A61AAE"/>
    <w:rsid w:val="00A61CD2"/>
    <w:rsid w:val="00A627D4"/>
    <w:rsid w:val="00A632CE"/>
    <w:rsid w:val="00A63597"/>
    <w:rsid w:val="00A63E3E"/>
    <w:rsid w:val="00A64FC5"/>
    <w:rsid w:val="00A651EF"/>
    <w:rsid w:val="00A65236"/>
    <w:rsid w:val="00A668EC"/>
    <w:rsid w:val="00A66A02"/>
    <w:rsid w:val="00A66CD9"/>
    <w:rsid w:val="00A672EC"/>
    <w:rsid w:val="00A677F0"/>
    <w:rsid w:val="00A67C8C"/>
    <w:rsid w:val="00A70087"/>
    <w:rsid w:val="00A708B6"/>
    <w:rsid w:val="00A7102E"/>
    <w:rsid w:val="00A71E75"/>
    <w:rsid w:val="00A72CB3"/>
    <w:rsid w:val="00A73A3F"/>
    <w:rsid w:val="00A74684"/>
    <w:rsid w:val="00A751BC"/>
    <w:rsid w:val="00A7582A"/>
    <w:rsid w:val="00A75A43"/>
    <w:rsid w:val="00A77129"/>
    <w:rsid w:val="00A771D2"/>
    <w:rsid w:val="00A77250"/>
    <w:rsid w:val="00A801FC"/>
    <w:rsid w:val="00A808D8"/>
    <w:rsid w:val="00A81EFA"/>
    <w:rsid w:val="00A8216C"/>
    <w:rsid w:val="00A82A1C"/>
    <w:rsid w:val="00A83C8B"/>
    <w:rsid w:val="00A847DA"/>
    <w:rsid w:val="00A84E89"/>
    <w:rsid w:val="00A85223"/>
    <w:rsid w:val="00A85256"/>
    <w:rsid w:val="00A85AA8"/>
    <w:rsid w:val="00A85E1C"/>
    <w:rsid w:val="00A8775D"/>
    <w:rsid w:val="00A877B9"/>
    <w:rsid w:val="00A8785F"/>
    <w:rsid w:val="00A87A6C"/>
    <w:rsid w:val="00A87A6D"/>
    <w:rsid w:val="00A87CFE"/>
    <w:rsid w:val="00A91064"/>
    <w:rsid w:val="00A9274C"/>
    <w:rsid w:val="00A92CEC"/>
    <w:rsid w:val="00A9312B"/>
    <w:rsid w:val="00A93A6C"/>
    <w:rsid w:val="00A93D89"/>
    <w:rsid w:val="00A93F38"/>
    <w:rsid w:val="00A951F9"/>
    <w:rsid w:val="00A95751"/>
    <w:rsid w:val="00A95C45"/>
    <w:rsid w:val="00A96366"/>
    <w:rsid w:val="00A96BC3"/>
    <w:rsid w:val="00A971AB"/>
    <w:rsid w:val="00AA0075"/>
    <w:rsid w:val="00AA06AA"/>
    <w:rsid w:val="00AA0810"/>
    <w:rsid w:val="00AA098A"/>
    <w:rsid w:val="00AA0FCE"/>
    <w:rsid w:val="00AA102B"/>
    <w:rsid w:val="00AA1BD9"/>
    <w:rsid w:val="00AA2AFD"/>
    <w:rsid w:val="00AA2E9A"/>
    <w:rsid w:val="00AA371E"/>
    <w:rsid w:val="00AA45C4"/>
    <w:rsid w:val="00AA5096"/>
    <w:rsid w:val="00AA5C3B"/>
    <w:rsid w:val="00AA5C43"/>
    <w:rsid w:val="00AA5CE9"/>
    <w:rsid w:val="00AA61EF"/>
    <w:rsid w:val="00AA62D1"/>
    <w:rsid w:val="00AA6B9C"/>
    <w:rsid w:val="00AA6FA8"/>
    <w:rsid w:val="00AA749A"/>
    <w:rsid w:val="00AA7D2B"/>
    <w:rsid w:val="00AB03F1"/>
    <w:rsid w:val="00AB04E0"/>
    <w:rsid w:val="00AB09CC"/>
    <w:rsid w:val="00AB0FDB"/>
    <w:rsid w:val="00AB1129"/>
    <w:rsid w:val="00AB11E4"/>
    <w:rsid w:val="00AB1295"/>
    <w:rsid w:val="00AB15F4"/>
    <w:rsid w:val="00AB2F63"/>
    <w:rsid w:val="00AB340E"/>
    <w:rsid w:val="00AB3A88"/>
    <w:rsid w:val="00AB3C7F"/>
    <w:rsid w:val="00AB42B4"/>
    <w:rsid w:val="00AB4A3F"/>
    <w:rsid w:val="00AB4CF9"/>
    <w:rsid w:val="00AB5044"/>
    <w:rsid w:val="00AB5761"/>
    <w:rsid w:val="00AB6474"/>
    <w:rsid w:val="00AB665E"/>
    <w:rsid w:val="00AB6876"/>
    <w:rsid w:val="00AB6878"/>
    <w:rsid w:val="00AB6F4B"/>
    <w:rsid w:val="00AC017D"/>
    <w:rsid w:val="00AC0CEA"/>
    <w:rsid w:val="00AC0EB9"/>
    <w:rsid w:val="00AC13CB"/>
    <w:rsid w:val="00AC1B30"/>
    <w:rsid w:val="00AC1F87"/>
    <w:rsid w:val="00AC2E9B"/>
    <w:rsid w:val="00AC35B3"/>
    <w:rsid w:val="00AC3F40"/>
    <w:rsid w:val="00AC4F9E"/>
    <w:rsid w:val="00AC4FD4"/>
    <w:rsid w:val="00AC50BB"/>
    <w:rsid w:val="00AC54C3"/>
    <w:rsid w:val="00AC6803"/>
    <w:rsid w:val="00AC68FD"/>
    <w:rsid w:val="00AC68FE"/>
    <w:rsid w:val="00AC7169"/>
    <w:rsid w:val="00AC7349"/>
    <w:rsid w:val="00AC7682"/>
    <w:rsid w:val="00AC7FC3"/>
    <w:rsid w:val="00AD02AD"/>
    <w:rsid w:val="00AD074C"/>
    <w:rsid w:val="00AD075B"/>
    <w:rsid w:val="00AD084C"/>
    <w:rsid w:val="00AD0CD9"/>
    <w:rsid w:val="00AD12C8"/>
    <w:rsid w:val="00AD154D"/>
    <w:rsid w:val="00AD19D6"/>
    <w:rsid w:val="00AD19E6"/>
    <w:rsid w:val="00AD265D"/>
    <w:rsid w:val="00AD3064"/>
    <w:rsid w:val="00AD31C9"/>
    <w:rsid w:val="00AD31D6"/>
    <w:rsid w:val="00AD3ABF"/>
    <w:rsid w:val="00AD486E"/>
    <w:rsid w:val="00AD522A"/>
    <w:rsid w:val="00AD59BF"/>
    <w:rsid w:val="00AD5AFD"/>
    <w:rsid w:val="00AD67C4"/>
    <w:rsid w:val="00AD722B"/>
    <w:rsid w:val="00AD736F"/>
    <w:rsid w:val="00AD76CA"/>
    <w:rsid w:val="00AD7D0B"/>
    <w:rsid w:val="00AD7EFC"/>
    <w:rsid w:val="00AE18A3"/>
    <w:rsid w:val="00AE1A79"/>
    <w:rsid w:val="00AE23CC"/>
    <w:rsid w:val="00AE2690"/>
    <w:rsid w:val="00AE2888"/>
    <w:rsid w:val="00AE2D1E"/>
    <w:rsid w:val="00AE30C1"/>
    <w:rsid w:val="00AE3BE3"/>
    <w:rsid w:val="00AE3C5B"/>
    <w:rsid w:val="00AE3F70"/>
    <w:rsid w:val="00AE4CC8"/>
    <w:rsid w:val="00AE50E9"/>
    <w:rsid w:val="00AE5124"/>
    <w:rsid w:val="00AE52B9"/>
    <w:rsid w:val="00AE59C1"/>
    <w:rsid w:val="00AE5A65"/>
    <w:rsid w:val="00AF08EE"/>
    <w:rsid w:val="00AF0E74"/>
    <w:rsid w:val="00AF1082"/>
    <w:rsid w:val="00AF14A0"/>
    <w:rsid w:val="00AF1754"/>
    <w:rsid w:val="00AF1F3C"/>
    <w:rsid w:val="00AF24EF"/>
    <w:rsid w:val="00AF2FB3"/>
    <w:rsid w:val="00AF411E"/>
    <w:rsid w:val="00AF4171"/>
    <w:rsid w:val="00AF47CF"/>
    <w:rsid w:val="00AF56B4"/>
    <w:rsid w:val="00AF5A75"/>
    <w:rsid w:val="00AF5DAA"/>
    <w:rsid w:val="00AF679E"/>
    <w:rsid w:val="00AF68B9"/>
    <w:rsid w:val="00AF6B01"/>
    <w:rsid w:val="00AF6C22"/>
    <w:rsid w:val="00AF6C97"/>
    <w:rsid w:val="00AF6C99"/>
    <w:rsid w:val="00AF6C9F"/>
    <w:rsid w:val="00AF6D6A"/>
    <w:rsid w:val="00AF6DC1"/>
    <w:rsid w:val="00AF712E"/>
    <w:rsid w:val="00AF72A2"/>
    <w:rsid w:val="00AF7F46"/>
    <w:rsid w:val="00B00039"/>
    <w:rsid w:val="00B003F2"/>
    <w:rsid w:val="00B01E14"/>
    <w:rsid w:val="00B022A8"/>
    <w:rsid w:val="00B023A6"/>
    <w:rsid w:val="00B027D6"/>
    <w:rsid w:val="00B02ADB"/>
    <w:rsid w:val="00B039BD"/>
    <w:rsid w:val="00B03D10"/>
    <w:rsid w:val="00B0461A"/>
    <w:rsid w:val="00B04AA0"/>
    <w:rsid w:val="00B0548D"/>
    <w:rsid w:val="00B05AE7"/>
    <w:rsid w:val="00B0636D"/>
    <w:rsid w:val="00B07391"/>
    <w:rsid w:val="00B073DB"/>
    <w:rsid w:val="00B1045D"/>
    <w:rsid w:val="00B10685"/>
    <w:rsid w:val="00B111E0"/>
    <w:rsid w:val="00B11623"/>
    <w:rsid w:val="00B12189"/>
    <w:rsid w:val="00B12BB6"/>
    <w:rsid w:val="00B130DB"/>
    <w:rsid w:val="00B134B7"/>
    <w:rsid w:val="00B13684"/>
    <w:rsid w:val="00B13FA5"/>
    <w:rsid w:val="00B14787"/>
    <w:rsid w:val="00B147FA"/>
    <w:rsid w:val="00B14FF9"/>
    <w:rsid w:val="00B15693"/>
    <w:rsid w:val="00B168B2"/>
    <w:rsid w:val="00B1699F"/>
    <w:rsid w:val="00B172AE"/>
    <w:rsid w:val="00B1757C"/>
    <w:rsid w:val="00B20216"/>
    <w:rsid w:val="00B204A7"/>
    <w:rsid w:val="00B213CC"/>
    <w:rsid w:val="00B213D0"/>
    <w:rsid w:val="00B21B61"/>
    <w:rsid w:val="00B2219D"/>
    <w:rsid w:val="00B2230E"/>
    <w:rsid w:val="00B22696"/>
    <w:rsid w:val="00B23544"/>
    <w:rsid w:val="00B240BE"/>
    <w:rsid w:val="00B24597"/>
    <w:rsid w:val="00B25111"/>
    <w:rsid w:val="00B252C0"/>
    <w:rsid w:val="00B252EA"/>
    <w:rsid w:val="00B25713"/>
    <w:rsid w:val="00B2624C"/>
    <w:rsid w:val="00B267BA"/>
    <w:rsid w:val="00B26B58"/>
    <w:rsid w:val="00B26C2A"/>
    <w:rsid w:val="00B2725F"/>
    <w:rsid w:val="00B2726D"/>
    <w:rsid w:val="00B27A48"/>
    <w:rsid w:val="00B27F7C"/>
    <w:rsid w:val="00B301BD"/>
    <w:rsid w:val="00B30FD0"/>
    <w:rsid w:val="00B31AE6"/>
    <w:rsid w:val="00B32555"/>
    <w:rsid w:val="00B32C02"/>
    <w:rsid w:val="00B33055"/>
    <w:rsid w:val="00B332CB"/>
    <w:rsid w:val="00B33737"/>
    <w:rsid w:val="00B3389E"/>
    <w:rsid w:val="00B35024"/>
    <w:rsid w:val="00B35080"/>
    <w:rsid w:val="00B365E2"/>
    <w:rsid w:val="00B367DF"/>
    <w:rsid w:val="00B36C94"/>
    <w:rsid w:val="00B36E94"/>
    <w:rsid w:val="00B37037"/>
    <w:rsid w:val="00B376EE"/>
    <w:rsid w:val="00B37961"/>
    <w:rsid w:val="00B3799E"/>
    <w:rsid w:val="00B40339"/>
    <w:rsid w:val="00B4086C"/>
    <w:rsid w:val="00B40ADC"/>
    <w:rsid w:val="00B40EFF"/>
    <w:rsid w:val="00B412B4"/>
    <w:rsid w:val="00B414F2"/>
    <w:rsid w:val="00B415C4"/>
    <w:rsid w:val="00B41859"/>
    <w:rsid w:val="00B42C9B"/>
    <w:rsid w:val="00B4343B"/>
    <w:rsid w:val="00B44472"/>
    <w:rsid w:val="00B45392"/>
    <w:rsid w:val="00B456A5"/>
    <w:rsid w:val="00B45C15"/>
    <w:rsid w:val="00B46E14"/>
    <w:rsid w:val="00B46F18"/>
    <w:rsid w:val="00B474A7"/>
    <w:rsid w:val="00B47E83"/>
    <w:rsid w:val="00B50536"/>
    <w:rsid w:val="00B50572"/>
    <w:rsid w:val="00B50B0B"/>
    <w:rsid w:val="00B51449"/>
    <w:rsid w:val="00B515F8"/>
    <w:rsid w:val="00B51B62"/>
    <w:rsid w:val="00B51E88"/>
    <w:rsid w:val="00B52AE0"/>
    <w:rsid w:val="00B536AD"/>
    <w:rsid w:val="00B539E9"/>
    <w:rsid w:val="00B53BC4"/>
    <w:rsid w:val="00B542E0"/>
    <w:rsid w:val="00B545AA"/>
    <w:rsid w:val="00B5526E"/>
    <w:rsid w:val="00B5581D"/>
    <w:rsid w:val="00B56704"/>
    <w:rsid w:val="00B567D0"/>
    <w:rsid w:val="00B56A44"/>
    <w:rsid w:val="00B6003B"/>
    <w:rsid w:val="00B60269"/>
    <w:rsid w:val="00B605EB"/>
    <w:rsid w:val="00B608D2"/>
    <w:rsid w:val="00B61A9B"/>
    <w:rsid w:val="00B61DB0"/>
    <w:rsid w:val="00B62BB0"/>
    <w:rsid w:val="00B637F1"/>
    <w:rsid w:val="00B63F86"/>
    <w:rsid w:val="00B64038"/>
    <w:rsid w:val="00B64AA3"/>
    <w:rsid w:val="00B64FC8"/>
    <w:rsid w:val="00B65045"/>
    <w:rsid w:val="00B6556A"/>
    <w:rsid w:val="00B65A8D"/>
    <w:rsid w:val="00B6624A"/>
    <w:rsid w:val="00B67547"/>
    <w:rsid w:val="00B679BB"/>
    <w:rsid w:val="00B67D60"/>
    <w:rsid w:val="00B702D1"/>
    <w:rsid w:val="00B70513"/>
    <w:rsid w:val="00B705C9"/>
    <w:rsid w:val="00B706B1"/>
    <w:rsid w:val="00B70756"/>
    <w:rsid w:val="00B70AD0"/>
    <w:rsid w:val="00B710C9"/>
    <w:rsid w:val="00B712A6"/>
    <w:rsid w:val="00B714F7"/>
    <w:rsid w:val="00B71A36"/>
    <w:rsid w:val="00B722C2"/>
    <w:rsid w:val="00B7286E"/>
    <w:rsid w:val="00B735FA"/>
    <w:rsid w:val="00B73FCB"/>
    <w:rsid w:val="00B742C4"/>
    <w:rsid w:val="00B7431D"/>
    <w:rsid w:val="00B74915"/>
    <w:rsid w:val="00B74B52"/>
    <w:rsid w:val="00B751A9"/>
    <w:rsid w:val="00B75876"/>
    <w:rsid w:val="00B77F0D"/>
    <w:rsid w:val="00B81730"/>
    <w:rsid w:val="00B81804"/>
    <w:rsid w:val="00B81AB1"/>
    <w:rsid w:val="00B81C01"/>
    <w:rsid w:val="00B81C41"/>
    <w:rsid w:val="00B82337"/>
    <w:rsid w:val="00B823A5"/>
    <w:rsid w:val="00B8302B"/>
    <w:rsid w:val="00B831CE"/>
    <w:rsid w:val="00B8400C"/>
    <w:rsid w:val="00B84027"/>
    <w:rsid w:val="00B84262"/>
    <w:rsid w:val="00B84423"/>
    <w:rsid w:val="00B84C52"/>
    <w:rsid w:val="00B84D10"/>
    <w:rsid w:val="00B84FA2"/>
    <w:rsid w:val="00B8531D"/>
    <w:rsid w:val="00B86057"/>
    <w:rsid w:val="00B86640"/>
    <w:rsid w:val="00B9007E"/>
    <w:rsid w:val="00B90605"/>
    <w:rsid w:val="00B90AC1"/>
    <w:rsid w:val="00B90BB5"/>
    <w:rsid w:val="00B916E1"/>
    <w:rsid w:val="00B929A8"/>
    <w:rsid w:val="00B92EAA"/>
    <w:rsid w:val="00B9300E"/>
    <w:rsid w:val="00B93DBD"/>
    <w:rsid w:val="00B94120"/>
    <w:rsid w:val="00B9425A"/>
    <w:rsid w:val="00B94562"/>
    <w:rsid w:val="00B94699"/>
    <w:rsid w:val="00B94ECE"/>
    <w:rsid w:val="00B95724"/>
    <w:rsid w:val="00B957F6"/>
    <w:rsid w:val="00B95847"/>
    <w:rsid w:val="00B95C36"/>
    <w:rsid w:val="00B9694C"/>
    <w:rsid w:val="00B96CEB"/>
    <w:rsid w:val="00B96D6F"/>
    <w:rsid w:val="00B9703E"/>
    <w:rsid w:val="00BA069A"/>
    <w:rsid w:val="00BA069F"/>
    <w:rsid w:val="00BA074E"/>
    <w:rsid w:val="00BA07DD"/>
    <w:rsid w:val="00BA17CA"/>
    <w:rsid w:val="00BA1AB8"/>
    <w:rsid w:val="00BA1D8A"/>
    <w:rsid w:val="00BA1E3E"/>
    <w:rsid w:val="00BA1E73"/>
    <w:rsid w:val="00BA2B62"/>
    <w:rsid w:val="00BA33DD"/>
    <w:rsid w:val="00BA35D5"/>
    <w:rsid w:val="00BA3661"/>
    <w:rsid w:val="00BA3B6A"/>
    <w:rsid w:val="00BA4D6B"/>
    <w:rsid w:val="00BA5934"/>
    <w:rsid w:val="00BA6011"/>
    <w:rsid w:val="00BA6885"/>
    <w:rsid w:val="00BA706E"/>
    <w:rsid w:val="00BA7FB5"/>
    <w:rsid w:val="00BB0177"/>
    <w:rsid w:val="00BB11E5"/>
    <w:rsid w:val="00BB20E3"/>
    <w:rsid w:val="00BB2431"/>
    <w:rsid w:val="00BB2A5D"/>
    <w:rsid w:val="00BB2BD3"/>
    <w:rsid w:val="00BB31FA"/>
    <w:rsid w:val="00BB3206"/>
    <w:rsid w:val="00BB3705"/>
    <w:rsid w:val="00BB3D69"/>
    <w:rsid w:val="00BB3F6F"/>
    <w:rsid w:val="00BB414B"/>
    <w:rsid w:val="00BB47F6"/>
    <w:rsid w:val="00BB4EE1"/>
    <w:rsid w:val="00BB529C"/>
    <w:rsid w:val="00BB5380"/>
    <w:rsid w:val="00BB565F"/>
    <w:rsid w:val="00BB566A"/>
    <w:rsid w:val="00BB56AD"/>
    <w:rsid w:val="00BB5751"/>
    <w:rsid w:val="00BB611C"/>
    <w:rsid w:val="00BB619E"/>
    <w:rsid w:val="00BB6CD7"/>
    <w:rsid w:val="00BC082F"/>
    <w:rsid w:val="00BC1424"/>
    <w:rsid w:val="00BC1952"/>
    <w:rsid w:val="00BC1EF6"/>
    <w:rsid w:val="00BC21E0"/>
    <w:rsid w:val="00BC33A6"/>
    <w:rsid w:val="00BC3599"/>
    <w:rsid w:val="00BC363E"/>
    <w:rsid w:val="00BC477C"/>
    <w:rsid w:val="00BC47A9"/>
    <w:rsid w:val="00BC539B"/>
    <w:rsid w:val="00BC5E03"/>
    <w:rsid w:val="00BC6228"/>
    <w:rsid w:val="00BC6BA2"/>
    <w:rsid w:val="00BC753F"/>
    <w:rsid w:val="00BD0062"/>
    <w:rsid w:val="00BD0168"/>
    <w:rsid w:val="00BD0203"/>
    <w:rsid w:val="00BD036A"/>
    <w:rsid w:val="00BD06FB"/>
    <w:rsid w:val="00BD0C9A"/>
    <w:rsid w:val="00BD0CCB"/>
    <w:rsid w:val="00BD0CF8"/>
    <w:rsid w:val="00BD1310"/>
    <w:rsid w:val="00BD1C4F"/>
    <w:rsid w:val="00BD2BB1"/>
    <w:rsid w:val="00BD3394"/>
    <w:rsid w:val="00BD3844"/>
    <w:rsid w:val="00BD3A3C"/>
    <w:rsid w:val="00BD3F3F"/>
    <w:rsid w:val="00BD4037"/>
    <w:rsid w:val="00BD4092"/>
    <w:rsid w:val="00BD434E"/>
    <w:rsid w:val="00BD43FF"/>
    <w:rsid w:val="00BD4E6F"/>
    <w:rsid w:val="00BD509C"/>
    <w:rsid w:val="00BD5B49"/>
    <w:rsid w:val="00BD5C52"/>
    <w:rsid w:val="00BD5D2C"/>
    <w:rsid w:val="00BD60C7"/>
    <w:rsid w:val="00BD60D9"/>
    <w:rsid w:val="00BD662C"/>
    <w:rsid w:val="00BD6C48"/>
    <w:rsid w:val="00BD78B7"/>
    <w:rsid w:val="00BD7A94"/>
    <w:rsid w:val="00BD7B60"/>
    <w:rsid w:val="00BD7C0E"/>
    <w:rsid w:val="00BD7DD9"/>
    <w:rsid w:val="00BE01D6"/>
    <w:rsid w:val="00BE0B0A"/>
    <w:rsid w:val="00BE12A9"/>
    <w:rsid w:val="00BE1824"/>
    <w:rsid w:val="00BE1AE4"/>
    <w:rsid w:val="00BE2131"/>
    <w:rsid w:val="00BE29F7"/>
    <w:rsid w:val="00BE2E77"/>
    <w:rsid w:val="00BE2FCC"/>
    <w:rsid w:val="00BE332A"/>
    <w:rsid w:val="00BE3907"/>
    <w:rsid w:val="00BE394F"/>
    <w:rsid w:val="00BE3CE7"/>
    <w:rsid w:val="00BE4A9E"/>
    <w:rsid w:val="00BE4F42"/>
    <w:rsid w:val="00BE61F4"/>
    <w:rsid w:val="00BE6E42"/>
    <w:rsid w:val="00BE6F14"/>
    <w:rsid w:val="00BE7059"/>
    <w:rsid w:val="00BE764C"/>
    <w:rsid w:val="00BE76BE"/>
    <w:rsid w:val="00BF055B"/>
    <w:rsid w:val="00BF0867"/>
    <w:rsid w:val="00BF0D51"/>
    <w:rsid w:val="00BF0DF1"/>
    <w:rsid w:val="00BF196C"/>
    <w:rsid w:val="00BF1A2A"/>
    <w:rsid w:val="00BF2266"/>
    <w:rsid w:val="00BF231E"/>
    <w:rsid w:val="00BF23ED"/>
    <w:rsid w:val="00BF2AC8"/>
    <w:rsid w:val="00BF2B97"/>
    <w:rsid w:val="00BF358D"/>
    <w:rsid w:val="00BF5263"/>
    <w:rsid w:val="00BF5949"/>
    <w:rsid w:val="00BF5BEC"/>
    <w:rsid w:val="00BF5CEC"/>
    <w:rsid w:val="00BF5F41"/>
    <w:rsid w:val="00BF5F58"/>
    <w:rsid w:val="00BF60AB"/>
    <w:rsid w:val="00BF657D"/>
    <w:rsid w:val="00BF6CD7"/>
    <w:rsid w:val="00BF6FA0"/>
    <w:rsid w:val="00BF776F"/>
    <w:rsid w:val="00C00098"/>
    <w:rsid w:val="00C00DA8"/>
    <w:rsid w:val="00C01607"/>
    <w:rsid w:val="00C03DD1"/>
    <w:rsid w:val="00C0546E"/>
    <w:rsid w:val="00C067EB"/>
    <w:rsid w:val="00C069C4"/>
    <w:rsid w:val="00C06D4C"/>
    <w:rsid w:val="00C0739E"/>
    <w:rsid w:val="00C07CD9"/>
    <w:rsid w:val="00C100A5"/>
    <w:rsid w:val="00C104B0"/>
    <w:rsid w:val="00C110EF"/>
    <w:rsid w:val="00C1146F"/>
    <w:rsid w:val="00C11838"/>
    <w:rsid w:val="00C13862"/>
    <w:rsid w:val="00C13A12"/>
    <w:rsid w:val="00C14020"/>
    <w:rsid w:val="00C14171"/>
    <w:rsid w:val="00C148E4"/>
    <w:rsid w:val="00C14B0D"/>
    <w:rsid w:val="00C14BD3"/>
    <w:rsid w:val="00C154E2"/>
    <w:rsid w:val="00C16187"/>
    <w:rsid w:val="00C162E0"/>
    <w:rsid w:val="00C16823"/>
    <w:rsid w:val="00C16B1C"/>
    <w:rsid w:val="00C17072"/>
    <w:rsid w:val="00C173A5"/>
    <w:rsid w:val="00C173FF"/>
    <w:rsid w:val="00C17D74"/>
    <w:rsid w:val="00C17DDA"/>
    <w:rsid w:val="00C205C7"/>
    <w:rsid w:val="00C21096"/>
    <w:rsid w:val="00C21134"/>
    <w:rsid w:val="00C21329"/>
    <w:rsid w:val="00C21A61"/>
    <w:rsid w:val="00C21F03"/>
    <w:rsid w:val="00C22200"/>
    <w:rsid w:val="00C23B0C"/>
    <w:rsid w:val="00C242EB"/>
    <w:rsid w:val="00C24671"/>
    <w:rsid w:val="00C24CD3"/>
    <w:rsid w:val="00C25790"/>
    <w:rsid w:val="00C25D12"/>
    <w:rsid w:val="00C2608A"/>
    <w:rsid w:val="00C26116"/>
    <w:rsid w:val="00C26BEA"/>
    <w:rsid w:val="00C26DDF"/>
    <w:rsid w:val="00C2701C"/>
    <w:rsid w:val="00C27055"/>
    <w:rsid w:val="00C30D2D"/>
    <w:rsid w:val="00C31ACB"/>
    <w:rsid w:val="00C31B80"/>
    <w:rsid w:val="00C31CB3"/>
    <w:rsid w:val="00C33034"/>
    <w:rsid w:val="00C33153"/>
    <w:rsid w:val="00C335E7"/>
    <w:rsid w:val="00C33F65"/>
    <w:rsid w:val="00C353C7"/>
    <w:rsid w:val="00C35465"/>
    <w:rsid w:val="00C35507"/>
    <w:rsid w:val="00C35975"/>
    <w:rsid w:val="00C36524"/>
    <w:rsid w:val="00C367E0"/>
    <w:rsid w:val="00C371E0"/>
    <w:rsid w:val="00C3746C"/>
    <w:rsid w:val="00C3787D"/>
    <w:rsid w:val="00C37B41"/>
    <w:rsid w:val="00C37B9C"/>
    <w:rsid w:val="00C4020B"/>
    <w:rsid w:val="00C4092C"/>
    <w:rsid w:val="00C409CF"/>
    <w:rsid w:val="00C40AE2"/>
    <w:rsid w:val="00C40DC5"/>
    <w:rsid w:val="00C41EC6"/>
    <w:rsid w:val="00C42E3B"/>
    <w:rsid w:val="00C43601"/>
    <w:rsid w:val="00C43C1B"/>
    <w:rsid w:val="00C43C8B"/>
    <w:rsid w:val="00C440FE"/>
    <w:rsid w:val="00C44570"/>
    <w:rsid w:val="00C4473A"/>
    <w:rsid w:val="00C44A83"/>
    <w:rsid w:val="00C44D0C"/>
    <w:rsid w:val="00C44F41"/>
    <w:rsid w:val="00C456AC"/>
    <w:rsid w:val="00C4599B"/>
    <w:rsid w:val="00C45A13"/>
    <w:rsid w:val="00C46992"/>
    <w:rsid w:val="00C473D5"/>
    <w:rsid w:val="00C478EF"/>
    <w:rsid w:val="00C47927"/>
    <w:rsid w:val="00C47C4E"/>
    <w:rsid w:val="00C47C8B"/>
    <w:rsid w:val="00C47D07"/>
    <w:rsid w:val="00C47D0C"/>
    <w:rsid w:val="00C47D56"/>
    <w:rsid w:val="00C5013C"/>
    <w:rsid w:val="00C50505"/>
    <w:rsid w:val="00C5065E"/>
    <w:rsid w:val="00C507A0"/>
    <w:rsid w:val="00C50D90"/>
    <w:rsid w:val="00C50FD9"/>
    <w:rsid w:val="00C5140B"/>
    <w:rsid w:val="00C51C05"/>
    <w:rsid w:val="00C51D12"/>
    <w:rsid w:val="00C51E7A"/>
    <w:rsid w:val="00C52758"/>
    <w:rsid w:val="00C52B60"/>
    <w:rsid w:val="00C52EA3"/>
    <w:rsid w:val="00C53028"/>
    <w:rsid w:val="00C5380B"/>
    <w:rsid w:val="00C5445B"/>
    <w:rsid w:val="00C54557"/>
    <w:rsid w:val="00C54574"/>
    <w:rsid w:val="00C54ABA"/>
    <w:rsid w:val="00C54ADA"/>
    <w:rsid w:val="00C54C4C"/>
    <w:rsid w:val="00C54DE4"/>
    <w:rsid w:val="00C5512D"/>
    <w:rsid w:val="00C55C83"/>
    <w:rsid w:val="00C560B4"/>
    <w:rsid w:val="00C56189"/>
    <w:rsid w:val="00C567ED"/>
    <w:rsid w:val="00C56994"/>
    <w:rsid w:val="00C56CFC"/>
    <w:rsid w:val="00C571D6"/>
    <w:rsid w:val="00C576EB"/>
    <w:rsid w:val="00C60493"/>
    <w:rsid w:val="00C604B2"/>
    <w:rsid w:val="00C60BD5"/>
    <w:rsid w:val="00C60DE1"/>
    <w:rsid w:val="00C6118D"/>
    <w:rsid w:val="00C61589"/>
    <w:rsid w:val="00C61D64"/>
    <w:rsid w:val="00C61DA1"/>
    <w:rsid w:val="00C630F6"/>
    <w:rsid w:val="00C631A8"/>
    <w:rsid w:val="00C638A7"/>
    <w:rsid w:val="00C63E46"/>
    <w:rsid w:val="00C63FC8"/>
    <w:rsid w:val="00C64566"/>
    <w:rsid w:val="00C64655"/>
    <w:rsid w:val="00C6494D"/>
    <w:rsid w:val="00C651AB"/>
    <w:rsid w:val="00C6587F"/>
    <w:rsid w:val="00C65A1A"/>
    <w:rsid w:val="00C65A8F"/>
    <w:rsid w:val="00C65E7A"/>
    <w:rsid w:val="00C666B8"/>
    <w:rsid w:val="00C669CE"/>
    <w:rsid w:val="00C66BE4"/>
    <w:rsid w:val="00C66F14"/>
    <w:rsid w:val="00C67581"/>
    <w:rsid w:val="00C6798F"/>
    <w:rsid w:val="00C67A29"/>
    <w:rsid w:val="00C70FE1"/>
    <w:rsid w:val="00C731F7"/>
    <w:rsid w:val="00C73D23"/>
    <w:rsid w:val="00C7426F"/>
    <w:rsid w:val="00C749C5"/>
    <w:rsid w:val="00C756A7"/>
    <w:rsid w:val="00C75F82"/>
    <w:rsid w:val="00C76786"/>
    <w:rsid w:val="00C7722C"/>
    <w:rsid w:val="00C777DE"/>
    <w:rsid w:val="00C778A1"/>
    <w:rsid w:val="00C77D42"/>
    <w:rsid w:val="00C80229"/>
    <w:rsid w:val="00C80845"/>
    <w:rsid w:val="00C80C7C"/>
    <w:rsid w:val="00C80FEA"/>
    <w:rsid w:val="00C81829"/>
    <w:rsid w:val="00C822B4"/>
    <w:rsid w:val="00C82529"/>
    <w:rsid w:val="00C830DD"/>
    <w:rsid w:val="00C837CA"/>
    <w:rsid w:val="00C83F04"/>
    <w:rsid w:val="00C843D1"/>
    <w:rsid w:val="00C84B7F"/>
    <w:rsid w:val="00C84F27"/>
    <w:rsid w:val="00C85368"/>
    <w:rsid w:val="00C85A55"/>
    <w:rsid w:val="00C85AB1"/>
    <w:rsid w:val="00C85B9A"/>
    <w:rsid w:val="00C87790"/>
    <w:rsid w:val="00C879B0"/>
    <w:rsid w:val="00C9084B"/>
    <w:rsid w:val="00C91072"/>
    <w:rsid w:val="00C910C6"/>
    <w:rsid w:val="00C92407"/>
    <w:rsid w:val="00C9279C"/>
    <w:rsid w:val="00C935D7"/>
    <w:rsid w:val="00C9366B"/>
    <w:rsid w:val="00C93A57"/>
    <w:rsid w:val="00C9408E"/>
    <w:rsid w:val="00C943D0"/>
    <w:rsid w:val="00C9468A"/>
    <w:rsid w:val="00C95388"/>
    <w:rsid w:val="00C95A10"/>
    <w:rsid w:val="00C95AE6"/>
    <w:rsid w:val="00C95BAC"/>
    <w:rsid w:val="00C97054"/>
    <w:rsid w:val="00C974D0"/>
    <w:rsid w:val="00CA0CD9"/>
    <w:rsid w:val="00CA1024"/>
    <w:rsid w:val="00CA15CF"/>
    <w:rsid w:val="00CA32EB"/>
    <w:rsid w:val="00CA3461"/>
    <w:rsid w:val="00CA3DA8"/>
    <w:rsid w:val="00CA452F"/>
    <w:rsid w:val="00CA48C4"/>
    <w:rsid w:val="00CA593F"/>
    <w:rsid w:val="00CA5E8A"/>
    <w:rsid w:val="00CA6C80"/>
    <w:rsid w:val="00CA7B52"/>
    <w:rsid w:val="00CA7FB9"/>
    <w:rsid w:val="00CB02AF"/>
    <w:rsid w:val="00CB0697"/>
    <w:rsid w:val="00CB09DA"/>
    <w:rsid w:val="00CB1264"/>
    <w:rsid w:val="00CB1B83"/>
    <w:rsid w:val="00CB20D5"/>
    <w:rsid w:val="00CB23DA"/>
    <w:rsid w:val="00CB2AA6"/>
    <w:rsid w:val="00CB334A"/>
    <w:rsid w:val="00CB3903"/>
    <w:rsid w:val="00CB4653"/>
    <w:rsid w:val="00CB4EA5"/>
    <w:rsid w:val="00CB5080"/>
    <w:rsid w:val="00CB5540"/>
    <w:rsid w:val="00CB59B0"/>
    <w:rsid w:val="00CB63D9"/>
    <w:rsid w:val="00CB783F"/>
    <w:rsid w:val="00CC01DA"/>
    <w:rsid w:val="00CC089E"/>
    <w:rsid w:val="00CC0C56"/>
    <w:rsid w:val="00CC29EC"/>
    <w:rsid w:val="00CC2B84"/>
    <w:rsid w:val="00CC2EBC"/>
    <w:rsid w:val="00CC42D7"/>
    <w:rsid w:val="00CC453B"/>
    <w:rsid w:val="00CC4B57"/>
    <w:rsid w:val="00CC4F87"/>
    <w:rsid w:val="00CC502B"/>
    <w:rsid w:val="00CC5115"/>
    <w:rsid w:val="00CC5604"/>
    <w:rsid w:val="00CC5C94"/>
    <w:rsid w:val="00CC7041"/>
    <w:rsid w:val="00CC748F"/>
    <w:rsid w:val="00CC74CE"/>
    <w:rsid w:val="00CC764B"/>
    <w:rsid w:val="00CD01BD"/>
    <w:rsid w:val="00CD05FF"/>
    <w:rsid w:val="00CD0A98"/>
    <w:rsid w:val="00CD1254"/>
    <w:rsid w:val="00CD163B"/>
    <w:rsid w:val="00CD1DD7"/>
    <w:rsid w:val="00CD210E"/>
    <w:rsid w:val="00CD2341"/>
    <w:rsid w:val="00CD286C"/>
    <w:rsid w:val="00CD327A"/>
    <w:rsid w:val="00CD3485"/>
    <w:rsid w:val="00CD3AEE"/>
    <w:rsid w:val="00CD3C6F"/>
    <w:rsid w:val="00CD4A86"/>
    <w:rsid w:val="00CD581C"/>
    <w:rsid w:val="00CD5CB4"/>
    <w:rsid w:val="00CD6868"/>
    <w:rsid w:val="00CD74EB"/>
    <w:rsid w:val="00CE1200"/>
    <w:rsid w:val="00CE1F12"/>
    <w:rsid w:val="00CE2341"/>
    <w:rsid w:val="00CE2574"/>
    <w:rsid w:val="00CE2988"/>
    <w:rsid w:val="00CE2DAF"/>
    <w:rsid w:val="00CE3154"/>
    <w:rsid w:val="00CE3BEC"/>
    <w:rsid w:val="00CE3C9D"/>
    <w:rsid w:val="00CE41EC"/>
    <w:rsid w:val="00CE4239"/>
    <w:rsid w:val="00CE4624"/>
    <w:rsid w:val="00CE503D"/>
    <w:rsid w:val="00CE59FD"/>
    <w:rsid w:val="00CE5BA2"/>
    <w:rsid w:val="00CE62E3"/>
    <w:rsid w:val="00CE6750"/>
    <w:rsid w:val="00CE6CBF"/>
    <w:rsid w:val="00CE6E71"/>
    <w:rsid w:val="00CE7979"/>
    <w:rsid w:val="00CF0041"/>
    <w:rsid w:val="00CF0066"/>
    <w:rsid w:val="00CF034D"/>
    <w:rsid w:val="00CF0576"/>
    <w:rsid w:val="00CF0766"/>
    <w:rsid w:val="00CF09EE"/>
    <w:rsid w:val="00CF09F0"/>
    <w:rsid w:val="00CF0C85"/>
    <w:rsid w:val="00CF101E"/>
    <w:rsid w:val="00CF1C73"/>
    <w:rsid w:val="00CF2574"/>
    <w:rsid w:val="00CF2A92"/>
    <w:rsid w:val="00CF2D3E"/>
    <w:rsid w:val="00CF2DEA"/>
    <w:rsid w:val="00CF3008"/>
    <w:rsid w:val="00CF342C"/>
    <w:rsid w:val="00CF39EF"/>
    <w:rsid w:val="00CF3BD0"/>
    <w:rsid w:val="00CF3FBA"/>
    <w:rsid w:val="00CF57C1"/>
    <w:rsid w:val="00CF5868"/>
    <w:rsid w:val="00CF5AEC"/>
    <w:rsid w:val="00CF64FA"/>
    <w:rsid w:val="00CF6DB8"/>
    <w:rsid w:val="00CF6E4C"/>
    <w:rsid w:val="00CF6F56"/>
    <w:rsid w:val="00CF70D3"/>
    <w:rsid w:val="00CF739D"/>
    <w:rsid w:val="00CF763A"/>
    <w:rsid w:val="00D001B8"/>
    <w:rsid w:val="00D001F2"/>
    <w:rsid w:val="00D005F9"/>
    <w:rsid w:val="00D00D20"/>
    <w:rsid w:val="00D00F6F"/>
    <w:rsid w:val="00D016CE"/>
    <w:rsid w:val="00D01D47"/>
    <w:rsid w:val="00D0202F"/>
    <w:rsid w:val="00D02DCA"/>
    <w:rsid w:val="00D02F7D"/>
    <w:rsid w:val="00D03253"/>
    <w:rsid w:val="00D03E90"/>
    <w:rsid w:val="00D03EE0"/>
    <w:rsid w:val="00D03EE2"/>
    <w:rsid w:val="00D04568"/>
    <w:rsid w:val="00D04763"/>
    <w:rsid w:val="00D0497C"/>
    <w:rsid w:val="00D04AED"/>
    <w:rsid w:val="00D05506"/>
    <w:rsid w:val="00D05DD0"/>
    <w:rsid w:val="00D0634F"/>
    <w:rsid w:val="00D0647E"/>
    <w:rsid w:val="00D06699"/>
    <w:rsid w:val="00D07164"/>
    <w:rsid w:val="00D0716D"/>
    <w:rsid w:val="00D0741E"/>
    <w:rsid w:val="00D07A3F"/>
    <w:rsid w:val="00D105CC"/>
    <w:rsid w:val="00D10B0F"/>
    <w:rsid w:val="00D10FF9"/>
    <w:rsid w:val="00D11339"/>
    <w:rsid w:val="00D11EE8"/>
    <w:rsid w:val="00D1235D"/>
    <w:rsid w:val="00D1316C"/>
    <w:rsid w:val="00D13835"/>
    <w:rsid w:val="00D13D7E"/>
    <w:rsid w:val="00D13EF3"/>
    <w:rsid w:val="00D15AC8"/>
    <w:rsid w:val="00D15C8C"/>
    <w:rsid w:val="00D15E99"/>
    <w:rsid w:val="00D17301"/>
    <w:rsid w:val="00D20049"/>
    <w:rsid w:val="00D200C3"/>
    <w:rsid w:val="00D20575"/>
    <w:rsid w:val="00D205C5"/>
    <w:rsid w:val="00D20996"/>
    <w:rsid w:val="00D20BC2"/>
    <w:rsid w:val="00D21024"/>
    <w:rsid w:val="00D21E17"/>
    <w:rsid w:val="00D2284C"/>
    <w:rsid w:val="00D22C76"/>
    <w:rsid w:val="00D22E92"/>
    <w:rsid w:val="00D23260"/>
    <w:rsid w:val="00D2366B"/>
    <w:rsid w:val="00D241B9"/>
    <w:rsid w:val="00D244D6"/>
    <w:rsid w:val="00D259D6"/>
    <w:rsid w:val="00D2604F"/>
    <w:rsid w:val="00D26646"/>
    <w:rsid w:val="00D268DD"/>
    <w:rsid w:val="00D300BF"/>
    <w:rsid w:val="00D303F2"/>
    <w:rsid w:val="00D305C7"/>
    <w:rsid w:val="00D30603"/>
    <w:rsid w:val="00D3143E"/>
    <w:rsid w:val="00D32EF5"/>
    <w:rsid w:val="00D336DF"/>
    <w:rsid w:val="00D34E0F"/>
    <w:rsid w:val="00D35727"/>
    <w:rsid w:val="00D35A1F"/>
    <w:rsid w:val="00D36A9D"/>
    <w:rsid w:val="00D3701D"/>
    <w:rsid w:val="00D37A70"/>
    <w:rsid w:val="00D37DE7"/>
    <w:rsid w:val="00D37EB2"/>
    <w:rsid w:val="00D4002D"/>
    <w:rsid w:val="00D4051B"/>
    <w:rsid w:val="00D408E7"/>
    <w:rsid w:val="00D410C6"/>
    <w:rsid w:val="00D4179A"/>
    <w:rsid w:val="00D4210D"/>
    <w:rsid w:val="00D429DE"/>
    <w:rsid w:val="00D42F7A"/>
    <w:rsid w:val="00D43421"/>
    <w:rsid w:val="00D4393C"/>
    <w:rsid w:val="00D43BB7"/>
    <w:rsid w:val="00D441F9"/>
    <w:rsid w:val="00D44FD3"/>
    <w:rsid w:val="00D4529B"/>
    <w:rsid w:val="00D452C2"/>
    <w:rsid w:val="00D46995"/>
    <w:rsid w:val="00D4743A"/>
    <w:rsid w:val="00D47DF0"/>
    <w:rsid w:val="00D50194"/>
    <w:rsid w:val="00D502F7"/>
    <w:rsid w:val="00D50378"/>
    <w:rsid w:val="00D50965"/>
    <w:rsid w:val="00D50A9D"/>
    <w:rsid w:val="00D51027"/>
    <w:rsid w:val="00D51079"/>
    <w:rsid w:val="00D52B22"/>
    <w:rsid w:val="00D52B4E"/>
    <w:rsid w:val="00D52E7B"/>
    <w:rsid w:val="00D5403C"/>
    <w:rsid w:val="00D54293"/>
    <w:rsid w:val="00D545FD"/>
    <w:rsid w:val="00D5514C"/>
    <w:rsid w:val="00D553C4"/>
    <w:rsid w:val="00D555CE"/>
    <w:rsid w:val="00D5629F"/>
    <w:rsid w:val="00D567E7"/>
    <w:rsid w:val="00D60C62"/>
    <w:rsid w:val="00D611C6"/>
    <w:rsid w:val="00D63CFD"/>
    <w:rsid w:val="00D63D25"/>
    <w:rsid w:val="00D64BF6"/>
    <w:rsid w:val="00D6563D"/>
    <w:rsid w:val="00D657AA"/>
    <w:rsid w:val="00D660A4"/>
    <w:rsid w:val="00D67132"/>
    <w:rsid w:val="00D706BC"/>
    <w:rsid w:val="00D708F8"/>
    <w:rsid w:val="00D70D45"/>
    <w:rsid w:val="00D70DEF"/>
    <w:rsid w:val="00D71592"/>
    <w:rsid w:val="00D71B62"/>
    <w:rsid w:val="00D7221C"/>
    <w:rsid w:val="00D732BA"/>
    <w:rsid w:val="00D74017"/>
    <w:rsid w:val="00D74163"/>
    <w:rsid w:val="00D74887"/>
    <w:rsid w:val="00D74968"/>
    <w:rsid w:val="00D74EB4"/>
    <w:rsid w:val="00D7568C"/>
    <w:rsid w:val="00D75E5E"/>
    <w:rsid w:val="00D7644B"/>
    <w:rsid w:val="00D7684D"/>
    <w:rsid w:val="00D77759"/>
    <w:rsid w:val="00D77D02"/>
    <w:rsid w:val="00D801DD"/>
    <w:rsid w:val="00D80364"/>
    <w:rsid w:val="00D80A7B"/>
    <w:rsid w:val="00D80C84"/>
    <w:rsid w:val="00D81027"/>
    <w:rsid w:val="00D815E9"/>
    <w:rsid w:val="00D8193E"/>
    <w:rsid w:val="00D81F02"/>
    <w:rsid w:val="00D83539"/>
    <w:rsid w:val="00D84197"/>
    <w:rsid w:val="00D85787"/>
    <w:rsid w:val="00D85B1C"/>
    <w:rsid w:val="00D87F71"/>
    <w:rsid w:val="00D9101F"/>
    <w:rsid w:val="00D91837"/>
    <w:rsid w:val="00D91BD4"/>
    <w:rsid w:val="00D91F28"/>
    <w:rsid w:val="00D92C9C"/>
    <w:rsid w:val="00D93139"/>
    <w:rsid w:val="00D93AE8"/>
    <w:rsid w:val="00D942A5"/>
    <w:rsid w:val="00D95B6F"/>
    <w:rsid w:val="00D95EB9"/>
    <w:rsid w:val="00D96D29"/>
    <w:rsid w:val="00D974C1"/>
    <w:rsid w:val="00D974D3"/>
    <w:rsid w:val="00D977DF"/>
    <w:rsid w:val="00D97D5C"/>
    <w:rsid w:val="00DA0006"/>
    <w:rsid w:val="00DA0216"/>
    <w:rsid w:val="00DA06C9"/>
    <w:rsid w:val="00DA2473"/>
    <w:rsid w:val="00DA2CCE"/>
    <w:rsid w:val="00DA331F"/>
    <w:rsid w:val="00DA3D31"/>
    <w:rsid w:val="00DA3DC4"/>
    <w:rsid w:val="00DA4A45"/>
    <w:rsid w:val="00DA4CFC"/>
    <w:rsid w:val="00DA5DF9"/>
    <w:rsid w:val="00DA5E20"/>
    <w:rsid w:val="00DA62C1"/>
    <w:rsid w:val="00DA6DD9"/>
    <w:rsid w:val="00DA76F8"/>
    <w:rsid w:val="00DA78FD"/>
    <w:rsid w:val="00DB007C"/>
    <w:rsid w:val="00DB01BA"/>
    <w:rsid w:val="00DB08C6"/>
    <w:rsid w:val="00DB0C06"/>
    <w:rsid w:val="00DB10A2"/>
    <w:rsid w:val="00DB145C"/>
    <w:rsid w:val="00DB1ADA"/>
    <w:rsid w:val="00DB1CD4"/>
    <w:rsid w:val="00DB24C1"/>
    <w:rsid w:val="00DB2748"/>
    <w:rsid w:val="00DB2A1E"/>
    <w:rsid w:val="00DB39D9"/>
    <w:rsid w:val="00DB4665"/>
    <w:rsid w:val="00DB5215"/>
    <w:rsid w:val="00DB548F"/>
    <w:rsid w:val="00DB5967"/>
    <w:rsid w:val="00DB5DB7"/>
    <w:rsid w:val="00DB642E"/>
    <w:rsid w:val="00DB69FC"/>
    <w:rsid w:val="00DB7918"/>
    <w:rsid w:val="00DC0033"/>
    <w:rsid w:val="00DC0E15"/>
    <w:rsid w:val="00DC1AF0"/>
    <w:rsid w:val="00DC1D20"/>
    <w:rsid w:val="00DC1F82"/>
    <w:rsid w:val="00DC24E2"/>
    <w:rsid w:val="00DC28FB"/>
    <w:rsid w:val="00DC2DB7"/>
    <w:rsid w:val="00DC3799"/>
    <w:rsid w:val="00DC44A9"/>
    <w:rsid w:val="00DC4FA5"/>
    <w:rsid w:val="00DC5D09"/>
    <w:rsid w:val="00DC6AAB"/>
    <w:rsid w:val="00DC6BD3"/>
    <w:rsid w:val="00DC6D0A"/>
    <w:rsid w:val="00DC6E51"/>
    <w:rsid w:val="00DC729B"/>
    <w:rsid w:val="00DC7547"/>
    <w:rsid w:val="00DC7728"/>
    <w:rsid w:val="00DD0324"/>
    <w:rsid w:val="00DD041B"/>
    <w:rsid w:val="00DD0A4E"/>
    <w:rsid w:val="00DD1395"/>
    <w:rsid w:val="00DD1BBD"/>
    <w:rsid w:val="00DD1D9B"/>
    <w:rsid w:val="00DD2AEE"/>
    <w:rsid w:val="00DD2D19"/>
    <w:rsid w:val="00DD3654"/>
    <w:rsid w:val="00DD4B88"/>
    <w:rsid w:val="00DD4C20"/>
    <w:rsid w:val="00DD4CF2"/>
    <w:rsid w:val="00DD4DAA"/>
    <w:rsid w:val="00DD60CF"/>
    <w:rsid w:val="00DD706F"/>
    <w:rsid w:val="00DD7A6D"/>
    <w:rsid w:val="00DD7C73"/>
    <w:rsid w:val="00DD7CF7"/>
    <w:rsid w:val="00DE07EC"/>
    <w:rsid w:val="00DE0896"/>
    <w:rsid w:val="00DE0BE4"/>
    <w:rsid w:val="00DE0C43"/>
    <w:rsid w:val="00DE1978"/>
    <w:rsid w:val="00DE1D01"/>
    <w:rsid w:val="00DE1F8C"/>
    <w:rsid w:val="00DE2CC4"/>
    <w:rsid w:val="00DE30A1"/>
    <w:rsid w:val="00DE392A"/>
    <w:rsid w:val="00DE3AF9"/>
    <w:rsid w:val="00DE4134"/>
    <w:rsid w:val="00DE4480"/>
    <w:rsid w:val="00DE4AEE"/>
    <w:rsid w:val="00DE4FF0"/>
    <w:rsid w:val="00DE5032"/>
    <w:rsid w:val="00DE51C6"/>
    <w:rsid w:val="00DE5E47"/>
    <w:rsid w:val="00DE6EBB"/>
    <w:rsid w:val="00DE70E1"/>
    <w:rsid w:val="00DE712B"/>
    <w:rsid w:val="00DE715E"/>
    <w:rsid w:val="00DE7C93"/>
    <w:rsid w:val="00DE7FB4"/>
    <w:rsid w:val="00DF029B"/>
    <w:rsid w:val="00DF08D5"/>
    <w:rsid w:val="00DF0C2E"/>
    <w:rsid w:val="00DF1A1E"/>
    <w:rsid w:val="00DF1C54"/>
    <w:rsid w:val="00DF2AD8"/>
    <w:rsid w:val="00DF2C39"/>
    <w:rsid w:val="00DF2E0A"/>
    <w:rsid w:val="00DF2E41"/>
    <w:rsid w:val="00DF3288"/>
    <w:rsid w:val="00DF3869"/>
    <w:rsid w:val="00DF475C"/>
    <w:rsid w:val="00DF598B"/>
    <w:rsid w:val="00DF5D63"/>
    <w:rsid w:val="00DF667B"/>
    <w:rsid w:val="00DF71A3"/>
    <w:rsid w:val="00DF7442"/>
    <w:rsid w:val="00DF7674"/>
    <w:rsid w:val="00DF786A"/>
    <w:rsid w:val="00DF7A40"/>
    <w:rsid w:val="00E0020E"/>
    <w:rsid w:val="00E00634"/>
    <w:rsid w:val="00E00657"/>
    <w:rsid w:val="00E00A8E"/>
    <w:rsid w:val="00E00BC0"/>
    <w:rsid w:val="00E0149D"/>
    <w:rsid w:val="00E0191E"/>
    <w:rsid w:val="00E01AD1"/>
    <w:rsid w:val="00E02170"/>
    <w:rsid w:val="00E02308"/>
    <w:rsid w:val="00E0237C"/>
    <w:rsid w:val="00E02395"/>
    <w:rsid w:val="00E0310A"/>
    <w:rsid w:val="00E03C37"/>
    <w:rsid w:val="00E03C84"/>
    <w:rsid w:val="00E04B19"/>
    <w:rsid w:val="00E04BD5"/>
    <w:rsid w:val="00E062A6"/>
    <w:rsid w:val="00E0658B"/>
    <w:rsid w:val="00E07C42"/>
    <w:rsid w:val="00E100E6"/>
    <w:rsid w:val="00E102C4"/>
    <w:rsid w:val="00E1094C"/>
    <w:rsid w:val="00E10C45"/>
    <w:rsid w:val="00E11619"/>
    <w:rsid w:val="00E119C3"/>
    <w:rsid w:val="00E11AC3"/>
    <w:rsid w:val="00E11D78"/>
    <w:rsid w:val="00E11FFF"/>
    <w:rsid w:val="00E12324"/>
    <w:rsid w:val="00E125D6"/>
    <w:rsid w:val="00E12A0B"/>
    <w:rsid w:val="00E12AF6"/>
    <w:rsid w:val="00E12E16"/>
    <w:rsid w:val="00E1358C"/>
    <w:rsid w:val="00E135C6"/>
    <w:rsid w:val="00E13F01"/>
    <w:rsid w:val="00E14FD1"/>
    <w:rsid w:val="00E151FC"/>
    <w:rsid w:val="00E167FD"/>
    <w:rsid w:val="00E17B6C"/>
    <w:rsid w:val="00E17E12"/>
    <w:rsid w:val="00E207D3"/>
    <w:rsid w:val="00E20C39"/>
    <w:rsid w:val="00E20DBA"/>
    <w:rsid w:val="00E20EDF"/>
    <w:rsid w:val="00E21191"/>
    <w:rsid w:val="00E211D2"/>
    <w:rsid w:val="00E21E41"/>
    <w:rsid w:val="00E227E6"/>
    <w:rsid w:val="00E24097"/>
    <w:rsid w:val="00E2444D"/>
    <w:rsid w:val="00E24D58"/>
    <w:rsid w:val="00E256C6"/>
    <w:rsid w:val="00E257E8"/>
    <w:rsid w:val="00E259D0"/>
    <w:rsid w:val="00E25DC1"/>
    <w:rsid w:val="00E25DFA"/>
    <w:rsid w:val="00E2623C"/>
    <w:rsid w:val="00E26312"/>
    <w:rsid w:val="00E26505"/>
    <w:rsid w:val="00E2687D"/>
    <w:rsid w:val="00E26B7C"/>
    <w:rsid w:val="00E2746B"/>
    <w:rsid w:val="00E30713"/>
    <w:rsid w:val="00E30D9F"/>
    <w:rsid w:val="00E310BE"/>
    <w:rsid w:val="00E312C6"/>
    <w:rsid w:val="00E316BE"/>
    <w:rsid w:val="00E316DB"/>
    <w:rsid w:val="00E31C09"/>
    <w:rsid w:val="00E31EC0"/>
    <w:rsid w:val="00E324CC"/>
    <w:rsid w:val="00E32856"/>
    <w:rsid w:val="00E32DEE"/>
    <w:rsid w:val="00E331EB"/>
    <w:rsid w:val="00E3329B"/>
    <w:rsid w:val="00E33741"/>
    <w:rsid w:val="00E3445A"/>
    <w:rsid w:val="00E34575"/>
    <w:rsid w:val="00E34768"/>
    <w:rsid w:val="00E34BD2"/>
    <w:rsid w:val="00E34C65"/>
    <w:rsid w:val="00E34E93"/>
    <w:rsid w:val="00E3565A"/>
    <w:rsid w:val="00E3588C"/>
    <w:rsid w:val="00E36D9C"/>
    <w:rsid w:val="00E37E9F"/>
    <w:rsid w:val="00E37ED0"/>
    <w:rsid w:val="00E41947"/>
    <w:rsid w:val="00E41B62"/>
    <w:rsid w:val="00E41C5B"/>
    <w:rsid w:val="00E42457"/>
    <w:rsid w:val="00E426BC"/>
    <w:rsid w:val="00E433AF"/>
    <w:rsid w:val="00E43F77"/>
    <w:rsid w:val="00E44090"/>
    <w:rsid w:val="00E44D56"/>
    <w:rsid w:val="00E45289"/>
    <w:rsid w:val="00E45746"/>
    <w:rsid w:val="00E45C34"/>
    <w:rsid w:val="00E46052"/>
    <w:rsid w:val="00E4631A"/>
    <w:rsid w:val="00E4641C"/>
    <w:rsid w:val="00E4692F"/>
    <w:rsid w:val="00E4702F"/>
    <w:rsid w:val="00E4781F"/>
    <w:rsid w:val="00E47E6D"/>
    <w:rsid w:val="00E50633"/>
    <w:rsid w:val="00E50A2A"/>
    <w:rsid w:val="00E51DAB"/>
    <w:rsid w:val="00E52375"/>
    <w:rsid w:val="00E524CB"/>
    <w:rsid w:val="00E534BE"/>
    <w:rsid w:val="00E53D03"/>
    <w:rsid w:val="00E549A2"/>
    <w:rsid w:val="00E54D0F"/>
    <w:rsid w:val="00E54E10"/>
    <w:rsid w:val="00E552B2"/>
    <w:rsid w:val="00E554D5"/>
    <w:rsid w:val="00E5578B"/>
    <w:rsid w:val="00E5586A"/>
    <w:rsid w:val="00E55E85"/>
    <w:rsid w:val="00E564A0"/>
    <w:rsid w:val="00E564C9"/>
    <w:rsid w:val="00E56AC5"/>
    <w:rsid w:val="00E56CD2"/>
    <w:rsid w:val="00E56DC2"/>
    <w:rsid w:val="00E60144"/>
    <w:rsid w:val="00E60705"/>
    <w:rsid w:val="00E60879"/>
    <w:rsid w:val="00E61603"/>
    <w:rsid w:val="00E618B2"/>
    <w:rsid w:val="00E62083"/>
    <w:rsid w:val="00E6210A"/>
    <w:rsid w:val="00E62C93"/>
    <w:rsid w:val="00E636AE"/>
    <w:rsid w:val="00E63992"/>
    <w:rsid w:val="00E63F92"/>
    <w:rsid w:val="00E64CC0"/>
    <w:rsid w:val="00E64D7A"/>
    <w:rsid w:val="00E64F94"/>
    <w:rsid w:val="00E657B9"/>
    <w:rsid w:val="00E6598F"/>
    <w:rsid w:val="00E65B7E"/>
    <w:rsid w:val="00E65D7F"/>
    <w:rsid w:val="00E65DAD"/>
    <w:rsid w:val="00E6691B"/>
    <w:rsid w:val="00E676CC"/>
    <w:rsid w:val="00E679A1"/>
    <w:rsid w:val="00E67A1B"/>
    <w:rsid w:val="00E710B8"/>
    <w:rsid w:val="00E724FC"/>
    <w:rsid w:val="00E729D6"/>
    <w:rsid w:val="00E7347E"/>
    <w:rsid w:val="00E736EA"/>
    <w:rsid w:val="00E739C6"/>
    <w:rsid w:val="00E7412A"/>
    <w:rsid w:val="00E745C5"/>
    <w:rsid w:val="00E747D7"/>
    <w:rsid w:val="00E74EA4"/>
    <w:rsid w:val="00E74FDA"/>
    <w:rsid w:val="00E75FE2"/>
    <w:rsid w:val="00E760B2"/>
    <w:rsid w:val="00E76215"/>
    <w:rsid w:val="00E7710D"/>
    <w:rsid w:val="00E77668"/>
    <w:rsid w:val="00E77715"/>
    <w:rsid w:val="00E803E4"/>
    <w:rsid w:val="00E80426"/>
    <w:rsid w:val="00E80A73"/>
    <w:rsid w:val="00E80C2A"/>
    <w:rsid w:val="00E8117A"/>
    <w:rsid w:val="00E812AE"/>
    <w:rsid w:val="00E81C17"/>
    <w:rsid w:val="00E81E2F"/>
    <w:rsid w:val="00E820BA"/>
    <w:rsid w:val="00E84151"/>
    <w:rsid w:val="00E843BA"/>
    <w:rsid w:val="00E845D9"/>
    <w:rsid w:val="00E84761"/>
    <w:rsid w:val="00E84965"/>
    <w:rsid w:val="00E858E2"/>
    <w:rsid w:val="00E865F2"/>
    <w:rsid w:val="00E86710"/>
    <w:rsid w:val="00E87B9F"/>
    <w:rsid w:val="00E87E49"/>
    <w:rsid w:val="00E90102"/>
    <w:rsid w:val="00E9170C"/>
    <w:rsid w:val="00E91CC7"/>
    <w:rsid w:val="00E927A8"/>
    <w:rsid w:val="00E92F10"/>
    <w:rsid w:val="00E93365"/>
    <w:rsid w:val="00E939B7"/>
    <w:rsid w:val="00E93EE8"/>
    <w:rsid w:val="00E94308"/>
    <w:rsid w:val="00E9434F"/>
    <w:rsid w:val="00E946F4"/>
    <w:rsid w:val="00E94947"/>
    <w:rsid w:val="00E94C05"/>
    <w:rsid w:val="00E9504D"/>
    <w:rsid w:val="00E95630"/>
    <w:rsid w:val="00E95734"/>
    <w:rsid w:val="00E959CB"/>
    <w:rsid w:val="00E95C48"/>
    <w:rsid w:val="00E960CC"/>
    <w:rsid w:val="00E97D2A"/>
    <w:rsid w:val="00EA0435"/>
    <w:rsid w:val="00EA23EA"/>
    <w:rsid w:val="00EA25A9"/>
    <w:rsid w:val="00EA360D"/>
    <w:rsid w:val="00EA3D84"/>
    <w:rsid w:val="00EA41FA"/>
    <w:rsid w:val="00EA43BF"/>
    <w:rsid w:val="00EA4669"/>
    <w:rsid w:val="00EA4F06"/>
    <w:rsid w:val="00EA5682"/>
    <w:rsid w:val="00EA56AB"/>
    <w:rsid w:val="00EA5CA0"/>
    <w:rsid w:val="00EA5E87"/>
    <w:rsid w:val="00EA665B"/>
    <w:rsid w:val="00EA74E7"/>
    <w:rsid w:val="00EA7A97"/>
    <w:rsid w:val="00EA7B86"/>
    <w:rsid w:val="00EA7EA9"/>
    <w:rsid w:val="00EB0D1D"/>
    <w:rsid w:val="00EB1270"/>
    <w:rsid w:val="00EB15F1"/>
    <w:rsid w:val="00EB2497"/>
    <w:rsid w:val="00EB3083"/>
    <w:rsid w:val="00EB358E"/>
    <w:rsid w:val="00EB3E04"/>
    <w:rsid w:val="00EB4C7C"/>
    <w:rsid w:val="00EB6E23"/>
    <w:rsid w:val="00EB74F1"/>
    <w:rsid w:val="00EB7F9C"/>
    <w:rsid w:val="00EC04B8"/>
    <w:rsid w:val="00EC0F19"/>
    <w:rsid w:val="00EC0F6D"/>
    <w:rsid w:val="00EC1968"/>
    <w:rsid w:val="00EC19B2"/>
    <w:rsid w:val="00EC2826"/>
    <w:rsid w:val="00EC2AD4"/>
    <w:rsid w:val="00EC2B3E"/>
    <w:rsid w:val="00EC3175"/>
    <w:rsid w:val="00EC3328"/>
    <w:rsid w:val="00EC355D"/>
    <w:rsid w:val="00EC5144"/>
    <w:rsid w:val="00EC5873"/>
    <w:rsid w:val="00EC6051"/>
    <w:rsid w:val="00EC7075"/>
    <w:rsid w:val="00EC7526"/>
    <w:rsid w:val="00EC788B"/>
    <w:rsid w:val="00EC7B55"/>
    <w:rsid w:val="00EC7C2B"/>
    <w:rsid w:val="00EC7F55"/>
    <w:rsid w:val="00ED0768"/>
    <w:rsid w:val="00ED0B71"/>
    <w:rsid w:val="00ED0F1D"/>
    <w:rsid w:val="00ED0F7A"/>
    <w:rsid w:val="00ED0FEE"/>
    <w:rsid w:val="00ED138A"/>
    <w:rsid w:val="00ED1C35"/>
    <w:rsid w:val="00ED2B00"/>
    <w:rsid w:val="00ED3404"/>
    <w:rsid w:val="00ED3F58"/>
    <w:rsid w:val="00ED4550"/>
    <w:rsid w:val="00ED4C36"/>
    <w:rsid w:val="00ED6AA9"/>
    <w:rsid w:val="00ED6B76"/>
    <w:rsid w:val="00ED6D8A"/>
    <w:rsid w:val="00ED74FE"/>
    <w:rsid w:val="00ED76CE"/>
    <w:rsid w:val="00ED7C92"/>
    <w:rsid w:val="00EE0AC6"/>
    <w:rsid w:val="00EE0FDE"/>
    <w:rsid w:val="00EE10AE"/>
    <w:rsid w:val="00EE1144"/>
    <w:rsid w:val="00EE1E71"/>
    <w:rsid w:val="00EE1F50"/>
    <w:rsid w:val="00EE1FF3"/>
    <w:rsid w:val="00EE2BF8"/>
    <w:rsid w:val="00EE2D21"/>
    <w:rsid w:val="00EE3A17"/>
    <w:rsid w:val="00EE3E1A"/>
    <w:rsid w:val="00EE4353"/>
    <w:rsid w:val="00EE4942"/>
    <w:rsid w:val="00EE4EE8"/>
    <w:rsid w:val="00EE4F01"/>
    <w:rsid w:val="00EE5994"/>
    <w:rsid w:val="00EE59DB"/>
    <w:rsid w:val="00EE59F5"/>
    <w:rsid w:val="00EE6776"/>
    <w:rsid w:val="00EE6F15"/>
    <w:rsid w:val="00EE7556"/>
    <w:rsid w:val="00EE7817"/>
    <w:rsid w:val="00EE79B7"/>
    <w:rsid w:val="00EE7B3A"/>
    <w:rsid w:val="00EF0202"/>
    <w:rsid w:val="00EF0541"/>
    <w:rsid w:val="00EF078F"/>
    <w:rsid w:val="00EF0896"/>
    <w:rsid w:val="00EF0BC2"/>
    <w:rsid w:val="00EF13AD"/>
    <w:rsid w:val="00EF25F2"/>
    <w:rsid w:val="00EF2664"/>
    <w:rsid w:val="00EF3B10"/>
    <w:rsid w:val="00EF4F07"/>
    <w:rsid w:val="00EF5107"/>
    <w:rsid w:val="00EF572E"/>
    <w:rsid w:val="00EF5BB1"/>
    <w:rsid w:val="00EF6312"/>
    <w:rsid w:val="00EF6409"/>
    <w:rsid w:val="00EF6A61"/>
    <w:rsid w:val="00EF6ED8"/>
    <w:rsid w:val="00EF6F15"/>
    <w:rsid w:val="00EF79FF"/>
    <w:rsid w:val="00EF7ACD"/>
    <w:rsid w:val="00F000F2"/>
    <w:rsid w:val="00F00A1E"/>
    <w:rsid w:val="00F00C3A"/>
    <w:rsid w:val="00F00E09"/>
    <w:rsid w:val="00F01271"/>
    <w:rsid w:val="00F012B1"/>
    <w:rsid w:val="00F01334"/>
    <w:rsid w:val="00F027BC"/>
    <w:rsid w:val="00F027C8"/>
    <w:rsid w:val="00F02B07"/>
    <w:rsid w:val="00F0306B"/>
    <w:rsid w:val="00F034D9"/>
    <w:rsid w:val="00F03F3D"/>
    <w:rsid w:val="00F04615"/>
    <w:rsid w:val="00F04D56"/>
    <w:rsid w:val="00F05051"/>
    <w:rsid w:val="00F0588A"/>
    <w:rsid w:val="00F06D27"/>
    <w:rsid w:val="00F100CC"/>
    <w:rsid w:val="00F10E67"/>
    <w:rsid w:val="00F10EDA"/>
    <w:rsid w:val="00F10FC6"/>
    <w:rsid w:val="00F1109C"/>
    <w:rsid w:val="00F113CB"/>
    <w:rsid w:val="00F11556"/>
    <w:rsid w:val="00F11B3D"/>
    <w:rsid w:val="00F11E6E"/>
    <w:rsid w:val="00F1281C"/>
    <w:rsid w:val="00F1284C"/>
    <w:rsid w:val="00F128B0"/>
    <w:rsid w:val="00F12BC7"/>
    <w:rsid w:val="00F13FCD"/>
    <w:rsid w:val="00F14205"/>
    <w:rsid w:val="00F14EE3"/>
    <w:rsid w:val="00F15325"/>
    <w:rsid w:val="00F1566C"/>
    <w:rsid w:val="00F16C7C"/>
    <w:rsid w:val="00F17F95"/>
    <w:rsid w:val="00F20033"/>
    <w:rsid w:val="00F201F9"/>
    <w:rsid w:val="00F204B2"/>
    <w:rsid w:val="00F206CC"/>
    <w:rsid w:val="00F22620"/>
    <w:rsid w:val="00F226E4"/>
    <w:rsid w:val="00F22EE3"/>
    <w:rsid w:val="00F2387E"/>
    <w:rsid w:val="00F23CFE"/>
    <w:rsid w:val="00F23DC8"/>
    <w:rsid w:val="00F24704"/>
    <w:rsid w:val="00F249DD"/>
    <w:rsid w:val="00F24E8C"/>
    <w:rsid w:val="00F25B10"/>
    <w:rsid w:val="00F26775"/>
    <w:rsid w:val="00F267B0"/>
    <w:rsid w:val="00F26A51"/>
    <w:rsid w:val="00F26C87"/>
    <w:rsid w:val="00F26D0C"/>
    <w:rsid w:val="00F272DE"/>
    <w:rsid w:val="00F27EEC"/>
    <w:rsid w:val="00F305DE"/>
    <w:rsid w:val="00F306D2"/>
    <w:rsid w:val="00F30B20"/>
    <w:rsid w:val="00F30F55"/>
    <w:rsid w:val="00F30F69"/>
    <w:rsid w:val="00F317C9"/>
    <w:rsid w:val="00F31874"/>
    <w:rsid w:val="00F31BA6"/>
    <w:rsid w:val="00F33065"/>
    <w:rsid w:val="00F33CE0"/>
    <w:rsid w:val="00F33D80"/>
    <w:rsid w:val="00F34032"/>
    <w:rsid w:val="00F342CB"/>
    <w:rsid w:val="00F342E5"/>
    <w:rsid w:val="00F345FB"/>
    <w:rsid w:val="00F35A29"/>
    <w:rsid w:val="00F35C68"/>
    <w:rsid w:val="00F35F74"/>
    <w:rsid w:val="00F36367"/>
    <w:rsid w:val="00F3678B"/>
    <w:rsid w:val="00F416CE"/>
    <w:rsid w:val="00F4179D"/>
    <w:rsid w:val="00F41801"/>
    <w:rsid w:val="00F41E5D"/>
    <w:rsid w:val="00F435C4"/>
    <w:rsid w:val="00F43CF8"/>
    <w:rsid w:val="00F44A31"/>
    <w:rsid w:val="00F45882"/>
    <w:rsid w:val="00F45C3E"/>
    <w:rsid w:val="00F46942"/>
    <w:rsid w:val="00F46D5B"/>
    <w:rsid w:val="00F47526"/>
    <w:rsid w:val="00F47B94"/>
    <w:rsid w:val="00F50178"/>
    <w:rsid w:val="00F51585"/>
    <w:rsid w:val="00F5161E"/>
    <w:rsid w:val="00F51AD9"/>
    <w:rsid w:val="00F51D10"/>
    <w:rsid w:val="00F51E26"/>
    <w:rsid w:val="00F526A2"/>
    <w:rsid w:val="00F52F46"/>
    <w:rsid w:val="00F52FE1"/>
    <w:rsid w:val="00F538A6"/>
    <w:rsid w:val="00F53EFA"/>
    <w:rsid w:val="00F5493F"/>
    <w:rsid w:val="00F54D1D"/>
    <w:rsid w:val="00F553BE"/>
    <w:rsid w:val="00F554E8"/>
    <w:rsid w:val="00F555B2"/>
    <w:rsid w:val="00F55F2E"/>
    <w:rsid w:val="00F561D6"/>
    <w:rsid w:val="00F56770"/>
    <w:rsid w:val="00F568D1"/>
    <w:rsid w:val="00F569AF"/>
    <w:rsid w:val="00F56A8A"/>
    <w:rsid w:val="00F57120"/>
    <w:rsid w:val="00F575E4"/>
    <w:rsid w:val="00F6023C"/>
    <w:rsid w:val="00F6089E"/>
    <w:rsid w:val="00F60952"/>
    <w:rsid w:val="00F61261"/>
    <w:rsid w:val="00F6127B"/>
    <w:rsid w:val="00F61AEB"/>
    <w:rsid w:val="00F62094"/>
    <w:rsid w:val="00F63607"/>
    <w:rsid w:val="00F638DF"/>
    <w:rsid w:val="00F63C7B"/>
    <w:rsid w:val="00F64084"/>
    <w:rsid w:val="00F64145"/>
    <w:rsid w:val="00F64290"/>
    <w:rsid w:val="00F64502"/>
    <w:rsid w:val="00F64AB7"/>
    <w:rsid w:val="00F64BFB"/>
    <w:rsid w:val="00F65053"/>
    <w:rsid w:val="00F653CE"/>
    <w:rsid w:val="00F65AB6"/>
    <w:rsid w:val="00F66068"/>
    <w:rsid w:val="00F6637D"/>
    <w:rsid w:val="00F66BF6"/>
    <w:rsid w:val="00F670B1"/>
    <w:rsid w:val="00F67418"/>
    <w:rsid w:val="00F67840"/>
    <w:rsid w:val="00F67B22"/>
    <w:rsid w:val="00F67E89"/>
    <w:rsid w:val="00F70F5D"/>
    <w:rsid w:val="00F71382"/>
    <w:rsid w:val="00F71BE2"/>
    <w:rsid w:val="00F71CA0"/>
    <w:rsid w:val="00F71E12"/>
    <w:rsid w:val="00F721DB"/>
    <w:rsid w:val="00F72576"/>
    <w:rsid w:val="00F72793"/>
    <w:rsid w:val="00F733A2"/>
    <w:rsid w:val="00F733AD"/>
    <w:rsid w:val="00F733D8"/>
    <w:rsid w:val="00F735CE"/>
    <w:rsid w:val="00F740E6"/>
    <w:rsid w:val="00F74CD1"/>
    <w:rsid w:val="00F752A6"/>
    <w:rsid w:val="00F752C1"/>
    <w:rsid w:val="00F75751"/>
    <w:rsid w:val="00F7582C"/>
    <w:rsid w:val="00F76025"/>
    <w:rsid w:val="00F7659D"/>
    <w:rsid w:val="00F7706E"/>
    <w:rsid w:val="00F7777E"/>
    <w:rsid w:val="00F77FCD"/>
    <w:rsid w:val="00F80252"/>
    <w:rsid w:val="00F803A3"/>
    <w:rsid w:val="00F80CE9"/>
    <w:rsid w:val="00F8124E"/>
    <w:rsid w:val="00F81A57"/>
    <w:rsid w:val="00F823EA"/>
    <w:rsid w:val="00F82494"/>
    <w:rsid w:val="00F82B25"/>
    <w:rsid w:val="00F82BFA"/>
    <w:rsid w:val="00F83019"/>
    <w:rsid w:val="00F831FC"/>
    <w:rsid w:val="00F83296"/>
    <w:rsid w:val="00F83318"/>
    <w:rsid w:val="00F836B8"/>
    <w:rsid w:val="00F83C82"/>
    <w:rsid w:val="00F84051"/>
    <w:rsid w:val="00F8433B"/>
    <w:rsid w:val="00F848B3"/>
    <w:rsid w:val="00F84B93"/>
    <w:rsid w:val="00F85445"/>
    <w:rsid w:val="00F854D6"/>
    <w:rsid w:val="00F86A0B"/>
    <w:rsid w:val="00F87662"/>
    <w:rsid w:val="00F87A49"/>
    <w:rsid w:val="00F87E46"/>
    <w:rsid w:val="00F90754"/>
    <w:rsid w:val="00F91014"/>
    <w:rsid w:val="00F919E8"/>
    <w:rsid w:val="00F91B5D"/>
    <w:rsid w:val="00F91BB3"/>
    <w:rsid w:val="00F9215F"/>
    <w:rsid w:val="00F92193"/>
    <w:rsid w:val="00F921F2"/>
    <w:rsid w:val="00F92A35"/>
    <w:rsid w:val="00F92DC2"/>
    <w:rsid w:val="00F92EF5"/>
    <w:rsid w:val="00F9348E"/>
    <w:rsid w:val="00F93885"/>
    <w:rsid w:val="00F939DC"/>
    <w:rsid w:val="00F94243"/>
    <w:rsid w:val="00F94873"/>
    <w:rsid w:val="00F95136"/>
    <w:rsid w:val="00F9581D"/>
    <w:rsid w:val="00F958DA"/>
    <w:rsid w:val="00F95BD3"/>
    <w:rsid w:val="00F95EE7"/>
    <w:rsid w:val="00F96067"/>
    <w:rsid w:val="00F96DDE"/>
    <w:rsid w:val="00F96F5B"/>
    <w:rsid w:val="00F97539"/>
    <w:rsid w:val="00F978F9"/>
    <w:rsid w:val="00F97F9C"/>
    <w:rsid w:val="00FA0AFE"/>
    <w:rsid w:val="00FA0B55"/>
    <w:rsid w:val="00FA0E2A"/>
    <w:rsid w:val="00FA11D4"/>
    <w:rsid w:val="00FA1332"/>
    <w:rsid w:val="00FA2F5E"/>
    <w:rsid w:val="00FA2F9D"/>
    <w:rsid w:val="00FA3BF6"/>
    <w:rsid w:val="00FA3FC7"/>
    <w:rsid w:val="00FA440B"/>
    <w:rsid w:val="00FA45A5"/>
    <w:rsid w:val="00FA4BA1"/>
    <w:rsid w:val="00FA502C"/>
    <w:rsid w:val="00FA57AE"/>
    <w:rsid w:val="00FA5A99"/>
    <w:rsid w:val="00FA5B04"/>
    <w:rsid w:val="00FA6EF8"/>
    <w:rsid w:val="00FA70DA"/>
    <w:rsid w:val="00FA7695"/>
    <w:rsid w:val="00FA7A53"/>
    <w:rsid w:val="00FA7AC1"/>
    <w:rsid w:val="00FA7F92"/>
    <w:rsid w:val="00FB06A1"/>
    <w:rsid w:val="00FB1D37"/>
    <w:rsid w:val="00FB23E2"/>
    <w:rsid w:val="00FB2B22"/>
    <w:rsid w:val="00FB3061"/>
    <w:rsid w:val="00FB368D"/>
    <w:rsid w:val="00FB3D5D"/>
    <w:rsid w:val="00FB4460"/>
    <w:rsid w:val="00FB44E3"/>
    <w:rsid w:val="00FB4C20"/>
    <w:rsid w:val="00FB54C2"/>
    <w:rsid w:val="00FB569C"/>
    <w:rsid w:val="00FB5949"/>
    <w:rsid w:val="00FB5D9B"/>
    <w:rsid w:val="00FB5E4F"/>
    <w:rsid w:val="00FB6131"/>
    <w:rsid w:val="00FB6D52"/>
    <w:rsid w:val="00FB6F0E"/>
    <w:rsid w:val="00FB782F"/>
    <w:rsid w:val="00FB7CD8"/>
    <w:rsid w:val="00FC00C5"/>
    <w:rsid w:val="00FC0A29"/>
    <w:rsid w:val="00FC0D30"/>
    <w:rsid w:val="00FC13E1"/>
    <w:rsid w:val="00FC1988"/>
    <w:rsid w:val="00FC1ECA"/>
    <w:rsid w:val="00FC2985"/>
    <w:rsid w:val="00FC2DB8"/>
    <w:rsid w:val="00FC30D3"/>
    <w:rsid w:val="00FC3539"/>
    <w:rsid w:val="00FC37B0"/>
    <w:rsid w:val="00FC38C6"/>
    <w:rsid w:val="00FC3B82"/>
    <w:rsid w:val="00FC4018"/>
    <w:rsid w:val="00FC402E"/>
    <w:rsid w:val="00FC51DB"/>
    <w:rsid w:val="00FC5DC2"/>
    <w:rsid w:val="00FC627F"/>
    <w:rsid w:val="00FC66A2"/>
    <w:rsid w:val="00FC6E11"/>
    <w:rsid w:val="00FC717F"/>
    <w:rsid w:val="00FC72F0"/>
    <w:rsid w:val="00FC739D"/>
    <w:rsid w:val="00FC77F9"/>
    <w:rsid w:val="00FC7A65"/>
    <w:rsid w:val="00FC7EAA"/>
    <w:rsid w:val="00FD018A"/>
    <w:rsid w:val="00FD04C7"/>
    <w:rsid w:val="00FD0ACA"/>
    <w:rsid w:val="00FD137C"/>
    <w:rsid w:val="00FD1C12"/>
    <w:rsid w:val="00FD1CD3"/>
    <w:rsid w:val="00FD206C"/>
    <w:rsid w:val="00FD258A"/>
    <w:rsid w:val="00FD33C5"/>
    <w:rsid w:val="00FD34D2"/>
    <w:rsid w:val="00FD373F"/>
    <w:rsid w:val="00FD4140"/>
    <w:rsid w:val="00FD4677"/>
    <w:rsid w:val="00FD4951"/>
    <w:rsid w:val="00FD4982"/>
    <w:rsid w:val="00FD502C"/>
    <w:rsid w:val="00FD52CC"/>
    <w:rsid w:val="00FD596E"/>
    <w:rsid w:val="00FD5D86"/>
    <w:rsid w:val="00FD5E5F"/>
    <w:rsid w:val="00FD5F0A"/>
    <w:rsid w:val="00FD6285"/>
    <w:rsid w:val="00FD649C"/>
    <w:rsid w:val="00FD7787"/>
    <w:rsid w:val="00FD7CE6"/>
    <w:rsid w:val="00FD7FA2"/>
    <w:rsid w:val="00FE0DD9"/>
    <w:rsid w:val="00FE13C5"/>
    <w:rsid w:val="00FE25CB"/>
    <w:rsid w:val="00FE26EB"/>
    <w:rsid w:val="00FE2B62"/>
    <w:rsid w:val="00FE2C0C"/>
    <w:rsid w:val="00FE2F09"/>
    <w:rsid w:val="00FE4193"/>
    <w:rsid w:val="00FE4426"/>
    <w:rsid w:val="00FE4A3B"/>
    <w:rsid w:val="00FE53F0"/>
    <w:rsid w:val="00FE5815"/>
    <w:rsid w:val="00FE5ADC"/>
    <w:rsid w:val="00FE5D49"/>
    <w:rsid w:val="00FE5F00"/>
    <w:rsid w:val="00FE630C"/>
    <w:rsid w:val="00FE642D"/>
    <w:rsid w:val="00FE643F"/>
    <w:rsid w:val="00FE7B25"/>
    <w:rsid w:val="00FE7D0F"/>
    <w:rsid w:val="00FF1539"/>
    <w:rsid w:val="00FF2293"/>
    <w:rsid w:val="00FF2450"/>
    <w:rsid w:val="00FF3126"/>
    <w:rsid w:val="00FF376A"/>
    <w:rsid w:val="00FF3E6C"/>
    <w:rsid w:val="00FF4053"/>
    <w:rsid w:val="00FF4139"/>
    <w:rsid w:val="00FF4645"/>
    <w:rsid w:val="00FF4AE8"/>
    <w:rsid w:val="00FF4B01"/>
    <w:rsid w:val="00FF5005"/>
    <w:rsid w:val="00FF52EB"/>
    <w:rsid w:val="00FF699E"/>
    <w:rsid w:val="00FF6A9C"/>
    <w:rsid w:val="00FF6AB2"/>
    <w:rsid w:val="00FF6AEA"/>
    <w:rsid w:val="00FF7821"/>
    <w:rsid w:val="07B8FE78"/>
    <w:rsid w:val="1AF00A65"/>
    <w:rsid w:val="1E2A7224"/>
    <w:rsid w:val="714D2E03"/>
    <w:rsid w:val="7BDFD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D6140"/>
  <w15:docId w15:val="{018818DA-3B90-4490-AF96-EC860876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Number 2" w:uiPriority="83"/>
    <w:lsdException w:name="List Number 3" w:uiPriority="83"/>
    <w:lsdException w:name="List Number 4" w:uiPriority="84"/>
    <w:lsdException w:name="List Number 5" w:uiPriority="84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28336A"/>
    <w:rPr>
      <w:rFonts w:ascii="Arial" w:hAnsi="Arial"/>
      <w:sz w:val="20"/>
      <w:lang w:val="en-US"/>
    </w:rPr>
  </w:style>
  <w:style w:type="paragraph" w:styleId="Heading1">
    <w:name w:val="heading 1"/>
    <w:next w:val="BodyText"/>
    <w:link w:val="Heading1Char"/>
    <w:uiPriority w:val="9"/>
    <w:qFormat/>
    <w:rsid w:val="005D511D"/>
    <w:pPr>
      <w:keepNext/>
      <w:keepLines/>
      <w:pageBreakBefore/>
      <w:numPr>
        <w:numId w:val="17"/>
      </w:numPr>
      <w:tabs>
        <w:tab w:val="left" w:pos="810"/>
      </w:tabs>
      <w:spacing w:before="360"/>
      <w:outlineLvl w:val="0"/>
    </w:pPr>
    <w:rPr>
      <w:rFonts w:ascii="Arial" w:eastAsiaTheme="majorEastAsia" w:hAnsi="Arial" w:cstheme="majorBidi"/>
      <w:b/>
      <w:bCs/>
      <w:sz w:val="32"/>
      <w:szCs w:val="36"/>
      <w:lang w:val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5BD4"/>
    <w:pPr>
      <w:keepNext/>
      <w:keepLines/>
      <w:numPr>
        <w:ilvl w:val="1"/>
        <w:numId w:val="17"/>
      </w:numPr>
      <w:spacing w:before="360" w:after="12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BE6F14"/>
    <w:pPr>
      <w:numPr>
        <w:ilvl w:val="2"/>
      </w:numPr>
      <w:outlineLvl w:val="2"/>
    </w:pPr>
    <w:rPr>
      <w:i/>
      <w:sz w:val="24"/>
      <w:szCs w:val="22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4F606E"/>
    <w:pPr>
      <w:keepLines w:val="0"/>
      <w:numPr>
        <w:ilvl w:val="3"/>
      </w:numPr>
      <w:outlineLvl w:val="3"/>
    </w:pPr>
    <w:rPr>
      <w:i w:val="0"/>
      <w:sz w:val="22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7903D4"/>
    <w:pPr>
      <w:keepNext/>
      <w:keepLines/>
      <w:numPr>
        <w:ilvl w:val="4"/>
        <w:numId w:val="17"/>
      </w:numPr>
      <w:spacing w:before="200" w:after="0"/>
      <w:outlineLvl w:val="4"/>
    </w:pPr>
    <w:rPr>
      <w:rFonts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03D4"/>
    <w:pPr>
      <w:keepNext/>
      <w:keepLines/>
      <w:numPr>
        <w:ilvl w:val="5"/>
        <w:numId w:val="17"/>
      </w:numPr>
      <w:spacing w:before="200" w:after="0"/>
      <w:outlineLvl w:val="5"/>
    </w:pPr>
    <w:rPr>
      <w:rFonts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903D4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903D4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903D4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11D"/>
    <w:rPr>
      <w:rFonts w:ascii="Arial" w:eastAsiaTheme="majorEastAsia" w:hAnsi="Arial" w:cstheme="majorBidi"/>
      <w:b/>
      <w:bCs/>
      <w:sz w:val="32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5BD4"/>
    <w:rPr>
      <w:rFonts w:ascii="Arial" w:eastAsiaTheme="majorEastAsia" w:hAnsi="Arial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E6F14"/>
    <w:rPr>
      <w:rFonts w:ascii="Arial" w:eastAsiaTheme="majorEastAsia" w:hAnsi="Arial" w:cstheme="majorBidi"/>
      <w:b/>
      <w:bCs/>
      <w:i/>
      <w:color w:val="000000" w:themeColor="text1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F606E"/>
    <w:rPr>
      <w:rFonts w:ascii="Arial" w:eastAsiaTheme="majorEastAsia" w:hAnsi="Arial" w:cstheme="majorBidi"/>
      <w:b/>
      <w:b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3D4"/>
    <w:rPr>
      <w:rFonts w:ascii="Arial" w:eastAsiaTheme="majorEastAsia" w:hAnsi="Arial" w:cstheme="majorBidi"/>
      <w:color w:val="323E4F" w:themeColor="text2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3D4"/>
    <w:rPr>
      <w:rFonts w:ascii="Arial" w:eastAsiaTheme="majorEastAsia" w:hAnsi="Arial" w:cstheme="majorBidi"/>
      <w:i/>
      <w:iCs/>
      <w:color w:val="323E4F" w:themeColor="text2" w:themeShade="B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3D4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3D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3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basedOn w:val="Normal"/>
    <w:next w:val="Graphic"/>
    <w:uiPriority w:val="14"/>
    <w:qFormat/>
    <w:rsid w:val="00A53ECD"/>
    <w:pPr>
      <w:keepNext/>
      <w:keepLines/>
      <w:spacing w:after="200" w:line="240" w:lineRule="auto"/>
      <w:jc w:val="center"/>
    </w:pPr>
    <w:rPr>
      <w:b/>
      <w:bCs/>
      <w:sz w:val="22"/>
      <w:szCs w:val="18"/>
    </w:rPr>
  </w:style>
  <w:style w:type="character" w:styleId="Emphasis">
    <w:name w:val="Emphasis"/>
    <w:basedOn w:val="DefaultParagraphFont"/>
    <w:semiHidden/>
    <w:qFormat/>
    <w:rsid w:val="007903D4"/>
    <w:rPr>
      <w:i/>
      <w:iCs/>
      <w:color w:val="auto"/>
    </w:rPr>
  </w:style>
  <w:style w:type="character" w:styleId="CommentReference">
    <w:name w:val="annotation reference"/>
    <w:basedOn w:val="DefaultParagraphFont"/>
    <w:uiPriority w:val="99"/>
    <w:unhideWhenUsed/>
    <w:rsid w:val="007903D4"/>
    <w:rPr>
      <w:sz w:val="16"/>
      <w:szCs w:val="16"/>
    </w:rPr>
  </w:style>
  <w:style w:type="paragraph" w:styleId="TOCHeading">
    <w:name w:val="TOC Heading"/>
    <w:basedOn w:val="Normal"/>
    <w:next w:val="Normal"/>
    <w:uiPriority w:val="39"/>
    <w:qFormat/>
    <w:rsid w:val="0024526B"/>
    <w:pPr>
      <w:spacing w:after="240"/>
    </w:pPr>
    <w:rPr>
      <w:b/>
      <w:sz w:val="32"/>
    </w:rPr>
  </w:style>
  <w:style w:type="paragraph" w:styleId="BodyText">
    <w:name w:val="Body Text"/>
    <w:basedOn w:val="Normal"/>
    <w:link w:val="BodyTextChar"/>
    <w:uiPriority w:val="99"/>
    <w:rsid w:val="00E135C6"/>
    <w:pPr>
      <w:spacing w:after="120" w:line="264" w:lineRule="auto"/>
      <w:ind w:left="360"/>
    </w:pPr>
  </w:style>
  <w:style w:type="character" w:customStyle="1" w:styleId="BodyTextChar">
    <w:name w:val="Body Text Char"/>
    <w:basedOn w:val="DefaultParagraphFont"/>
    <w:link w:val="BodyText"/>
    <w:uiPriority w:val="99"/>
    <w:rsid w:val="00E135C6"/>
    <w:rPr>
      <w:rFonts w:ascii="Arial" w:hAnsi="Arial"/>
      <w:sz w:val="20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904813"/>
    <w:pPr>
      <w:spacing w:after="120" w:line="326" w:lineRule="auto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04813"/>
    <w:rPr>
      <w:rFonts w:ascii="Arial" w:hAnsi="Arial"/>
      <w:sz w:val="20"/>
      <w:lang w:val="en-US"/>
    </w:rPr>
  </w:style>
  <w:style w:type="paragraph" w:styleId="ListBullet">
    <w:name w:val="List Bullet"/>
    <w:basedOn w:val="Normal"/>
    <w:uiPriority w:val="99"/>
    <w:rsid w:val="00E135C6"/>
    <w:pPr>
      <w:numPr>
        <w:numId w:val="16"/>
      </w:numPr>
      <w:spacing w:after="80" w:line="264" w:lineRule="auto"/>
      <w:ind w:left="900"/>
    </w:pPr>
    <w:rPr>
      <w:rFonts w:eastAsiaTheme="minorHAnsi"/>
      <w:szCs w:val="24"/>
    </w:rPr>
  </w:style>
  <w:style w:type="paragraph" w:styleId="ListNumber">
    <w:name w:val="List Number"/>
    <w:uiPriority w:val="99"/>
    <w:rsid w:val="00AE23CC"/>
    <w:pPr>
      <w:numPr>
        <w:numId w:val="7"/>
      </w:numPr>
      <w:tabs>
        <w:tab w:val="clear" w:pos="360"/>
      </w:tabs>
      <w:spacing w:after="80" w:line="264" w:lineRule="auto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uiPriority w:val="99"/>
    <w:unhideWhenUsed/>
    <w:rsid w:val="00C205C7"/>
    <w:pPr>
      <w:spacing w:after="80" w:line="305" w:lineRule="auto"/>
      <w:ind w:left="907"/>
    </w:pPr>
  </w:style>
  <w:style w:type="paragraph" w:styleId="ListBullet2">
    <w:name w:val="List Bullet 2"/>
    <w:basedOn w:val="Normal"/>
    <w:uiPriority w:val="99"/>
    <w:rsid w:val="00AE23CC"/>
    <w:pPr>
      <w:numPr>
        <w:numId w:val="15"/>
      </w:numPr>
      <w:spacing w:after="80" w:line="264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7903D4"/>
    <w:pPr>
      <w:spacing w:line="240" w:lineRule="auto"/>
    </w:pPr>
    <w:rPr>
      <w:szCs w:val="20"/>
    </w:rPr>
  </w:style>
  <w:style w:type="paragraph" w:styleId="ListBullet3">
    <w:name w:val="List Bullet 3"/>
    <w:basedOn w:val="Normal"/>
    <w:uiPriority w:val="99"/>
    <w:rsid w:val="007903D4"/>
    <w:pPr>
      <w:numPr>
        <w:numId w:val="4"/>
      </w:numPr>
      <w:tabs>
        <w:tab w:val="clear" w:pos="926"/>
        <w:tab w:val="num" w:pos="1080"/>
      </w:tabs>
      <w:contextualSpacing/>
    </w:pPr>
  </w:style>
  <w:style w:type="paragraph" w:styleId="ListBullet4">
    <w:name w:val="List Bullet 4"/>
    <w:basedOn w:val="Normal"/>
    <w:uiPriority w:val="99"/>
    <w:rsid w:val="007903D4"/>
    <w:pPr>
      <w:numPr>
        <w:numId w:val="5"/>
      </w:numPr>
      <w:tabs>
        <w:tab w:val="clear" w:pos="1209"/>
        <w:tab w:val="num" w:pos="1440"/>
      </w:tabs>
      <w:contextualSpacing/>
    </w:pPr>
  </w:style>
  <w:style w:type="paragraph" w:styleId="ListBullet5">
    <w:name w:val="List Bullet 5"/>
    <w:basedOn w:val="Normal"/>
    <w:uiPriority w:val="99"/>
    <w:rsid w:val="007903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83"/>
    <w:rsid w:val="00C205C7"/>
    <w:pPr>
      <w:numPr>
        <w:numId w:val="3"/>
      </w:numPr>
      <w:spacing w:after="80" w:line="264" w:lineRule="auto"/>
    </w:pPr>
  </w:style>
  <w:style w:type="paragraph" w:styleId="ListNumber3">
    <w:name w:val="List Number 3"/>
    <w:basedOn w:val="Normal"/>
    <w:uiPriority w:val="83"/>
    <w:rsid w:val="00C205C7"/>
    <w:pPr>
      <w:numPr>
        <w:numId w:val="8"/>
      </w:numPr>
      <w:spacing w:after="80" w:line="264" w:lineRule="auto"/>
    </w:pPr>
  </w:style>
  <w:style w:type="paragraph" w:styleId="ListNumber4">
    <w:name w:val="List Number 4"/>
    <w:basedOn w:val="Normal"/>
    <w:uiPriority w:val="84"/>
    <w:rsid w:val="007903D4"/>
    <w:pPr>
      <w:numPr>
        <w:numId w:val="9"/>
      </w:numPr>
      <w:tabs>
        <w:tab w:val="clear" w:pos="1209"/>
        <w:tab w:val="num" w:pos="1440"/>
      </w:tabs>
      <w:contextualSpacing/>
    </w:pPr>
  </w:style>
  <w:style w:type="paragraph" w:styleId="ListNumber5">
    <w:name w:val="List Number 5"/>
    <w:basedOn w:val="Normal"/>
    <w:uiPriority w:val="84"/>
    <w:rsid w:val="007903D4"/>
    <w:pPr>
      <w:numPr>
        <w:numId w:val="10"/>
      </w:numPr>
      <w:tabs>
        <w:tab w:val="clear" w:pos="1492"/>
        <w:tab w:val="num" w:pos="1800"/>
      </w:tabs>
      <w:contextualSpacing/>
    </w:pPr>
  </w:style>
  <w:style w:type="paragraph" w:customStyle="1" w:styleId="TableHeader">
    <w:name w:val="Table Header"/>
    <w:basedOn w:val="Normal"/>
    <w:link w:val="TableHeaderChar"/>
    <w:qFormat/>
    <w:rsid w:val="00DD4CF2"/>
    <w:pPr>
      <w:keepNext/>
      <w:spacing w:before="40" w:after="40" w:line="240" w:lineRule="auto"/>
      <w:jc w:val="center"/>
    </w:pPr>
    <w:rPr>
      <w:b/>
      <w:color w:val="FFFFFF" w:themeColor="background1"/>
    </w:rPr>
  </w:style>
  <w:style w:type="paragraph" w:customStyle="1" w:styleId="TableBody">
    <w:name w:val="Table Body"/>
    <w:basedOn w:val="Normal"/>
    <w:link w:val="TableBodyChar"/>
    <w:qFormat/>
    <w:rsid w:val="00A53ECD"/>
    <w:pPr>
      <w:spacing w:after="6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rsid w:val="00707A3A"/>
    <w:pPr>
      <w:tabs>
        <w:tab w:val="left" w:pos="360"/>
        <w:tab w:val="left" w:pos="810"/>
        <w:tab w:val="left" w:pos="1170"/>
        <w:tab w:val="left" w:pos="1530"/>
        <w:tab w:val="right" w:leader="dot" w:pos="12960"/>
      </w:tabs>
      <w:spacing w:before="120" w:after="120"/>
    </w:pPr>
    <w:rPr>
      <w:rFonts w:asciiTheme="minorHAnsi" w:hAnsiTheme="minorHAnsi"/>
      <w:b/>
      <w:bCs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C83F04"/>
    <w:pPr>
      <w:tabs>
        <w:tab w:val="left" w:pos="900"/>
        <w:tab w:val="right" w:leader="dot" w:pos="12960"/>
      </w:tabs>
      <w:spacing w:after="0"/>
      <w:ind w:left="360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A4180D"/>
    <w:pPr>
      <w:tabs>
        <w:tab w:val="left" w:pos="1620"/>
        <w:tab w:val="right" w:leader="dot" w:pos="12960"/>
      </w:tabs>
      <w:spacing w:after="0"/>
      <w:ind w:left="900"/>
    </w:pPr>
    <w:rPr>
      <w:i/>
      <w:i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4">
    <w:name w:val="toc 4"/>
    <w:basedOn w:val="Normal"/>
    <w:next w:val="Normal"/>
    <w:autoRedefine/>
    <w:uiPriority w:val="39"/>
    <w:semiHidden/>
    <w:rsid w:val="007903D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7903D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7903D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7903D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7903D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7903D4"/>
    <w:pPr>
      <w:spacing w:after="0"/>
      <w:ind w:left="176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4075"/>
    <w:pPr>
      <w:tabs>
        <w:tab w:val="center" w:pos="5040"/>
        <w:tab w:val="right" w:pos="9792"/>
      </w:tabs>
      <w:spacing w:after="120" w:line="240" w:lineRule="auto"/>
    </w:pPr>
    <w:rPr>
      <w:rFonts w:cs="Arial"/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9A4075"/>
    <w:rPr>
      <w:rFonts w:ascii="Arial" w:hAnsi="Arial" w:cs="Arial"/>
      <w:color w:val="808080"/>
      <w:sz w:val="20"/>
      <w:lang w:val="en-US"/>
    </w:rPr>
  </w:style>
  <w:style w:type="paragraph" w:styleId="Footer">
    <w:name w:val="footer"/>
    <w:basedOn w:val="Normal"/>
    <w:link w:val="FooterChar"/>
    <w:uiPriority w:val="99"/>
    <w:rsid w:val="00824D9A"/>
    <w:pPr>
      <w:pBdr>
        <w:top w:val="single" w:sz="4" w:space="3" w:color="000000" w:themeColor="text1"/>
      </w:pBdr>
      <w:tabs>
        <w:tab w:val="left" w:pos="1710"/>
        <w:tab w:val="right" w:pos="9360"/>
        <w:tab w:val="right" w:pos="12960"/>
      </w:tabs>
      <w:spacing w:after="0" w:line="264" w:lineRule="auto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24D9A"/>
    <w:rPr>
      <w:rFonts w:ascii="Arial" w:hAnsi="Arial"/>
      <w:i/>
      <w:sz w:val="18"/>
      <w:lang w:val="en-US"/>
    </w:rPr>
  </w:style>
  <w:style w:type="character" w:styleId="Hyperlink">
    <w:name w:val="Hyperlink"/>
    <w:basedOn w:val="DefaultParagraphFont"/>
    <w:uiPriority w:val="99"/>
    <w:rsid w:val="000B10E2"/>
    <w:rPr>
      <w:rFonts w:ascii="Arial" w:hAnsi="Arial"/>
      <w:color w:val="006A72"/>
      <w:u w:val="none"/>
    </w:rPr>
  </w:style>
  <w:style w:type="table" w:styleId="TableGrid">
    <w:name w:val="Table Grid"/>
    <w:basedOn w:val="TableNormal"/>
    <w:uiPriority w:val="39"/>
    <w:rsid w:val="0079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03D4"/>
    <w:rPr>
      <w:color w:val="808080"/>
    </w:rPr>
  </w:style>
  <w:style w:type="paragraph" w:customStyle="1" w:styleId="TitleDocType">
    <w:name w:val="Title Doc Type"/>
    <w:basedOn w:val="Normal"/>
    <w:rsid w:val="00651D29"/>
    <w:pPr>
      <w:pBdr>
        <w:top w:val="single" w:sz="4" w:space="1" w:color="auto"/>
      </w:pBdr>
      <w:spacing w:before="3600"/>
      <w:ind w:right="2160"/>
    </w:pPr>
    <w:rPr>
      <w:rFonts w:ascii="Helvetica" w:eastAsia="Times New Roman" w:hAnsi="Helvetica" w:cs="Times New Roman"/>
      <w:b/>
      <w:sz w:val="40"/>
      <w:szCs w:val="20"/>
    </w:rPr>
  </w:style>
  <w:style w:type="paragraph" w:customStyle="1" w:styleId="TitleVersion">
    <w:name w:val="Title Version"/>
    <w:basedOn w:val="Normal"/>
    <w:qFormat/>
    <w:rsid w:val="009E7E45"/>
    <w:pPr>
      <w:spacing w:line="360" w:lineRule="auto"/>
    </w:pPr>
    <w:rPr>
      <w:b/>
      <w:sz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03D4"/>
    <w:rPr>
      <w:rFonts w:ascii="Arial" w:hAnsi="Arial"/>
      <w:sz w:val="20"/>
      <w:szCs w:val="20"/>
      <w:lang w:val="en-US"/>
    </w:rPr>
  </w:style>
  <w:style w:type="table" w:customStyle="1" w:styleId="GridTable1Light1">
    <w:name w:val="Grid Table 1 Light1"/>
    <w:basedOn w:val="TableNormal"/>
    <w:uiPriority w:val="46"/>
    <w:rsid w:val="007903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7903D4"/>
    <w:pPr>
      <w:tabs>
        <w:tab w:val="right" w:leader="dot" w:pos="12758"/>
      </w:tabs>
      <w:spacing w:after="0"/>
    </w:pPr>
    <w:rPr>
      <w:b/>
      <w:noProof/>
    </w:rPr>
  </w:style>
  <w:style w:type="table" w:customStyle="1" w:styleId="PlainTable11">
    <w:name w:val="Plain Table 11"/>
    <w:basedOn w:val="TableNormal"/>
    <w:uiPriority w:val="41"/>
    <w:rsid w:val="007903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903D4"/>
    <w:pPr>
      <w:spacing w:after="0"/>
      <w:ind w:left="220" w:hanging="220"/>
    </w:pPr>
  </w:style>
  <w:style w:type="paragraph" w:styleId="FootnoteText">
    <w:name w:val="footnote text"/>
    <w:basedOn w:val="Normal"/>
    <w:link w:val="FootnoteTextChar"/>
    <w:uiPriority w:val="99"/>
    <w:unhideWhenUsed/>
    <w:rsid w:val="00D071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07164"/>
    <w:rPr>
      <w:rFonts w:ascii="Arial" w:hAnsi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D071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3EC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3ECD"/>
    <w:rPr>
      <w:rFonts w:ascii="Arial" w:hAnsi="Arial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3A76F6"/>
    <w:pPr>
      <w:spacing w:after="0" w:line="240" w:lineRule="auto"/>
    </w:pPr>
  </w:style>
  <w:style w:type="paragraph" w:customStyle="1" w:styleId="TableListBullet">
    <w:name w:val="Table List Bullet"/>
    <w:basedOn w:val="TableBody"/>
    <w:qFormat/>
    <w:rsid w:val="00E50633"/>
    <w:pPr>
      <w:numPr>
        <w:numId w:val="12"/>
      </w:numPr>
    </w:pPr>
    <w:rPr>
      <w:rFonts w:cs="Arial"/>
      <w:lang w:val="en-NZ"/>
    </w:rPr>
  </w:style>
  <w:style w:type="paragraph" w:customStyle="1" w:styleId="TableListNumber0">
    <w:name w:val="Table List Number"/>
    <w:basedOn w:val="TableBody"/>
    <w:qFormat/>
    <w:rsid w:val="00B51B62"/>
    <w:pPr>
      <w:numPr>
        <w:numId w:val="13"/>
      </w:numPr>
    </w:pPr>
  </w:style>
  <w:style w:type="paragraph" w:customStyle="1" w:styleId="Note">
    <w:name w:val="Note"/>
    <w:basedOn w:val="BodyText"/>
    <w:next w:val="BodyText"/>
    <w:link w:val="NoteChar"/>
    <w:qFormat/>
    <w:rsid w:val="007615ED"/>
    <w:pPr>
      <w:keepNext/>
      <w:shd w:val="clear" w:color="auto" w:fill="E2E7E6"/>
      <w:spacing w:before="240" w:after="240"/>
    </w:pPr>
    <w:rPr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3D4"/>
    <w:rPr>
      <w:rFonts w:ascii="Arial" w:hAnsi="Arial"/>
      <w:b/>
      <w:bCs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903D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903D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903D4"/>
    <w:pPr>
      <w:spacing w:after="0"/>
      <w:ind w:left="66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903D4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NoteChar">
    <w:name w:val="Note Char"/>
    <w:link w:val="Note"/>
    <w:rsid w:val="007615ED"/>
    <w:rPr>
      <w:rFonts w:ascii="Arial" w:hAnsi="Arial"/>
      <w:i/>
      <w:sz w:val="20"/>
      <w:shd w:val="clear" w:color="auto" w:fill="E2E7E6"/>
      <w:lang w:val="en-US"/>
    </w:rPr>
  </w:style>
  <w:style w:type="paragraph" w:customStyle="1" w:styleId="Warning">
    <w:name w:val="Warning"/>
    <w:basedOn w:val="BodyText"/>
    <w:next w:val="BodyText"/>
    <w:link w:val="WarningChar"/>
    <w:rsid w:val="009354AA"/>
    <w:pPr>
      <w:shd w:val="clear" w:color="auto" w:fill="E2E7E6"/>
      <w:tabs>
        <w:tab w:val="left" w:pos="1440"/>
      </w:tabs>
      <w:spacing w:before="240" w:after="240"/>
    </w:pPr>
    <w:rPr>
      <w:rFonts w:eastAsia="Times New Roman" w:cs="Times New Roman"/>
      <w:i/>
      <w:noProof/>
      <w:color w:val="000000" w:themeColor="text1"/>
      <w:szCs w:val="28"/>
    </w:rPr>
  </w:style>
  <w:style w:type="character" w:customStyle="1" w:styleId="WarningChar">
    <w:name w:val="Warning Char"/>
    <w:link w:val="Warning"/>
    <w:rsid w:val="009354AA"/>
    <w:rPr>
      <w:rFonts w:ascii="Arial" w:eastAsia="Times New Roman" w:hAnsi="Arial" w:cs="Times New Roman"/>
      <w:i/>
      <w:noProof/>
      <w:color w:val="000000" w:themeColor="text1"/>
      <w:sz w:val="20"/>
      <w:szCs w:val="28"/>
      <w:shd w:val="clear" w:color="auto" w:fill="E2E7E6"/>
      <w:lang w:val="en-US"/>
    </w:rPr>
  </w:style>
  <w:style w:type="character" w:customStyle="1" w:styleId="CodeCharacter">
    <w:name w:val="Code Character"/>
    <w:basedOn w:val="DefaultParagraphFont"/>
    <w:uiPriority w:val="1"/>
    <w:qFormat/>
    <w:rsid w:val="00A53ECD"/>
    <w:rPr>
      <w:rFonts w:ascii="Courier New" w:hAnsi="Courier New" w:cs="Courier New"/>
      <w:color w:val="auto"/>
      <w:sz w:val="20"/>
      <w:szCs w:val="18"/>
    </w:rPr>
  </w:style>
  <w:style w:type="paragraph" w:customStyle="1" w:styleId="Caution">
    <w:name w:val="Caution"/>
    <w:basedOn w:val="Warning"/>
    <w:next w:val="BodyText"/>
    <w:rsid w:val="00BA35D5"/>
    <w:pPr>
      <w:tabs>
        <w:tab w:val="clear" w:pos="1440"/>
      </w:tabs>
    </w:pPr>
  </w:style>
  <w:style w:type="paragraph" w:styleId="ListContinue2">
    <w:name w:val="List Continue 2"/>
    <w:basedOn w:val="Normal"/>
    <w:rsid w:val="00C205C7"/>
    <w:pPr>
      <w:spacing w:after="80" w:line="264" w:lineRule="auto"/>
      <w:ind w:left="1260"/>
    </w:pPr>
  </w:style>
  <w:style w:type="character" w:styleId="PageNumber">
    <w:name w:val="page number"/>
    <w:rsid w:val="007903D4"/>
  </w:style>
  <w:style w:type="paragraph" w:customStyle="1" w:styleId="Revisedby">
    <w:name w:val="Revised by"/>
    <w:basedOn w:val="BodyText"/>
    <w:semiHidden/>
    <w:qFormat/>
    <w:rsid w:val="007903D4"/>
    <w:pPr>
      <w:contextualSpacing/>
    </w:pPr>
    <w:rPr>
      <w:sz w:val="18"/>
    </w:rPr>
  </w:style>
  <w:style w:type="paragraph" w:styleId="PlainText">
    <w:name w:val="Plain Text"/>
    <w:basedOn w:val="Normal"/>
    <w:link w:val="PlainTextChar"/>
    <w:uiPriority w:val="99"/>
    <w:semiHidden/>
    <w:rsid w:val="007903D4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03D4"/>
    <w:rPr>
      <w:rFonts w:ascii="Consolas" w:eastAsiaTheme="minorHAnsi" w:hAnsi="Consolas"/>
      <w:sz w:val="21"/>
      <w:szCs w:val="21"/>
      <w:lang w:val="en-US"/>
    </w:rPr>
  </w:style>
  <w:style w:type="character" w:styleId="LineNumber">
    <w:name w:val="line number"/>
    <w:rsid w:val="007903D4"/>
  </w:style>
  <w:style w:type="paragraph" w:customStyle="1" w:styleId="SBRFigure">
    <w:name w:val="SBR_Figure"/>
    <w:basedOn w:val="Normal"/>
    <w:next w:val="Normal"/>
    <w:link w:val="SBRFigureCharChar"/>
    <w:semiHidden/>
    <w:rsid w:val="007903D4"/>
    <w:pPr>
      <w:spacing w:before="240" w:after="240"/>
      <w:jc w:val="center"/>
    </w:pPr>
    <w:rPr>
      <w:rFonts w:ascii="Times New Roman" w:hAnsi="Times New Roman"/>
    </w:rPr>
  </w:style>
  <w:style w:type="character" w:customStyle="1" w:styleId="SBRFigureCharChar">
    <w:name w:val="SBR_Figure Char Char"/>
    <w:link w:val="SBRFigure"/>
    <w:semiHidden/>
    <w:rsid w:val="007903D4"/>
    <w:rPr>
      <w:rFonts w:ascii="Times New Roman" w:hAnsi="Times New Roman"/>
      <w:sz w:val="20"/>
      <w:lang w:val="en-US"/>
    </w:rPr>
  </w:style>
  <w:style w:type="paragraph" w:customStyle="1" w:styleId="Subtitledetails">
    <w:name w:val="Subtitle details"/>
    <w:basedOn w:val="Normal"/>
    <w:semiHidden/>
    <w:qFormat/>
    <w:rsid w:val="007903D4"/>
    <w:pPr>
      <w:spacing w:after="0"/>
      <w:jc w:val="center"/>
    </w:pPr>
    <w:rPr>
      <w:color w:val="C00000"/>
      <w:sz w:val="24"/>
    </w:rPr>
  </w:style>
  <w:style w:type="paragraph" w:customStyle="1" w:styleId="TitleDocument">
    <w:name w:val="Title Document"/>
    <w:basedOn w:val="Normal"/>
    <w:qFormat/>
    <w:rsid w:val="0085345E"/>
    <w:pPr>
      <w:spacing w:after="240"/>
    </w:pPr>
    <w:rPr>
      <w:rFonts w:eastAsia="Adobe Gothic Std B" w:cs="Arial"/>
      <w:b/>
      <w:sz w:val="48"/>
    </w:rPr>
  </w:style>
  <w:style w:type="paragraph" w:customStyle="1" w:styleId="Tablelistnumber">
    <w:name w:val="Table list number"/>
    <w:basedOn w:val="Normal"/>
    <w:semiHidden/>
    <w:qFormat/>
    <w:rsid w:val="007903D4"/>
    <w:pPr>
      <w:numPr>
        <w:numId w:val="11"/>
      </w:numPr>
    </w:pPr>
  </w:style>
  <w:style w:type="paragraph" w:customStyle="1" w:styleId="Heading1NoNum">
    <w:name w:val="Heading 1 No Num"/>
    <w:basedOn w:val="Normal"/>
    <w:next w:val="BodyText"/>
    <w:qFormat/>
    <w:rsid w:val="00AA098A"/>
    <w:pPr>
      <w:keepNext/>
      <w:keepLines/>
      <w:spacing w:before="360"/>
      <w:outlineLvl w:val="0"/>
    </w:pPr>
    <w:rPr>
      <w:rFonts w:eastAsiaTheme="majorEastAsia" w:cstheme="majorBidi"/>
      <w:b/>
      <w:bCs/>
      <w:sz w:val="28"/>
      <w:szCs w:val="36"/>
    </w:rPr>
  </w:style>
  <w:style w:type="paragraph" w:customStyle="1" w:styleId="Heading2NoNum">
    <w:name w:val="Heading 2 No Num"/>
    <w:basedOn w:val="Heading2"/>
    <w:next w:val="BodyText"/>
    <w:qFormat/>
    <w:rsid w:val="007903D4"/>
    <w:pPr>
      <w:numPr>
        <w:ilvl w:val="0"/>
        <w:numId w:val="0"/>
      </w:numPr>
    </w:pPr>
  </w:style>
  <w:style w:type="table" w:customStyle="1" w:styleId="LightList1">
    <w:name w:val="Light List1"/>
    <w:basedOn w:val="TableNormal"/>
    <w:uiPriority w:val="61"/>
    <w:rsid w:val="00790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eClassic3">
    <w:name w:val="Table Classic 3"/>
    <w:basedOn w:val="TableNormal"/>
    <w:uiPriority w:val="99"/>
    <w:rsid w:val="007903D4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7903D4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Centered">
    <w:name w:val="Table Body Centered"/>
    <w:basedOn w:val="TableBody"/>
    <w:qFormat/>
    <w:rsid w:val="00A53ECD"/>
    <w:pPr>
      <w:jc w:val="center"/>
    </w:pPr>
  </w:style>
  <w:style w:type="table" w:customStyle="1" w:styleId="MediumShading2-Accent11">
    <w:name w:val="Medium Shading 2 - Accent 11"/>
    <w:basedOn w:val="TableNormal"/>
    <w:uiPriority w:val="64"/>
    <w:rsid w:val="00790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8">
    <w:name w:val="Table Grid 8"/>
    <w:basedOn w:val="TableNormal"/>
    <w:uiPriority w:val="99"/>
    <w:rsid w:val="00790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body">
    <w:name w:val="Text body"/>
    <w:basedOn w:val="Normal"/>
    <w:semiHidden/>
    <w:rsid w:val="007903D4"/>
  </w:style>
  <w:style w:type="paragraph" w:customStyle="1" w:styleId="Equation">
    <w:name w:val="Equation"/>
    <w:basedOn w:val="Normal"/>
    <w:qFormat/>
    <w:rsid w:val="007903D4"/>
    <w:pPr>
      <w:tabs>
        <w:tab w:val="right" w:pos="2700"/>
        <w:tab w:val="left" w:pos="2880"/>
        <w:tab w:val="right" w:pos="9990"/>
      </w:tabs>
      <w:spacing w:line="360" w:lineRule="auto"/>
    </w:pPr>
    <w:rPr>
      <w:rFonts w:ascii="Microsoft Sans Serif" w:hAnsi="Microsoft Sans Serif"/>
    </w:rPr>
  </w:style>
  <w:style w:type="table" w:styleId="TableClassic4">
    <w:name w:val="Table Classic 4"/>
    <w:basedOn w:val="TableNormal"/>
    <w:uiPriority w:val="99"/>
    <w:rsid w:val="007903D4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3NoNum">
    <w:name w:val="Heading 3 No Num"/>
    <w:basedOn w:val="Heading3"/>
    <w:next w:val="BodyText"/>
    <w:qFormat/>
    <w:rsid w:val="00334C62"/>
    <w:pPr>
      <w:numPr>
        <w:ilvl w:val="0"/>
        <w:numId w:val="0"/>
      </w:numPr>
      <w:ind w:left="900"/>
    </w:pPr>
  </w:style>
  <w:style w:type="character" w:customStyle="1" w:styleId="TableBigNumber">
    <w:name w:val="Table Big Number"/>
    <w:basedOn w:val="DefaultParagraphFont"/>
    <w:uiPriority w:val="1"/>
    <w:semiHidden/>
    <w:qFormat/>
    <w:rsid w:val="007903D4"/>
    <w:rPr>
      <w:rFonts w:asciiTheme="minorHAnsi" w:hAnsiTheme="minorHAnsi"/>
      <w:b/>
      <w:sz w:val="40"/>
    </w:rPr>
  </w:style>
  <w:style w:type="paragraph" w:customStyle="1" w:styleId="ProductName">
    <w:name w:val="Product Name"/>
    <w:basedOn w:val="Normal"/>
    <w:qFormat/>
    <w:rsid w:val="007903D4"/>
    <w:pPr>
      <w:spacing w:after="480" w:line="360" w:lineRule="auto"/>
      <w:jc w:val="center"/>
    </w:pPr>
    <w:rPr>
      <w:color w:val="C00000"/>
      <w:sz w:val="36"/>
    </w:rPr>
  </w:style>
  <w:style w:type="paragraph" w:customStyle="1" w:styleId="Graphic">
    <w:name w:val="Graphic"/>
    <w:basedOn w:val="BodyText"/>
    <w:next w:val="BodyText"/>
    <w:qFormat/>
    <w:rsid w:val="00943A6E"/>
    <w:pPr>
      <w:spacing w:before="240" w:after="360" w:line="240" w:lineRule="auto"/>
      <w:jc w:val="center"/>
    </w:pPr>
    <w:rPr>
      <w:rFonts w:eastAsia="Times New Roman" w:cs="Arial"/>
      <w:noProof/>
      <w:szCs w:val="24"/>
    </w:rPr>
  </w:style>
  <w:style w:type="paragraph" w:customStyle="1" w:styleId="Heading4NoNum">
    <w:name w:val="Heading 4 No Num"/>
    <w:basedOn w:val="Heading4"/>
    <w:next w:val="BodyText"/>
    <w:qFormat/>
    <w:rsid w:val="00B45C15"/>
    <w:pPr>
      <w:numPr>
        <w:ilvl w:val="0"/>
        <w:numId w:val="0"/>
      </w:numPr>
      <w:ind w:left="1800"/>
    </w:pPr>
  </w:style>
  <w:style w:type="paragraph" w:customStyle="1" w:styleId="Copyrighttext">
    <w:name w:val="Copyright text"/>
    <w:basedOn w:val="BodyText"/>
    <w:qFormat/>
    <w:rsid w:val="007903D4"/>
    <w:pPr>
      <w:spacing w:before="60" w:after="0" w:line="240" w:lineRule="auto"/>
    </w:pPr>
    <w:rPr>
      <w:rFonts w:eastAsia="Times New Roman" w:cs="Arial"/>
      <w:i/>
      <w:sz w:val="16"/>
      <w:szCs w:val="20"/>
    </w:rPr>
  </w:style>
  <w:style w:type="character" w:customStyle="1" w:styleId="BoldItalicCharacter">
    <w:name w:val="Bold + Italic Character"/>
    <w:basedOn w:val="DefaultParagraphFont"/>
    <w:rsid w:val="00A53ECD"/>
    <w:rPr>
      <w:b/>
      <w:bCs/>
      <w:i/>
      <w:iCs/>
      <w:color w:val="auto"/>
    </w:rPr>
  </w:style>
  <w:style w:type="paragraph" w:customStyle="1" w:styleId="Copyrighttext-BoldandBig">
    <w:name w:val="Copyright text - Bold and Big"/>
    <w:basedOn w:val="Normal"/>
    <w:rsid w:val="007903D4"/>
    <w:pPr>
      <w:spacing w:after="60"/>
    </w:pPr>
    <w:rPr>
      <w:rFonts w:eastAsia="Times New Roman" w:cs="Times New Roman"/>
      <w:b/>
      <w:i/>
      <w:sz w:val="16"/>
      <w:szCs w:val="20"/>
    </w:rPr>
  </w:style>
  <w:style w:type="numbering" w:customStyle="1" w:styleId="Copyrighttext-bullets">
    <w:name w:val="Copyright text - bullets"/>
    <w:basedOn w:val="NoList"/>
    <w:rsid w:val="007903D4"/>
    <w:pPr>
      <w:numPr>
        <w:numId w:val="2"/>
      </w:numPr>
    </w:pPr>
  </w:style>
  <w:style w:type="paragraph" w:customStyle="1" w:styleId="Copyrighttext-footer">
    <w:name w:val="Copyright text - footer"/>
    <w:basedOn w:val="Copyrighttext"/>
    <w:qFormat/>
    <w:rsid w:val="007903D4"/>
    <w:pPr>
      <w:jc w:val="center"/>
    </w:pPr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D4"/>
    <w:rPr>
      <w:rFonts w:ascii="Segoe UI" w:hAnsi="Segoe UI" w:cs="Segoe UI"/>
      <w:sz w:val="18"/>
      <w:szCs w:val="18"/>
      <w:lang w:val="en-US"/>
    </w:rPr>
  </w:style>
  <w:style w:type="paragraph" w:customStyle="1" w:styleId="Copyright">
    <w:name w:val="Copyright"/>
    <w:basedOn w:val="BodyText"/>
    <w:rsid w:val="007903D4"/>
    <w:rPr>
      <w:i/>
      <w:iCs/>
    </w:rPr>
  </w:style>
  <w:style w:type="paragraph" w:customStyle="1" w:styleId="Copyrightbullet">
    <w:name w:val="Copyright bullet"/>
    <w:basedOn w:val="Copyrighttext"/>
    <w:qFormat/>
    <w:rsid w:val="007903D4"/>
    <w:pPr>
      <w:numPr>
        <w:numId w:val="1"/>
      </w:numPr>
    </w:pPr>
  </w:style>
  <w:style w:type="character" w:customStyle="1" w:styleId="LinkInternal">
    <w:name w:val="Link Internal"/>
    <w:basedOn w:val="DefaultParagraphFont"/>
    <w:uiPriority w:val="1"/>
    <w:rsid w:val="00E65D7F"/>
    <w:rPr>
      <w:rFonts w:ascii="Arial" w:hAnsi="Arial"/>
      <w:i/>
      <w:color w:val="006A72"/>
      <w:u w:val="non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03D4"/>
    <w:rPr>
      <w:color w:val="808080"/>
      <w:shd w:val="clear" w:color="auto" w:fill="E6E6E6"/>
    </w:rPr>
  </w:style>
  <w:style w:type="paragraph" w:customStyle="1" w:styleId="Callout">
    <w:name w:val="Callout"/>
    <w:basedOn w:val="BodyText"/>
    <w:qFormat/>
    <w:rsid w:val="007903D4"/>
    <w:pPr>
      <w:jc w:val="center"/>
    </w:pPr>
    <w:rPr>
      <w:sz w:val="18"/>
    </w:rPr>
  </w:style>
  <w:style w:type="character" w:customStyle="1" w:styleId="CodeCharacterTable">
    <w:name w:val="Code Character Table"/>
    <w:basedOn w:val="CodeCharacter"/>
    <w:rsid w:val="007903D4"/>
    <w:rPr>
      <w:rFonts w:ascii="Courier New" w:hAnsi="Courier New" w:cs="Courier New"/>
      <w:color w:val="0070C0"/>
      <w:sz w:val="16"/>
      <w:szCs w:val="18"/>
    </w:rPr>
  </w:style>
  <w:style w:type="character" w:customStyle="1" w:styleId="ItalicCharacter">
    <w:name w:val="Italic Character"/>
    <w:basedOn w:val="BoldItalicCharacter"/>
    <w:uiPriority w:val="1"/>
    <w:qFormat/>
    <w:rsid w:val="007903D4"/>
    <w:rPr>
      <w:b w:val="0"/>
      <w:bCs/>
      <w:i/>
      <w:iCs/>
      <w:color w:val="auto"/>
    </w:rPr>
  </w:style>
  <w:style w:type="character" w:customStyle="1" w:styleId="UnderlineCharacter">
    <w:name w:val="Underline Character"/>
    <w:basedOn w:val="BoldCharacter"/>
    <w:uiPriority w:val="1"/>
    <w:qFormat/>
    <w:rsid w:val="007903D4"/>
    <w:rPr>
      <w:b w:val="0"/>
      <w:u w:val="single"/>
    </w:rPr>
  </w:style>
  <w:style w:type="paragraph" w:customStyle="1" w:styleId="Appendix">
    <w:name w:val="Appendix"/>
    <w:basedOn w:val="Normal"/>
    <w:next w:val="BodyText"/>
    <w:qFormat/>
    <w:rsid w:val="00D07164"/>
    <w:pPr>
      <w:keepNext/>
      <w:keepLines/>
      <w:pageBreakBefore/>
      <w:numPr>
        <w:numId w:val="14"/>
      </w:numPr>
      <w:spacing w:before="360"/>
      <w:outlineLvl w:val="0"/>
    </w:pPr>
    <w:rPr>
      <w:rFonts w:eastAsiaTheme="majorEastAsia" w:cstheme="majorBidi"/>
      <w:b/>
      <w:bCs/>
      <w:sz w:val="32"/>
      <w:szCs w:val="36"/>
    </w:rPr>
  </w:style>
  <w:style w:type="character" w:customStyle="1" w:styleId="BoldItalicUnderlineCharacter">
    <w:name w:val="Bold + Italic + Underline Character"/>
    <w:basedOn w:val="BoldItalicCharacter"/>
    <w:uiPriority w:val="1"/>
    <w:qFormat/>
    <w:rsid w:val="00A53ECD"/>
    <w:rPr>
      <w:b/>
      <w:bCs/>
      <w:i/>
      <w:iCs/>
      <w:color w:val="auto"/>
      <w:u w:val="single"/>
    </w:rPr>
  </w:style>
  <w:style w:type="character" w:customStyle="1" w:styleId="BoldCharacter">
    <w:name w:val="Bold Character"/>
    <w:basedOn w:val="DefaultParagraphFont"/>
    <w:uiPriority w:val="1"/>
    <w:qFormat/>
    <w:rsid w:val="00A53ECD"/>
    <w:rPr>
      <w:b/>
    </w:rPr>
  </w:style>
  <w:style w:type="character" w:customStyle="1" w:styleId="UnderlineBoldCharacter">
    <w:name w:val="Underline + Bold Character"/>
    <w:basedOn w:val="UnderlineCharacter"/>
    <w:uiPriority w:val="1"/>
    <w:qFormat/>
    <w:rsid w:val="007903D4"/>
    <w:rPr>
      <w:b/>
      <w:u w:val="single"/>
    </w:rPr>
  </w:style>
  <w:style w:type="character" w:customStyle="1" w:styleId="UnderlineItalicCharacter">
    <w:name w:val="Underline + Italic Character"/>
    <w:basedOn w:val="UnderlineCharacter"/>
    <w:uiPriority w:val="1"/>
    <w:qFormat/>
    <w:rsid w:val="007903D4"/>
    <w:rPr>
      <w:b w:val="0"/>
      <w:i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90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Industry">
    <w:name w:val="Title Industry"/>
    <w:qFormat/>
    <w:rsid w:val="00753DF2"/>
    <w:pPr>
      <w:spacing w:before="2400" w:after="0"/>
    </w:pPr>
    <w:rPr>
      <w:rFonts w:ascii="Arial" w:eastAsia="Adobe Gothic Std B" w:hAnsi="Arial" w:cs="Arial"/>
      <w:b/>
      <w:sz w:val="40"/>
      <w:lang w:val="en-US"/>
    </w:rPr>
  </w:style>
  <w:style w:type="paragraph" w:customStyle="1" w:styleId="TitleRevDate">
    <w:name w:val="Title RevDate"/>
    <w:basedOn w:val="Normal"/>
    <w:qFormat/>
    <w:rsid w:val="005B005D"/>
    <w:pPr>
      <w:tabs>
        <w:tab w:val="left" w:pos="2790"/>
      </w:tabs>
    </w:pPr>
    <w:rPr>
      <w:sz w:val="24"/>
    </w:rPr>
  </w:style>
  <w:style w:type="paragraph" w:customStyle="1" w:styleId="DocChanges">
    <w:name w:val="Doc Changes"/>
    <w:basedOn w:val="Normal"/>
    <w:qFormat/>
    <w:rsid w:val="00725FE4"/>
    <w:rPr>
      <w:b/>
      <w:sz w:val="32"/>
    </w:rPr>
  </w:style>
  <w:style w:type="character" w:customStyle="1" w:styleId="BoldOrange">
    <w:name w:val="Bold Orange"/>
    <w:basedOn w:val="DefaultParagraphFont"/>
    <w:uiPriority w:val="1"/>
    <w:qFormat/>
    <w:rsid w:val="00D07164"/>
    <w:rPr>
      <w:b/>
      <w:color w:val="ED7D31" w:themeColor="accent2"/>
    </w:rPr>
  </w:style>
  <w:style w:type="character" w:customStyle="1" w:styleId="BoldRed">
    <w:name w:val="Bold Red"/>
    <w:basedOn w:val="DefaultParagraphFont"/>
    <w:uiPriority w:val="1"/>
    <w:qFormat/>
    <w:rsid w:val="00D07164"/>
    <w:rPr>
      <w:b/>
      <w:color w:val="FF0000"/>
    </w:rPr>
  </w:style>
  <w:style w:type="paragraph" w:customStyle="1" w:styleId="FormBody">
    <w:name w:val="Form Body"/>
    <w:basedOn w:val="TableBody"/>
    <w:rsid w:val="00D07164"/>
    <w:rPr>
      <w:sz w:val="22"/>
    </w:rPr>
  </w:style>
  <w:style w:type="paragraph" w:customStyle="1" w:styleId="FormHeader">
    <w:name w:val="Form Header"/>
    <w:basedOn w:val="TableHeader"/>
    <w:rsid w:val="00D07164"/>
    <w:rPr>
      <w:sz w:val="22"/>
    </w:rPr>
  </w:style>
  <w:style w:type="paragraph" w:customStyle="1" w:styleId="TableFootnote">
    <w:name w:val="Table Footnote"/>
    <w:basedOn w:val="Normal"/>
    <w:rsid w:val="008B3106"/>
    <w:pPr>
      <w:tabs>
        <w:tab w:val="left" w:pos="288"/>
      </w:tabs>
      <w:spacing w:after="40"/>
      <w:ind w:left="288" w:hanging="288"/>
    </w:pPr>
    <w:rPr>
      <w:rFonts w:eastAsia="Times New Roman" w:cs="Times New Roman"/>
      <w:sz w:val="16"/>
      <w:szCs w:val="18"/>
    </w:rPr>
  </w:style>
  <w:style w:type="paragraph" w:customStyle="1" w:styleId="TableListBullet2">
    <w:name w:val="Table List Bullet 2"/>
    <w:basedOn w:val="TableListBullet"/>
    <w:rsid w:val="00CA7FB9"/>
    <w:pPr>
      <w:numPr>
        <w:numId w:val="23"/>
      </w:numPr>
    </w:pPr>
  </w:style>
  <w:style w:type="character" w:customStyle="1" w:styleId="SuperscriptCharacter">
    <w:name w:val="Superscript Character"/>
    <w:basedOn w:val="DefaultParagraphFont"/>
    <w:uiPriority w:val="1"/>
    <w:qFormat/>
    <w:rsid w:val="00D07164"/>
    <w:rPr>
      <w:vertAlign w:val="superscript"/>
    </w:rPr>
  </w:style>
  <w:style w:type="paragraph" w:customStyle="1" w:styleId="BodyText-Heading3">
    <w:name w:val="Body Text - Heading 3"/>
    <w:basedOn w:val="BodyText"/>
    <w:link w:val="BodyText-Heading3Char"/>
    <w:qFormat/>
    <w:rsid w:val="00F04615"/>
    <w:pPr>
      <w:spacing w:after="80"/>
      <w:ind w:left="907"/>
    </w:pPr>
  </w:style>
  <w:style w:type="character" w:customStyle="1" w:styleId="BodyText-Heading3Char">
    <w:name w:val="Body Text - Heading 3 Char"/>
    <w:basedOn w:val="BodyTextChar"/>
    <w:link w:val="BodyText-Heading3"/>
    <w:rsid w:val="00F04615"/>
    <w:rPr>
      <w:rFonts w:ascii="Arial" w:hAnsi="Arial"/>
      <w:sz w:val="20"/>
      <w:lang w:val="en-US"/>
    </w:rPr>
  </w:style>
  <w:style w:type="paragraph" w:customStyle="1" w:styleId="ListNumber-Heading3">
    <w:name w:val="List Number - Heading 3"/>
    <w:qFormat/>
    <w:rsid w:val="00B70513"/>
    <w:pPr>
      <w:numPr>
        <w:numId w:val="18"/>
      </w:numPr>
      <w:spacing w:after="80" w:line="264" w:lineRule="auto"/>
    </w:pPr>
    <w:rPr>
      <w:rFonts w:ascii="Arial" w:hAnsi="Arial"/>
      <w:sz w:val="20"/>
      <w:lang w:val="en-US"/>
    </w:rPr>
  </w:style>
  <w:style w:type="paragraph" w:customStyle="1" w:styleId="ListContinue-Heading3">
    <w:name w:val="List Continue - Heading 3"/>
    <w:basedOn w:val="ListContinue"/>
    <w:qFormat/>
    <w:rsid w:val="00B70513"/>
    <w:pPr>
      <w:ind w:left="1350"/>
    </w:pPr>
  </w:style>
  <w:style w:type="paragraph" w:customStyle="1" w:styleId="ListBullet-Heading3">
    <w:name w:val="List Bullet - Heading 3"/>
    <w:basedOn w:val="ListBullet"/>
    <w:qFormat/>
    <w:rsid w:val="00C205C7"/>
    <w:pPr>
      <w:ind w:left="1454"/>
    </w:pPr>
  </w:style>
  <w:style w:type="paragraph" w:customStyle="1" w:styleId="ListBullet2-Heading3">
    <w:name w:val="List Bullet 2 - Heading 3"/>
    <w:basedOn w:val="ListBullet2"/>
    <w:qFormat/>
    <w:rsid w:val="00C205C7"/>
    <w:pPr>
      <w:ind w:left="1800"/>
    </w:pPr>
  </w:style>
  <w:style w:type="paragraph" w:customStyle="1" w:styleId="ListNumber2-Heading3">
    <w:name w:val="List Number 2 - Heading 3"/>
    <w:qFormat/>
    <w:rsid w:val="00A42DD9"/>
    <w:pPr>
      <w:numPr>
        <w:numId w:val="19"/>
      </w:numPr>
      <w:spacing w:after="80" w:line="264" w:lineRule="auto"/>
    </w:pPr>
    <w:rPr>
      <w:rFonts w:ascii="Arial" w:hAnsi="Arial"/>
      <w:sz w:val="20"/>
      <w:lang w:val="en-US"/>
    </w:rPr>
  </w:style>
  <w:style w:type="paragraph" w:customStyle="1" w:styleId="ListNumber3-Heading3">
    <w:name w:val="List Number 3 - Heading 3"/>
    <w:qFormat/>
    <w:rsid w:val="000E0981"/>
    <w:pPr>
      <w:numPr>
        <w:numId w:val="20"/>
      </w:numPr>
      <w:spacing w:after="80" w:line="264" w:lineRule="auto"/>
    </w:pPr>
    <w:rPr>
      <w:rFonts w:ascii="Arial" w:hAnsi="Arial"/>
      <w:sz w:val="20"/>
      <w:lang w:val="en-US"/>
    </w:rPr>
  </w:style>
  <w:style w:type="paragraph" w:customStyle="1" w:styleId="ListNumber3-Heading30">
    <w:name w:val="List Number3 - Heading 3"/>
    <w:basedOn w:val="ListNumber3"/>
    <w:qFormat/>
    <w:rsid w:val="00814419"/>
  </w:style>
  <w:style w:type="paragraph" w:customStyle="1" w:styleId="BodyText-Heading4">
    <w:name w:val="Body Text - Heading 4"/>
    <w:basedOn w:val="BodyText-Heading3"/>
    <w:link w:val="BodyText-Heading4Char"/>
    <w:qFormat/>
    <w:rsid w:val="00F04615"/>
    <w:pPr>
      <w:ind w:left="1987"/>
    </w:pPr>
  </w:style>
  <w:style w:type="character" w:customStyle="1" w:styleId="BodyText-Heading4Char">
    <w:name w:val="Body Text - Heading 4 Char"/>
    <w:basedOn w:val="BodyText-Heading3Char"/>
    <w:link w:val="BodyText-Heading4"/>
    <w:rsid w:val="00F04615"/>
    <w:rPr>
      <w:rFonts w:ascii="Arial" w:hAnsi="Arial"/>
      <w:sz w:val="20"/>
      <w:lang w:val="en-US"/>
    </w:rPr>
  </w:style>
  <w:style w:type="paragraph" w:customStyle="1" w:styleId="ReqList">
    <w:name w:val="Req List"/>
    <w:basedOn w:val="TableBody"/>
    <w:qFormat/>
    <w:rsid w:val="00A561B6"/>
    <w:pPr>
      <w:numPr>
        <w:numId w:val="21"/>
      </w:numPr>
      <w:tabs>
        <w:tab w:val="left" w:pos="243"/>
      </w:tabs>
    </w:pPr>
    <w:rPr>
      <w:b/>
    </w:rPr>
  </w:style>
  <w:style w:type="paragraph" w:customStyle="1" w:styleId="ReqList2">
    <w:name w:val="Req List 2"/>
    <w:basedOn w:val="ReqList"/>
    <w:link w:val="ReqList2Char"/>
    <w:qFormat/>
    <w:rsid w:val="00A561B6"/>
    <w:pPr>
      <w:numPr>
        <w:ilvl w:val="1"/>
      </w:numPr>
    </w:pPr>
    <w:rPr>
      <w:b w:val="0"/>
    </w:rPr>
  </w:style>
  <w:style w:type="paragraph" w:customStyle="1" w:styleId="ReqList3">
    <w:name w:val="Req List 3"/>
    <w:basedOn w:val="ReqList2"/>
    <w:link w:val="ReqList3Char"/>
    <w:qFormat/>
    <w:rsid w:val="00A561B6"/>
    <w:pPr>
      <w:numPr>
        <w:ilvl w:val="2"/>
      </w:numPr>
    </w:pPr>
  </w:style>
  <w:style w:type="paragraph" w:customStyle="1" w:styleId="TableNote">
    <w:name w:val="Table Note"/>
    <w:basedOn w:val="TableBody"/>
    <w:qFormat/>
    <w:rsid w:val="00890A26"/>
    <w:rPr>
      <w:i/>
    </w:rPr>
  </w:style>
  <w:style w:type="character" w:customStyle="1" w:styleId="TableBodyChar">
    <w:name w:val="Table Body Char"/>
    <w:basedOn w:val="DefaultParagraphFont"/>
    <w:link w:val="TableBody"/>
    <w:rsid w:val="00DD4CF2"/>
    <w:rPr>
      <w:rFonts w:ascii="Arial" w:hAnsi="Arial"/>
      <w:sz w:val="18"/>
      <w:lang w:val="en-US"/>
    </w:rPr>
  </w:style>
  <w:style w:type="character" w:customStyle="1" w:styleId="TableHeaderChar">
    <w:name w:val="Table Header Char"/>
    <w:basedOn w:val="DefaultParagraphFont"/>
    <w:link w:val="TableHeader"/>
    <w:rsid w:val="00DD4CF2"/>
    <w:rPr>
      <w:rFonts w:ascii="Arial" w:hAnsi="Arial"/>
      <w:b/>
      <w:color w:val="FFFFFF" w:themeColor="background1"/>
      <w:sz w:val="20"/>
      <w:lang w:val="en-US"/>
    </w:rPr>
  </w:style>
  <w:style w:type="paragraph" w:customStyle="1" w:styleId="DomainMod">
    <w:name w:val="Domain Mod"/>
    <w:next w:val="BodyText"/>
    <w:qFormat/>
    <w:rsid w:val="0039675B"/>
    <w:pPr>
      <w:pageBreakBefore/>
      <w:spacing w:before="360" w:after="120"/>
    </w:pPr>
    <w:rPr>
      <w:rFonts w:ascii="Arial" w:eastAsiaTheme="majorEastAsia" w:hAnsi="Arial" w:cstheme="majorBidi"/>
      <w:b/>
      <w:bCs/>
      <w:color w:val="000000" w:themeColor="text1"/>
      <w:sz w:val="28"/>
      <w:szCs w:val="28"/>
      <w:lang w:val="en-US"/>
    </w:rPr>
  </w:style>
  <w:style w:type="paragraph" w:customStyle="1" w:styleId="Domain">
    <w:name w:val="Domain"/>
    <w:qFormat/>
    <w:rsid w:val="0039675B"/>
    <w:pPr>
      <w:keepNext/>
      <w:pageBreakBefore/>
    </w:pPr>
    <w:rPr>
      <w:rFonts w:ascii="Arial" w:eastAsiaTheme="majorEastAsia" w:hAnsi="Arial" w:cstheme="majorBidi"/>
      <w:b/>
      <w:bCs/>
      <w:sz w:val="32"/>
      <w:szCs w:val="36"/>
      <w:lang w:val="en-US"/>
    </w:rPr>
  </w:style>
  <w:style w:type="paragraph" w:customStyle="1" w:styleId="DomainReq">
    <w:name w:val="Domain Req"/>
    <w:next w:val="BodyText"/>
    <w:qFormat/>
    <w:rsid w:val="0039675B"/>
    <w:pPr>
      <w:spacing w:before="360" w:after="120"/>
    </w:pPr>
    <w:rPr>
      <w:rFonts w:ascii="Arial" w:eastAsiaTheme="majorEastAsia" w:hAnsi="Arial" w:cstheme="majorBidi"/>
      <w:b/>
      <w:bCs/>
      <w:color w:val="000000" w:themeColor="text1"/>
      <w:sz w:val="24"/>
      <w:lang w:val="en-US"/>
    </w:rPr>
  </w:style>
  <w:style w:type="character" w:customStyle="1" w:styleId="ReqList2Char">
    <w:name w:val="Req List 2 Char"/>
    <w:basedOn w:val="DefaultParagraphFont"/>
    <w:link w:val="ReqList2"/>
    <w:rsid w:val="0039675B"/>
    <w:rPr>
      <w:rFonts w:ascii="Arial" w:hAnsi="Arial"/>
      <w:sz w:val="18"/>
      <w:lang w:val="en-US"/>
    </w:rPr>
  </w:style>
  <w:style w:type="character" w:customStyle="1" w:styleId="ReqList3Char">
    <w:name w:val="Req List 3 Char"/>
    <w:basedOn w:val="ReqList2Char"/>
    <w:link w:val="ReqList3"/>
    <w:rsid w:val="0039675B"/>
    <w:rPr>
      <w:rFonts w:ascii="Arial" w:hAnsi="Arial"/>
      <w:sz w:val="18"/>
      <w:lang w:val="en-US"/>
    </w:rPr>
  </w:style>
  <w:style w:type="paragraph" w:customStyle="1" w:styleId="TableHeader2">
    <w:name w:val="Table Header 2"/>
    <w:basedOn w:val="TableHeader"/>
    <w:qFormat/>
    <w:rsid w:val="00010050"/>
    <w:rPr>
      <w:color w:val="auto"/>
    </w:rPr>
  </w:style>
  <w:style w:type="paragraph" w:styleId="ListParagraph">
    <w:name w:val="List Paragraph"/>
    <w:aliases w:val="WL List Paragraph"/>
    <w:basedOn w:val="Normal"/>
    <w:uiPriority w:val="34"/>
    <w:qFormat/>
    <w:rsid w:val="00502115"/>
    <w:pPr>
      <w:ind w:left="720"/>
      <w:contextualSpacing/>
    </w:pPr>
    <w:rPr>
      <w:rFonts w:asciiTheme="minorHAnsi" w:eastAsiaTheme="minorHAnsi" w:hAnsiTheme="minorHAnsi"/>
      <w:sz w:val="22"/>
    </w:rPr>
  </w:style>
  <w:style w:type="paragraph" w:customStyle="1" w:styleId="TitleEntityName">
    <w:name w:val="Title Entity Name"/>
    <w:basedOn w:val="TitleVersion"/>
    <w:qFormat/>
    <w:rsid w:val="000C22D0"/>
    <w:pPr>
      <w:spacing w:before="2400"/>
    </w:pPr>
  </w:style>
  <w:style w:type="paragraph" w:customStyle="1" w:styleId="TitleReportDate">
    <w:name w:val="Title Report Date"/>
    <w:basedOn w:val="TitleEntityName"/>
    <w:qFormat/>
    <w:rsid w:val="000C22D0"/>
    <w:pPr>
      <w:spacing w:before="0"/>
    </w:pPr>
  </w:style>
  <w:style w:type="paragraph" w:customStyle="1" w:styleId="Part">
    <w:name w:val="Part"/>
    <w:basedOn w:val="Heading1"/>
    <w:next w:val="BodyText"/>
    <w:qFormat/>
    <w:rsid w:val="00E135C6"/>
    <w:pPr>
      <w:numPr>
        <w:numId w:val="22"/>
      </w:numPr>
      <w:tabs>
        <w:tab w:val="clear" w:pos="810"/>
      </w:tabs>
      <w:ind w:left="360"/>
    </w:pPr>
    <w:rPr>
      <w:sz w:val="36"/>
    </w:rPr>
  </w:style>
  <w:style w:type="paragraph" w:customStyle="1" w:styleId="TableHeaderLeft">
    <w:name w:val="Table Header Left"/>
    <w:basedOn w:val="TableHeader"/>
    <w:qFormat/>
    <w:rsid w:val="00C0739E"/>
    <w:pPr>
      <w:jc w:val="left"/>
    </w:pPr>
  </w:style>
  <w:style w:type="paragraph" w:customStyle="1" w:styleId="TableListBullet3">
    <w:name w:val="Table List Bullet 3"/>
    <w:basedOn w:val="TableListBullet"/>
    <w:qFormat/>
    <w:rsid w:val="00CA7FB9"/>
    <w:pPr>
      <w:ind w:left="870"/>
    </w:pPr>
  </w:style>
  <w:style w:type="character" w:styleId="Mention">
    <w:name w:val="Mention"/>
    <w:basedOn w:val="DefaultParagraphFont"/>
    <w:uiPriority w:val="99"/>
    <w:unhideWhenUsed/>
    <w:rsid w:val="00C837CA"/>
    <w:rPr>
      <w:color w:val="2B579A"/>
      <w:shd w:val="clear" w:color="auto" w:fill="E1DFDD"/>
    </w:rPr>
  </w:style>
  <w:style w:type="character" w:customStyle="1" w:styleId="GlossaryCharacter">
    <w:name w:val="Glossary Character"/>
    <w:uiPriority w:val="1"/>
    <w:qFormat/>
    <w:rsid w:val="00582C67"/>
    <w:rPr>
      <w:color w:val="0000FF"/>
    </w:rPr>
  </w:style>
  <w:style w:type="paragraph" w:customStyle="1" w:styleId="booktitle">
    <w:name w:val="booktitle"/>
    <w:locked/>
    <w:rsid w:val="00582C67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eastAsia="Times New Roman" w:hAnsi="Arial" w:cs="Times New Roman"/>
      <w:b/>
      <w:noProof/>
      <w:sz w:val="56"/>
      <w:szCs w:val="20"/>
      <w:lang w:val="en-US"/>
    </w:rPr>
  </w:style>
  <w:style w:type="paragraph" w:customStyle="1" w:styleId="Subtitle1">
    <w:name w:val="Subtitle1"/>
    <w:next w:val="Normal"/>
    <w:locked/>
    <w:rsid w:val="00582C67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eastAsia="Times New Roman" w:hAnsi="Helvetica" w:cs="Times New Roman"/>
      <w:b/>
      <w:sz w:val="40"/>
      <w:szCs w:val="20"/>
      <w:lang w:val="en-US"/>
    </w:rPr>
  </w:style>
  <w:style w:type="numbering" w:customStyle="1" w:styleId="Style121">
    <w:name w:val="Style121"/>
    <w:uiPriority w:val="99"/>
    <w:rsid w:val="00582C67"/>
    <w:pPr>
      <w:numPr>
        <w:numId w:val="25"/>
      </w:numPr>
    </w:pPr>
  </w:style>
  <w:style w:type="paragraph" w:customStyle="1" w:styleId="Heading1Instructions">
    <w:name w:val="Heading 1 Instructions"/>
    <w:basedOn w:val="Heading1NoNum"/>
    <w:qFormat/>
    <w:rsid w:val="00663E42"/>
  </w:style>
  <w:style w:type="paragraph" w:customStyle="1" w:styleId="Heading2Instructions">
    <w:name w:val="Heading 2 Instructions"/>
    <w:basedOn w:val="Heading2NoNum"/>
    <w:qFormat/>
    <w:rsid w:val="00663E42"/>
  </w:style>
  <w:style w:type="character" w:styleId="UnresolvedMention">
    <w:name w:val="Unresolved Mention"/>
    <w:basedOn w:val="DefaultParagraphFont"/>
    <w:uiPriority w:val="99"/>
    <w:semiHidden/>
    <w:unhideWhenUsed/>
    <w:rsid w:val="00024AAF"/>
    <w:rPr>
      <w:color w:val="605E5C"/>
      <w:shd w:val="clear" w:color="auto" w:fill="E1DFDD"/>
    </w:rPr>
  </w:style>
  <w:style w:type="character" w:customStyle="1" w:styleId="LinkInternalNote">
    <w:name w:val="Link Internal Note"/>
    <w:basedOn w:val="LinkInternal"/>
    <w:uiPriority w:val="1"/>
    <w:qFormat/>
    <w:rsid w:val="00B25713"/>
    <w:rPr>
      <w:rFonts w:ascii="Arial" w:hAnsi="Arial"/>
      <w:i w:val="0"/>
      <w:color w:val="006A72"/>
      <w:u w:val="non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PCI%20Word%20Template_Landscape_0316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A180EB82D2C45A9F07F5DD3D40234" ma:contentTypeVersion="16" ma:contentTypeDescription="Create a new document." ma:contentTypeScope="" ma:versionID="b57789c0ac135ce6a11d0a435c63ee70">
  <xsd:schema xmlns:xsd="http://www.w3.org/2001/XMLSchema" xmlns:xs="http://www.w3.org/2001/XMLSchema" xmlns:p="http://schemas.microsoft.com/office/2006/metadata/properties" xmlns:ns2="cec00a71-c835-46dd-b583-b85f22d3250d" xmlns:ns3="5350a329-9bf5-4d39-8508-7819b51775bf" targetNamespace="http://schemas.microsoft.com/office/2006/metadata/properties" ma:root="true" ma:fieldsID="5bc185c5ff05b25980c74343f21cf407" ns2:_="" ns3:_="">
    <xsd:import namespace="cec00a71-c835-46dd-b583-b85f22d3250d"/>
    <xsd:import namespace="5350a329-9bf5-4d39-8508-7819b51775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00a71-c835-46dd-b583-b85f22d325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2ba240c-04a0-4d0c-86ba-4f67eb105d00}" ma:internalName="TaxCatchAll" ma:showField="CatchAllData" ma:web="cec00a71-c835-46dd-b583-b85f22d325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0a329-9bf5-4d39-8508-7819b5177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b155fd3-e550-40e8-8d34-d5ce85ee03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c00a71-c835-46dd-b583-b85f22d3250d" xsi:nil="true"/>
    <lcf76f155ced4ddcb4097134ff3c332f xmlns="5350a329-9bf5-4d39-8508-7819b51775bf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Mem16</b:Tag>
    <b:SourceType>Book</b:SourceType>
    <b:Guid>{E14DC5BE-4D36-4148-9533-CD72152F9B6A}</b:Guid>
    <b:Author>
      <b:Author>
        <b:Corporate>Memjet Ltd</b:Corporate>
      </b:Author>
    </b:Author>
    <b:Title>DuraLink Troubleshooting Guide</b:Title>
    <b:Year>2016</b:Year>
    <b:Publisher>Memjet Ltd.</b:Publisher>
    <b:RefOrder>1</b:RefOrder>
  </b:Source>
  <b:Source>
    <b:Tag>Mem161</b:Tag>
    <b:SourceType>Book</b:SourceType>
    <b:Guid>{6464AE65-6AD8-4085-AF69-469F3CEEC369}</b:Guid>
    <b:Author>
      <b:Author>
        <b:Corporate>Memjet Ltd.</b:Corporate>
      </b:Author>
    </b:Author>
    <b:Title>DuraLink Architecture Guide</b:Title>
    <b:Year>2016</b:Year>
    <b:Publisher>Memjet Ltd.</b:Publisher>
    <b:RefOrder>2</b:RefOrder>
  </b:Source>
  <b:Source>
    <b:Tag>Mem162</b:Tag>
    <b:SourceType>Book</b:SourceType>
    <b:Guid>{20EBC94D-6E84-43F0-8F13-290220DBABDD}</b:Guid>
    <b:Author>
      <b:Author>
        <b:Corporate>Memjet Ltd.</b:Corporate>
      </b:Author>
    </b:Author>
    <b:Title>Duralink Modules Data Book</b:Title>
    <b:Year>2016</b:Year>
    <b:Publisher>Memjet Ltd.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ACD5A-5C83-4A12-BC93-A86704F2F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191217-2041-4ACC-808A-9A19EC371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00a71-c835-46dd-b583-b85f22d3250d"/>
    <ds:schemaRef ds:uri="5350a329-9bf5-4d39-8508-7819b5177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5D4399-2EC3-4ECF-9239-68329944DB81}">
  <ds:schemaRefs>
    <ds:schemaRef ds:uri="http://schemas.microsoft.com/office/2006/metadata/properties"/>
    <ds:schemaRef ds:uri="http://schemas.microsoft.com/office/infopath/2007/PartnerControls"/>
    <ds:schemaRef ds:uri="cec00a71-c835-46dd-b583-b85f22d3250d"/>
    <ds:schemaRef ds:uri="5350a329-9bf5-4d39-8508-7819b51775bf"/>
  </ds:schemaRefs>
</ds:datastoreItem>
</file>

<file path=customXml/itemProps5.xml><?xml version="1.0" encoding="utf-8"?>
<ds:datastoreItem xmlns:ds="http://schemas.openxmlformats.org/officeDocument/2006/customXml" ds:itemID="{9B067984-54C1-4724-8270-8ABDB359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PCI Word Template_Landscape_031621</Template>
  <TotalTime>3902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PCI DSS v4.0</vt:lpstr>
    </vt:vector>
  </TitlesOfParts>
  <Company/>
  <LinksUpToDate>false</LinksUpToDate>
  <CharactersWithSpaces>2611</CharactersWithSpaces>
  <SharedDoc>false</SharedDoc>
  <HLinks>
    <vt:vector size="6306" baseType="variant">
      <vt:variant>
        <vt:i4>1769581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4763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3915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3849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3372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3348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3057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3030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3027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3018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3015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3012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2958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2949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2946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2943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2934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2931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2928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2919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2916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2913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2907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2898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2889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2880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2877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2874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2742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2616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2526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2268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2247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2235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2229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2226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2034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2031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1947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1944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1899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1896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1854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1833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1818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1539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1299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1296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1293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1290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912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909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1769581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3080220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_Sample_Sets_for</vt:lpwstr>
      </vt:variant>
      <vt:variant>
        <vt:i4>1769581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1769581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_Evidence_(Assessment_Workpapers)</vt:lpwstr>
      </vt:variant>
      <vt:variant>
        <vt:i4>6553700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AssessmentFindings</vt:lpwstr>
      </vt:variant>
      <vt:variant>
        <vt:i4>1900598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_Toc116379619</vt:lpwstr>
      </vt:variant>
      <vt:variant>
        <vt:i4>1900598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_Toc116379618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_Toc116379617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_Toc116379616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_Toc116379615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_Toc116379614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_Toc116379613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_Toc116379612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_Toc116379611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_Toc116379610</vt:lpwstr>
      </vt:variant>
      <vt:variant>
        <vt:i4>1835062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_Toc116379609</vt:lpwstr>
      </vt:variant>
      <vt:variant>
        <vt:i4>1835062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_Toc116379608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_Toc116379607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_Toc116379606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_Toc116379605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_Toc116379604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_Toc116379603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_Toc116379602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_Toc116379601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_Toc116379600</vt:lpwstr>
      </vt:variant>
      <vt:variant>
        <vt:i4>1376309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_Toc116379599</vt:lpwstr>
      </vt:variant>
      <vt:variant>
        <vt:i4>1376309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_Toc116379598</vt:lpwstr>
      </vt:variant>
      <vt:variant>
        <vt:i4>1376309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_Toc116379597</vt:lpwstr>
      </vt:variant>
      <vt:variant>
        <vt:i4>1376309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_Toc116379596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_Toc116379595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_Toc116379594</vt:lpwstr>
      </vt:variant>
      <vt:variant>
        <vt:i4>1376309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_Toc116379593</vt:lpwstr>
      </vt:variant>
      <vt:variant>
        <vt:i4>1376309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_Toc116379592</vt:lpwstr>
      </vt:variant>
      <vt:variant>
        <vt:i4>1376309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_Toc116379591</vt:lpwstr>
      </vt:variant>
      <vt:variant>
        <vt:i4>1376309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_Toc116379590</vt:lpwstr>
      </vt:variant>
      <vt:variant>
        <vt:i4>1310773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_Toc116379589</vt:lpwstr>
      </vt:variant>
      <vt:variant>
        <vt:i4>1310773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_Toc116379588</vt:lpwstr>
      </vt:variant>
      <vt:variant>
        <vt:i4>1310773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_Toc116379587</vt:lpwstr>
      </vt:variant>
      <vt:variant>
        <vt:i4>1310773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_Toc116379586</vt:lpwstr>
      </vt:variant>
      <vt:variant>
        <vt:i4>1310773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_Toc116379585</vt:lpwstr>
      </vt:variant>
      <vt:variant>
        <vt:i4>1310773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_Toc116379584</vt:lpwstr>
      </vt:variant>
      <vt:variant>
        <vt:i4>1310773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_Toc116379583</vt:lpwstr>
      </vt:variant>
      <vt:variant>
        <vt:i4>1310773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_Toc116379582</vt:lpwstr>
      </vt:variant>
      <vt:variant>
        <vt:i4>1310773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_Toc116379581</vt:lpwstr>
      </vt:variant>
      <vt:variant>
        <vt:i4>1310773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_Toc116379580</vt:lpwstr>
      </vt:variant>
      <vt:variant>
        <vt:i4>1769525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_Toc116379579</vt:lpwstr>
      </vt:variant>
      <vt:variant>
        <vt:i4>1769525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_Toc116379578</vt:lpwstr>
      </vt:variant>
      <vt:variant>
        <vt:i4>1769525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_Toc116379577</vt:lpwstr>
      </vt:variant>
      <vt:variant>
        <vt:i4>1769525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_Toc116379576</vt:lpwstr>
      </vt:variant>
      <vt:variant>
        <vt:i4>1769525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_Toc116379575</vt:lpwstr>
      </vt:variant>
      <vt:variant>
        <vt:i4>1769525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_Toc116379574</vt:lpwstr>
      </vt:variant>
      <vt:variant>
        <vt:i4>1769525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_Toc116379573</vt:lpwstr>
      </vt:variant>
      <vt:variant>
        <vt:i4>1769525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_Toc116379572</vt:lpwstr>
      </vt:variant>
      <vt:variant>
        <vt:i4>1769525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_Toc116379571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_Toc116379570</vt:lpwstr>
      </vt:variant>
      <vt:variant>
        <vt:i4>1703989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_Toc116379569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_Toc116379568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_Toc116379567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_Toc116379566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_Toc116379565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_Toc116379564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_Toc116379563</vt:lpwstr>
      </vt:variant>
      <vt:variant>
        <vt:i4>1703989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_Toc116379562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_Toc116379561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_Toc116379560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_Toc116379559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_Toc116379558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_Toc116379557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_Toc116379556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_Toc116379555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_Toc116379554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_Toc116379553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_Toc116379552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_Toc116379551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_Toc116379550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_Toc116379549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_Toc116379548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_Toc116379547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_Toc116379546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_Toc116379545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_Toc116379544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_Toc116379543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_Toc116379542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_Toc116379541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_Toc116379540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_Toc116379539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_Toc116379538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 DSS v4.0</dc:title>
  <dc:subject/>
  <dc:creator>PCISSC@pcisecuritystandards.org</dc:creator>
  <cp:keywords/>
  <dc:description/>
  <cp:lastModifiedBy>Parth Agrawal</cp:lastModifiedBy>
  <cp:revision>495</cp:revision>
  <cp:lastPrinted>2022-03-29T12:45:00Z</cp:lastPrinted>
  <dcterms:created xsi:type="dcterms:W3CDTF">2023-01-22T15:28:00Z</dcterms:created>
  <dcterms:modified xsi:type="dcterms:W3CDTF">2024-07-26T07:43:00Z</dcterms:modified>
  <dc:identifier/>
  <cp:contentStatus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CIRevDate">
    <vt:lpwstr>December 2022</vt:lpwstr>
  </property>
  <property fmtid="{D5CDD505-2E9C-101B-9397-08002B2CF9AE}" pid="3" name="PCIYear">
    <vt:lpwstr>2006 - 2022</vt:lpwstr>
  </property>
  <property fmtid="{D5CDD505-2E9C-101B-9397-08002B2CF9AE}" pid="4" name="ContentTypeId">
    <vt:lpwstr>0x01010005FE369A65705D42AF1700314F1EBCDA</vt:lpwstr>
  </property>
  <property fmtid="{D5CDD505-2E9C-101B-9397-08002B2CF9AE}" pid="5" name="PCIDocType">
    <vt:lpwstr>ROC Template</vt:lpwstr>
  </property>
  <property fmtid="{D5CDD505-2E9C-101B-9397-08002B2CF9AE}" pid="6" name="MediaServiceImageTags">
    <vt:lpwstr/>
  </property>
</Properties>
</file>